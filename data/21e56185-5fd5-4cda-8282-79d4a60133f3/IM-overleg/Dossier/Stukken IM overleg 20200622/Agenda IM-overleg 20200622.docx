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0E42A" w14:textId="4DD45621" w:rsidR="00A87AB7" w:rsidRDefault="009D094C" w:rsidP="00EE279B">
      <w:pPr>
        <w:pStyle w:val="Title"/>
      </w:pPr>
      <w:r>
        <w:t>Agenda IM-overleg 2020-06-22</w:t>
      </w:r>
    </w:p>
    <w:p w14:paraId="0C7DCFAA" w14:textId="77777777" w:rsidR="005C6AB7" w:rsidRPr="003D55F5" w:rsidRDefault="005C6AB7" w:rsidP="005C6AB7">
      <w:pPr>
        <w:pStyle w:val="Broodtekst-Memo"/>
        <w:rPr>
          <w:rFonts w:ascii="Calibri" w:hAnsi="Calibri" w:cs="Calibri"/>
          <w:sz w:val="20"/>
          <w:szCs w:val="20"/>
          <w:lang w:val="nl-NL"/>
        </w:rPr>
      </w:pPr>
      <w:r w:rsidRPr="003D55F5">
        <w:rPr>
          <w:rFonts w:ascii="Calibri" w:hAnsi="Calibri" w:cs="Calibri"/>
          <w:sz w:val="20"/>
          <w:szCs w:val="20"/>
          <w:lang w:val="nl-NL"/>
        </w:rPr>
        <w:t xml:space="preserve">Aanwezig: </w:t>
      </w:r>
      <w:r>
        <w:rPr>
          <w:rFonts w:ascii="Calibri" w:hAnsi="Calibri" w:cs="Calibri"/>
          <w:sz w:val="20"/>
          <w:szCs w:val="20"/>
          <w:lang w:val="nl-NL"/>
        </w:rPr>
        <w:t>Patrick, Klaartje, Maarten B., Ed, Maarten Z., Valentina, Roomyla</w:t>
      </w:r>
      <w:r w:rsidRPr="003D55F5">
        <w:rPr>
          <w:rFonts w:ascii="Calibri" w:hAnsi="Calibri" w:cs="Calibri"/>
          <w:sz w:val="20"/>
          <w:szCs w:val="20"/>
          <w:lang w:val="nl-NL"/>
        </w:rPr>
        <w:t xml:space="preserve"> </w:t>
      </w:r>
    </w:p>
    <w:p w14:paraId="02640EDC" w14:textId="6BB2A76F" w:rsidR="00771ACF" w:rsidRPr="00771ACF" w:rsidRDefault="005C6AB7" w:rsidP="00771ACF">
      <w:pPr>
        <w:pStyle w:val="Broodtekst-Memo"/>
        <w:rPr>
          <w:rFonts w:ascii="Calibri" w:hAnsi="Calibri" w:cs="Calibri"/>
          <w:sz w:val="20"/>
          <w:szCs w:val="20"/>
          <w:lang w:val="nl-NL"/>
        </w:rPr>
      </w:pPr>
      <w:r w:rsidRPr="003D55F5">
        <w:rPr>
          <w:rFonts w:ascii="Calibri" w:hAnsi="Calibri" w:cs="Calibri"/>
          <w:sz w:val="20"/>
          <w:szCs w:val="20"/>
          <w:lang w:val="nl-NL"/>
        </w:rPr>
        <w:t>Voorzitter: Maarten Zeinstra</w:t>
      </w:r>
    </w:p>
    <w:p w14:paraId="4630D8F7" w14:textId="2F87A432" w:rsidR="005C6AB7" w:rsidRPr="003D55F5" w:rsidRDefault="005C6AB7" w:rsidP="005C6AB7">
      <w:pPr>
        <w:pStyle w:val="Broodtekst-Memo"/>
        <w:rPr>
          <w:rFonts w:ascii="Calibri" w:hAnsi="Calibri" w:cs="Calibri"/>
          <w:sz w:val="20"/>
          <w:szCs w:val="20"/>
          <w:lang w:val="nl-NL"/>
        </w:rPr>
      </w:pPr>
      <w:r w:rsidRPr="003D55F5">
        <w:rPr>
          <w:rFonts w:ascii="Calibri" w:hAnsi="Calibri" w:cs="Calibri"/>
          <w:sz w:val="20"/>
          <w:szCs w:val="20"/>
          <w:lang w:val="nl-NL"/>
        </w:rPr>
        <w:t>Secretaris: Valentina Infanti</w:t>
      </w:r>
    </w:p>
    <w:p w14:paraId="5B0060F5" w14:textId="6D6AAA65" w:rsidR="007256D6" w:rsidRDefault="007256D6" w:rsidP="005C6AB7">
      <w:pPr>
        <w:pStyle w:val="Heading1"/>
      </w:pPr>
      <w:r>
        <w:t>Meegeleverde stukken</w:t>
      </w:r>
    </w:p>
    <w:p w14:paraId="2368699C" w14:textId="08870B15" w:rsidR="003F67BE" w:rsidRDefault="00D45EFF" w:rsidP="005E22A3">
      <w:pPr>
        <w:pStyle w:val="ListParagraph"/>
        <w:numPr>
          <w:ilvl w:val="0"/>
          <w:numId w:val="1"/>
        </w:numPr>
      </w:pPr>
      <w:r>
        <w:t>Aandachtspunten ICT (Ed plaatst deze in</w:t>
      </w:r>
      <w:r w:rsidR="00045D3D">
        <w:t xml:space="preserve"> de</w:t>
      </w:r>
      <w:r>
        <w:t xml:space="preserve"> map voor het overleg)</w:t>
      </w:r>
    </w:p>
    <w:p w14:paraId="08B3605E" w14:textId="6AD0A7A0" w:rsidR="00230078" w:rsidRPr="00916120" w:rsidRDefault="00B87475" w:rsidP="00230078">
      <w:pPr>
        <w:pStyle w:val="Heading1"/>
        <w:rPr>
          <w:b/>
        </w:rPr>
      </w:pPr>
      <w:r>
        <w:t xml:space="preserve"> </w:t>
      </w:r>
      <w:r w:rsidR="009D094C">
        <w:t>A</w:t>
      </w:r>
      <w:r w:rsidR="00230078" w:rsidRPr="00916120">
        <w:t>ctielijst</w:t>
      </w:r>
      <w:r w:rsidR="007630AF">
        <w:t xml:space="preserve"> </w:t>
      </w:r>
      <w:r w:rsidR="00AC554E">
        <w:t>vorig overleg</w:t>
      </w:r>
    </w:p>
    <w:p w14:paraId="6484A833" w14:textId="77777777" w:rsidR="00230078" w:rsidRDefault="00230078" w:rsidP="00230078">
      <w:pPr>
        <w:rPr>
          <w:rFonts w:ascii="Helvetica" w:eastAsia="Helvetica" w:hAnsi="Helvetica" w:cs="Helvetica"/>
          <w:b/>
          <w:bCs/>
        </w:rPr>
      </w:pPr>
    </w:p>
    <w:tbl>
      <w:tblPr>
        <w:tblStyle w:val="TableNormal1"/>
        <w:tblW w:w="8487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71"/>
        <w:gridCol w:w="4820"/>
        <w:gridCol w:w="1275"/>
        <w:gridCol w:w="1121"/>
      </w:tblGrid>
      <w:tr w:rsidR="00230078" w14:paraId="63E786E8" w14:textId="77777777" w:rsidTr="0052258C">
        <w:trPr>
          <w:trHeight w:val="222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59341" w14:textId="77777777" w:rsidR="00230078" w:rsidRDefault="00230078" w:rsidP="000B147A">
            <w:pPr>
              <w:spacing w:after="200" w:line="276" w:lineRule="auto"/>
              <w:jc w:val="center"/>
              <w:rPr>
                <w:rFonts w:ascii="Calibri" w:hAnsi="Calibri" w:cs="Arial Unicode MS"/>
              </w:rPr>
            </w:pPr>
            <w:r>
              <w:rPr>
                <w:b/>
                <w:bCs/>
              </w:rPr>
              <w:t>Onderwerp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EFF94" w14:textId="77777777" w:rsidR="00230078" w:rsidRDefault="00230078" w:rsidP="000B147A">
            <w:pPr>
              <w:spacing w:after="200" w:line="276" w:lineRule="auto"/>
              <w:jc w:val="center"/>
            </w:pPr>
            <w:r>
              <w:rPr>
                <w:b/>
                <w:bCs/>
              </w:rPr>
              <w:t>Actie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F97E0" w14:textId="77777777" w:rsidR="00230078" w:rsidRDefault="00230078" w:rsidP="000B147A">
            <w:pPr>
              <w:spacing w:after="200" w:line="276" w:lineRule="auto"/>
              <w:jc w:val="center"/>
            </w:pPr>
            <w:r>
              <w:rPr>
                <w:b/>
                <w:bCs/>
              </w:rPr>
              <w:t>Wie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22E51" w14:textId="77777777" w:rsidR="00230078" w:rsidRDefault="00230078" w:rsidP="000B147A">
            <w:pPr>
              <w:spacing w:after="200" w:line="276" w:lineRule="auto"/>
            </w:pPr>
            <w:r>
              <w:rPr>
                <w:b/>
                <w:bCs/>
              </w:rPr>
              <w:t>Status</w:t>
            </w:r>
          </w:p>
        </w:tc>
      </w:tr>
      <w:tr w:rsidR="00230078" w14:paraId="6A0B1D62" w14:textId="77777777" w:rsidTr="0052258C">
        <w:trPr>
          <w:trHeight w:val="473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F6170" w14:textId="77777777" w:rsidR="00230078" w:rsidRDefault="00230078" w:rsidP="000B147A">
            <w:pPr>
              <w:spacing w:after="200" w:line="276" w:lineRule="auto"/>
            </w:pPr>
            <w:r>
              <w:rPr>
                <w:b/>
                <w:bCs/>
              </w:rPr>
              <w:t>Overeenkomsten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9DE1A" w14:textId="77777777" w:rsidR="00230078" w:rsidRDefault="00230078" w:rsidP="000B147A">
            <w:pPr>
              <w:spacing w:after="200" w:line="276" w:lineRule="auto"/>
            </w:pPr>
            <w:r>
              <w:t>Analyse maken van de drie overeenkomsten die nu in gebruik zijn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A722C" w14:textId="77777777" w:rsidR="00230078" w:rsidRDefault="00230078" w:rsidP="000B147A">
            <w:pPr>
              <w:spacing w:after="200" w:line="276" w:lineRule="auto"/>
            </w:pPr>
            <w:r>
              <w:t>Maarten Z.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ADCF4" w14:textId="77777777" w:rsidR="00230078" w:rsidRDefault="00230078" w:rsidP="000B147A">
            <w:pPr>
              <w:spacing w:after="200" w:line="276" w:lineRule="auto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230078" w14:paraId="5418606B" w14:textId="77777777" w:rsidTr="0052258C">
        <w:trPr>
          <w:trHeight w:val="222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320E7" w14:textId="77777777" w:rsidR="00230078" w:rsidRDefault="00230078" w:rsidP="000B147A">
            <w:pPr>
              <w:spacing w:after="200" w:line="276" w:lineRule="auto"/>
            </w:pPr>
            <w:r>
              <w:rPr>
                <w:b/>
                <w:bCs/>
              </w:rPr>
              <w:t>CMS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228C4" w14:textId="77777777" w:rsidR="00230078" w:rsidRDefault="00230078" w:rsidP="000B147A">
            <w:pPr>
              <w:spacing w:after="200" w:line="276" w:lineRule="auto"/>
            </w:pPr>
            <w:r>
              <w:t>Onderzoek naar een klantcontactsysteem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2C1CC" w14:textId="77777777" w:rsidR="00230078" w:rsidRDefault="00230078" w:rsidP="000B147A">
            <w:pPr>
              <w:spacing w:after="200" w:line="276" w:lineRule="auto"/>
            </w:pPr>
            <w:r>
              <w:t>Valentina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15360" w14:textId="2DB10A88" w:rsidR="00230078" w:rsidRDefault="007C6E1E" w:rsidP="000B147A">
            <w:pPr>
              <w:spacing w:after="200" w:line="276" w:lineRule="auto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230078" w14:paraId="6319E0FE" w14:textId="77777777" w:rsidTr="0052258C">
        <w:trPr>
          <w:trHeight w:val="222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7C64E" w14:textId="77777777" w:rsidR="00230078" w:rsidRDefault="00230078" w:rsidP="000B147A">
            <w:pPr>
              <w:spacing w:after="200" w:line="276" w:lineRule="auto"/>
            </w:pPr>
            <w:proofErr w:type="spellStart"/>
            <w:r>
              <w:rPr>
                <w:b/>
                <w:bCs/>
              </w:rPr>
              <w:t>WorldCat</w:t>
            </w:r>
            <w:proofErr w:type="spellEnd"/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F8B94" w14:textId="77777777" w:rsidR="00230078" w:rsidRDefault="00230078" w:rsidP="000B147A">
            <w:pPr>
              <w:spacing w:after="200" w:line="276" w:lineRule="auto"/>
            </w:pPr>
            <w:r>
              <w:t xml:space="preserve">Export KB transformeren naar een import in MAIS 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AA687" w14:textId="77777777" w:rsidR="00230078" w:rsidRDefault="00230078" w:rsidP="000B147A">
            <w:pPr>
              <w:spacing w:after="200" w:line="276" w:lineRule="auto"/>
            </w:pPr>
            <w:r>
              <w:t xml:space="preserve">Maarten Z. 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342E3" w14:textId="77777777" w:rsidR="00230078" w:rsidRDefault="00230078" w:rsidP="000B147A">
            <w:pPr>
              <w:spacing w:after="200" w:line="276" w:lineRule="auto"/>
            </w:pPr>
          </w:p>
        </w:tc>
      </w:tr>
      <w:tr w:rsidR="00230078" w14:paraId="26C33841" w14:textId="77777777" w:rsidTr="0052258C">
        <w:trPr>
          <w:trHeight w:val="473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96B01" w14:textId="77777777" w:rsidR="00230078" w:rsidRDefault="00230078" w:rsidP="000B147A">
            <w:pPr>
              <w:spacing w:after="200" w:line="276" w:lineRule="auto"/>
            </w:pPr>
            <w:r>
              <w:rPr>
                <w:b/>
                <w:bCs/>
              </w:rPr>
              <w:t>Transitie beeldbank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AF370" w14:textId="77777777" w:rsidR="00230078" w:rsidRDefault="00230078" w:rsidP="000B147A">
            <w:pPr>
              <w:spacing w:after="200" w:line="276" w:lineRule="auto"/>
            </w:pPr>
            <w:r>
              <w:t>Records en handles matchen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9BCB8" w14:textId="77777777" w:rsidR="00230078" w:rsidRDefault="00230078" w:rsidP="000B147A">
            <w:pPr>
              <w:spacing w:after="200" w:line="276" w:lineRule="auto"/>
            </w:pPr>
            <w:r>
              <w:t>Maarten Z.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9BF0D" w14:textId="77777777" w:rsidR="00230078" w:rsidRDefault="00230078" w:rsidP="000B147A">
            <w:pPr>
              <w:spacing w:after="200" w:line="276" w:lineRule="auto"/>
            </w:pPr>
          </w:p>
        </w:tc>
      </w:tr>
      <w:tr w:rsidR="00230078" w14:paraId="4FD3E5D5" w14:textId="77777777" w:rsidTr="0052258C">
        <w:trPr>
          <w:trHeight w:val="473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1EA0F" w14:textId="77777777" w:rsidR="00230078" w:rsidRDefault="00230078" w:rsidP="000B147A">
            <w:pPr>
              <w:spacing w:after="200" w:line="276" w:lineRule="auto"/>
            </w:pPr>
            <w:proofErr w:type="spellStart"/>
            <w:r>
              <w:rPr>
                <w:b/>
                <w:bCs/>
              </w:rPr>
              <w:t>AdWords</w:t>
            </w:r>
            <w:proofErr w:type="spellEnd"/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D1020" w14:textId="77777777" w:rsidR="00230078" w:rsidRDefault="00230078" w:rsidP="000B147A">
            <w:pPr>
              <w:spacing w:after="200" w:line="276" w:lineRule="auto"/>
            </w:pPr>
            <w:r>
              <w:t>Ons gebruik kritisch bekijken en verbeteringen voorstellen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06AD2" w14:textId="77777777" w:rsidR="00230078" w:rsidRDefault="00230078" w:rsidP="000B147A">
            <w:pPr>
              <w:spacing w:after="200" w:line="276" w:lineRule="auto"/>
            </w:pPr>
            <w:r>
              <w:t>Maarten Z.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EFA45" w14:textId="77777777" w:rsidR="00230078" w:rsidRDefault="00230078" w:rsidP="000B147A">
            <w:pPr>
              <w:spacing w:after="200" w:line="276" w:lineRule="auto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230078" w14:paraId="1D779E17" w14:textId="77777777" w:rsidTr="0052258C">
        <w:trPr>
          <w:trHeight w:val="977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50223" w14:textId="77777777" w:rsidR="00230078" w:rsidRDefault="00230078" w:rsidP="000B147A">
            <w:pPr>
              <w:spacing w:after="200" w:line="276" w:lineRule="auto"/>
            </w:pPr>
            <w:r>
              <w:rPr>
                <w:b/>
                <w:bCs/>
              </w:rPr>
              <w:t>Standaard templates Office pakket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F9F75" w14:textId="77777777" w:rsidR="00230078" w:rsidRDefault="00230078" w:rsidP="000B147A">
            <w:pPr>
              <w:spacing w:after="200" w:line="276" w:lineRule="auto"/>
            </w:pPr>
            <w:r>
              <w:t>Opstellen plan van aanpak standaard templates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4FB75" w14:textId="77777777" w:rsidR="00230078" w:rsidRDefault="00230078" w:rsidP="000B147A">
            <w:pPr>
              <w:spacing w:after="200" w:line="276" w:lineRule="auto"/>
            </w:pPr>
            <w:r>
              <w:t>Maarten Z.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9AF0" w14:textId="77777777" w:rsidR="00230078" w:rsidRDefault="00230078" w:rsidP="000B147A">
            <w:pPr>
              <w:spacing w:after="200" w:line="276" w:lineRule="auto"/>
            </w:pPr>
          </w:p>
        </w:tc>
      </w:tr>
      <w:tr w:rsidR="00230078" w14:paraId="0147CD9D" w14:textId="77777777" w:rsidTr="0052258C">
        <w:trPr>
          <w:trHeight w:val="473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894FA" w14:textId="77777777" w:rsidR="00230078" w:rsidRDefault="00230078" w:rsidP="000B147A">
            <w:pPr>
              <w:spacing w:after="200" w:line="276" w:lineRule="auto"/>
            </w:pPr>
            <w:r>
              <w:rPr>
                <w:b/>
                <w:bCs/>
              </w:rPr>
              <w:t>ISMS rapportage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7EC46" w14:textId="77777777" w:rsidR="00230078" w:rsidRDefault="00230078" w:rsidP="000B147A">
            <w:pPr>
              <w:spacing w:after="200" w:line="276" w:lineRule="auto"/>
            </w:pPr>
            <w:r>
              <w:t>Procedure evalueren en ISMS rapportage van Q1 2020 maken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00EC6" w14:textId="77777777" w:rsidR="00230078" w:rsidRDefault="00230078" w:rsidP="000B147A">
            <w:pPr>
              <w:spacing w:after="200" w:line="276" w:lineRule="auto"/>
            </w:pPr>
            <w:r>
              <w:t>Ed en Maarten Z.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39780" w14:textId="77777777" w:rsidR="00230078" w:rsidRDefault="00230078" w:rsidP="000B147A">
            <w:pPr>
              <w:spacing w:after="200" w:line="276" w:lineRule="auto"/>
            </w:pPr>
          </w:p>
        </w:tc>
      </w:tr>
      <w:tr w:rsidR="00230078" w14:paraId="583CCEF3" w14:textId="77777777" w:rsidTr="0052258C">
        <w:trPr>
          <w:trHeight w:val="473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7B7C8" w14:textId="77777777" w:rsidR="00230078" w:rsidRDefault="00230078" w:rsidP="000B147A">
            <w:pPr>
              <w:spacing w:after="200" w:line="276" w:lineRule="auto"/>
            </w:pPr>
            <w:r>
              <w:rPr>
                <w:b/>
                <w:bCs/>
              </w:rPr>
              <w:t>Opruiming G-schijf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252E4" w14:textId="77777777" w:rsidR="00230078" w:rsidRDefault="00230078" w:rsidP="000B147A">
            <w:pPr>
              <w:spacing w:after="200" w:line="276" w:lineRule="auto"/>
            </w:pPr>
            <w:r>
              <w:t>Uitvoeren stap 2: contact opnemen met SET ICT voor de Z-schijf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2D4F6" w14:textId="77777777" w:rsidR="00230078" w:rsidRDefault="00230078" w:rsidP="000B147A">
            <w:pPr>
              <w:spacing w:after="200" w:line="276" w:lineRule="auto"/>
            </w:pPr>
            <w:r>
              <w:t>Ed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0BCEE" w14:textId="77777777" w:rsidR="00230078" w:rsidRDefault="00230078" w:rsidP="000B147A">
            <w:pPr>
              <w:spacing w:after="200" w:line="276" w:lineRule="auto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230078" w14:paraId="40C6A3F9" w14:textId="77777777" w:rsidTr="0052258C">
        <w:trPr>
          <w:trHeight w:val="473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C2DF9" w14:textId="77777777" w:rsidR="00230078" w:rsidRDefault="00230078" w:rsidP="000B147A">
            <w:pPr>
              <w:spacing w:after="200" w:line="276" w:lineRule="auto"/>
            </w:pPr>
            <w:r>
              <w:rPr>
                <w:b/>
                <w:bCs/>
              </w:rPr>
              <w:t>Opruiming G-Schijf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C804D" w14:textId="77777777" w:rsidR="00230078" w:rsidRDefault="00230078" w:rsidP="000B147A">
            <w:pPr>
              <w:spacing w:after="200" w:line="276" w:lineRule="auto"/>
            </w:pPr>
            <w:r>
              <w:t xml:space="preserve">Maarten Z. en Valentina uitnodigen voor </w:t>
            </w:r>
            <w:proofErr w:type="spellStart"/>
            <w:r>
              <w:t>afdelingsoverleggen</w:t>
            </w:r>
            <w:proofErr w:type="spellEnd"/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2D175" w14:textId="77777777" w:rsidR="00230078" w:rsidRDefault="00230078" w:rsidP="000B147A">
            <w:pPr>
              <w:spacing w:after="200" w:line="276" w:lineRule="auto"/>
            </w:pPr>
            <w:r>
              <w:t>Afdelingshoofden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A33EC" w14:textId="77777777" w:rsidR="00230078" w:rsidRDefault="00230078" w:rsidP="000B147A">
            <w:pPr>
              <w:spacing w:after="200" w:line="276" w:lineRule="auto"/>
            </w:pPr>
            <w:r>
              <w:t xml:space="preserve">On </w:t>
            </w:r>
            <w:proofErr w:type="spellStart"/>
            <w:r>
              <w:t>Hold</w:t>
            </w:r>
            <w:proofErr w:type="spellEnd"/>
          </w:p>
        </w:tc>
      </w:tr>
      <w:tr w:rsidR="00230078" w14:paraId="3E698F4F" w14:textId="77777777" w:rsidTr="0052258C">
        <w:trPr>
          <w:trHeight w:val="977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D6CFD" w14:textId="77777777" w:rsidR="00230078" w:rsidRDefault="00230078" w:rsidP="000B147A">
            <w:pPr>
              <w:spacing w:after="200" w:line="276" w:lineRule="auto"/>
            </w:pPr>
            <w:r>
              <w:rPr>
                <w:b/>
                <w:bCs/>
              </w:rPr>
              <w:t>Aanpassing licentie – licentie metadata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ADE1C" w14:textId="77777777" w:rsidR="00230078" w:rsidRDefault="00230078" w:rsidP="000B147A">
            <w:pPr>
              <w:spacing w:after="200" w:line="276" w:lineRule="auto"/>
            </w:pPr>
            <w:r>
              <w:t>Helen voert het in Q1 uit.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7947D" w14:textId="77777777" w:rsidR="00230078" w:rsidRDefault="00230078" w:rsidP="000B147A">
            <w:pPr>
              <w:spacing w:after="200" w:line="276" w:lineRule="auto"/>
            </w:pPr>
            <w:r>
              <w:t xml:space="preserve">Maarten Z. 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61B8" w14:textId="77777777" w:rsidR="00230078" w:rsidRDefault="00230078" w:rsidP="000B147A">
            <w:pPr>
              <w:spacing w:after="200" w:line="276" w:lineRule="auto"/>
            </w:pPr>
          </w:p>
        </w:tc>
      </w:tr>
      <w:tr w:rsidR="00230078" w14:paraId="6366FAD7" w14:textId="77777777" w:rsidTr="0052258C">
        <w:trPr>
          <w:trHeight w:val="473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B9DC4" w14:textId="77777777" w:rsidR="00230078" w:rsidRDefault="00230078" w:rsidP="000B147A">
            <w:pPr>
              <w:spacing w:after="200" w:line="276" w:lineRule="auto"/>
            </w:pPr>
            <w:r>
              <w:rPr>
                <w:b/>
                <w:bCs/>
              </w:rPr>
              <w:lastRenderedPageBreak/>
              <w:t>Opslag NAS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060C3" w14:textId="77777777" w:rsidR="00230078" w:rsidRDefault="00230078" w:rsidP="000B147A">
            <w:pPr>
              <w:spacing w:after="200" w:line="276" w:lineRule="auto"/>
            </w:pPr>
            <w:r>
              <w:t>Sjabloon spreadsheet delen met afdelingshoofden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FCB9" w14:textId="77777777" w:rsidR="00230078" w:rsidRDefault="00230078" w:rsidP="000B147A">
            <w:pPr>
              <w:spacing w:after="200" w:line="276" w:lineRule="auto"/>
            </w:pPr>
            <w:r>
              <w:t>Ed en Maarten Z.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7FD8D" w14:textId="77777777" w:rsidR="00230078" w:rsidRDefault="00230078" w:rsidP="000B147A"/>
        </w:tc>
      </w:tr>
      <w:tr w:rsidR="00230078" w14:paraId="07C0EEF6" w14:textId="77777777" w:rsidTr="0052258C">
        <w:trPr>
          <w:trHeight w:val="725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1E440" w14:textId="77777777" w:rsidR="00230078" w:rsidRDefault="00230078" w:rsidP="000B147A">
            <w:pPr>
              <w:spacing w:after="200" w:line="276" w:lineRule="auto"/>
            </w:pPr>
            <w:r>
              <w:rPr>
                <w:b/>
                <w:bCs/>
              </w:rPr>
              <w:t>Opslag NAS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E0C12" w14:textId="77777777" w:rsidR="00230078" w:rsidRDefault="00230078" w:rsidP="000B147A">
            <w:pPr>
              <w:spacing w:after="200" w:line="276" w:lineRule="auto"/>
            </w:pPr>
            <w:r>
              <w:t xml:space="preserve">Bij afdelingsoverleg inventariseren wat de toekomstverwachting is (hiervoor wordt een spreadsheet gedeeld) 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1D772" w14:textId="77777777" w:rsidR="00230078" w:rsidRDefault="00230078" w:rsidP="000B147A">
            <w:pPr>
              <w:spacing w:after="200" w:line="276" w:lineRule="auto"/>
            </w:pPr>
            <w:r>
              <w:t>Afdelingshoofden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30B9B" w14:textId="77777777" w:rsidR="00230078" w:rsidRDefault="00230078" w:rsidP="000B147A"/>
        </w:tc>
      </w:tr>
      <w:tr w:rsidR="00230078" w14:paraId="66113B3E" w14:textId="77777777" w:rsidTr="0052258C">
        <w:trPr>
          <w:trHeight w:val="473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C08F2" w14:textId="77777777" w:rsidR="00230078" w:rsidRDefault="00230078" w:rsidP="000B147A">
            <w:pPr>
              <w:spacing w:after="200" w:line="276" w:lineRule="auto"/>
            </w:pPr>
            <w:r>
              <w:rPr>
                <w:b/>
                <w:bCs/>
              </w:rPr>
              <w:t>Opslag NAS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FDA84" w14:textId="77777777" w:rsidR="00230078" w:rsidRDefault="00230078" w:rsidP="000B147A">
            <w:pPr>
              <w:spacing w:after="200" w:line="276" w:lineRule="auto"/>
            </w:pPr>
            <w:r>
              <w:t>Ed vraagt de kosten/opties voor het uitbreiden van de storage na bij SET en deelt het antwoord met dit overleg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EF968" w14:textId="77777777" w:rsidR="00230078" w:rsidRDefault="00230078" w:rsidP="000B147A">
            <w:pPr>
              <w:spacing w:after="200" w:line="276" w:lineRule="auto"/>
            </w:pPr>
            <w:r>
              <w:t>Ed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2E393" w14:textId="77777777" w:rsidR="00230078" w:rsidRDefault="00230078" w:rsidP="000B147A"/>
        </w:tc>
      </w:tr>
      <w:tr w:rsidR="00230078" w14:paraId="5DC5099C" w14:textId="77777777" w:rsidTr="0052258C">
        <w:trPr>
          <w:trHeight w:val="222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AA63F" w14:textId="77777777" w:rsidR="00230078" w:rsidRDefault="00230078" w:rsidP="000B147A">
            <w:pPr>
              <w:spacing w:after="200" w:line="276" w:lineRule="auto"/>
            </w:pPr>
            <w:r>
              <w:rPr>
                <w:b/>
                <w:bCs/>
              </w:rPr>
              <w:t>Zaaktypen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887DF" w14:textId="77777777" w:rsidR="00230078" w:rsidRDefault="00230078" w:rsidP="000B147A">
            <w:pPr>
              <w:spacing w:after="200" w:line="276" w:lineRule="auto"/>
            </w:pPr>
            <w:r>
              <w:t>Memo voor het MT schrijven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12658" w14:textId="77777777" w:rsidR="00230078" w:rsidRDefault="00230078" w:rsidP="000B147A">
            <w:pPr>
              <w:spacing w:after="200" w:line="276" w:lineRule="auto"/>
            </w:pPr>
            <w:r>
              <w:t>Maarten Z.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8B783" w14:textId="77777777" w:rsidR="00230078" w:rsidRDefault="00230078" w:rsidP="000B147A"/>
        </w:tc>
      </w:tr>
      <w:tr w:rsidR="00230078" w14:paraId="3A0F7673" w14:textId="77777777" w:rsidTr="0052258C">
        <w:trPr>
          <w:trHeight w:val="222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AF0BC" w14:textId="77777777" w:rsidR="00230078" w:rsidRDefault="00230078" w:rsidP="000B147A">
            <w:pPr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Adviesrapport Peter Brand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21A1D" w14:textId="6951356F" w:rsidR="00230078" w:rsidRDefault="00230078" w:rsidP="007C6E1E">
            <w:pPr>
              <w:spacing w:after="200" w:line="276" w:lineRule="auto"/>
            </w:pPr>
            <w:r>
              <w:t xml:space="preserve">Onderzoeksplan </w:t>
            </w:r>
            <w:r w:rsidR="007C6E1E">
              <w:t>verder aanpassen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09EC1" w14:textId="77777777" w:rsidR="00230078" w:rsidRDefault="00230078" w:rsidP="000B147A">
            <w:pPr>
              <w:spacing w:after="200" w:line="276" w:lineRule="auto"/>
            </w:pPr>
            <w:r>
              <w:t>Maarten Z.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73240" w14:textId="77777777" w:rsidR="00230078" w:rsidRDefault="00230078" w:rsidP="000B147A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30078" w14:paraId="09027FEC" w14:textId="77777777" w:rsidTr="0052258C">
        <w:trPr>
          <w:trHeight w:val="222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FF244" w14:textId="77777777" w:rsidR="00230078" w:rsidRDefault="00230078" w:rsidP="000B147A">
            <w:pPr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Cloudservices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E0865" w14:textId="77777777" w:rsidR="00230078" w:rsidRDefault="00230078" w:rsidP="000B147A">
            <w:pPr>
              <w:spacing w:after="200" w:line="276" w:lineRule="auto"/>
            </w:pPr>
            <w:r>
              <w:t>Voorstel/advies opstellen voor het volgende overleg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507E6" w14:textId="77777777" w:rsidR="00230078" w:rsidRDefault="00230078" w:rsidP="000B147A">
            <w:pPr>
              <w:spacing w:after="200" w:line="276" w:lineRule="auto"/>
            </w:pPr>
            <w:r>
              <w:t>Maarten Z.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CCA1D" w14:textId="5756190D" w:rsidR="00230078" w:rsidRDefault="00230078" w:rsidP="000B147A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30078" w14:paraId="5B0DC56D" w14:textId="77777777" w:rsidTr="0052258C">
        <w:trPr>
          <w:trHeight w:val="222"/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09B73" w14:textId="77777777" w:rsidR="00230078" w:rsidRDefault="00230078" w:rsidP="000B147A">
            <w:pPr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Gedeelde </w:t>
            </w:r>
            <w:proofErr w:type="spellStart"/>
            <w:r>
              <w:rPr>
                <w:b/>
                <w:bCs/>
              </w:rPr>
              <w:t>inboxen</w:t>
            </w:r>
            <w:proofErr w:type="spellEnd"/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89146" w14:textId="77777777" w:rsidR="00230078" w:rsidRDefault="00230078" w:rsidP="000B147A">
            <w:pPr>
              <w:spacing w:after="200" w:line="276" w:lineRule="auto"/>
            </w:pPr>
            <w:r>
              <w:t xml:space="preserve">SET vragen om de oplossing voor het opslaan van uitgaande mail in de inlichtingen@ mailbox ook te gebruiken voor andere gedeelde </w:t>
            </w:r>
            <w:proofErr w:type="spellStart"/>
            <w:r>
              <w:t>inboxen</w:t>
            </w:r>
            <w:proofErr w:type="spellEnd"/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A0612" w14:textId="77777777" w:rsidR="00230078" w:rsidRDefault="00230078" w:rsidP="000B147A">
            <w:pPr>
              <w:spacing w:after="200" w:line="276" w:lineRule="auto"/>
            </w:pPr>
            <w:r>
              <w:t>Ed</w:t>
            </w:r>
          </w:p>
        </w:tc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799A2" w14:textId="77777777" w:rsidR="00230078" w:rsidRDefault="00230078" w:rsidP="000B147A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548EA06" w14:textId="3FC0D1F6" w:rsidR="0074177A" w:rsidRDefault="0074177A" w:rsidP="0074177A"/>
    <w:p w14:paraId="34613E0A" w14:textId="77777777" w:rsidR="009D094C" w:rsidRDefault="009D094C" w:rsidP="009D094C">
      <w:pPr>
        <w:pStyle w:val="Heading1"/>
      </w:pPr>
      <w:r>
        <w:t>Agenda</w:t>
      </w:r>
    </w:p>
    <w:p w14:paraId="57EA3632" w14:textId="52BEE724" w:rsidR="00AC554E" w:rsidRDefault="00AC554E" w:rsidP="00AC554E">
      <w:pPr>
        <w:pStyle w:val="Heading2"/>
        <w:numPr>
          <w:ilvl w:val="0"/>
          <w:numId w:val="2"/>
        </w:numPr>
      </w:pPr>
      <w:r>
        <w:t>Herijking Zaaktypen</w:t>
      </w:r>
    </w:p>
    <w:p w14:paraId="00B62401" w14:textId="56B90EB0" w:rsidR="00AC554E" w:rsidRPr="00AC554E" w:rsidRDefault="00AC554E" w:rsidP="00AC554E">
      <w:r>
        <w:t>Stand van zaken</w:t>
      </w:r>
    </w:p>
    <w:p w14:paraId="1195DB81" w14:textId="5A71593D" w:rsidR="009D094C" w:rsidRDefault="00AC554E" w:rsidP="009D094C">
      <w:pPr>
        <w:pStyle w:val="Heading2"/>
        <w:numPr>
          <w:ilvl w:val="0"/>
          <w:numId w:val="2"/>
        </w:numPr>
      </w:pPr>
      <w:r>
        <w:t>CMS</w:t>
      </w:r>
    </w:p>
    <w:p w14:paraId="3D129D7C" w14:textId="228AD476" w:rsidR="009D094C" w:rsidRDefault="007C6E1E" w:rsidP="007C6E1E">
      <w:r>
        <w:t xml:space="preserve">Het onderzoek naar een CMS is momenteel on </w:t>
      </w:r>
      <w:proofErr w:type="spellStart"/>
      <w:r>
        <w:t>hold</w:t>
      </w:r>
      <w:proofErr w:type="spellEnd"/>
      <w:r>
        <w:t>. Mogelijkerwijs kan het O365/</w:t>
      </w:r>
      <w:proofErr w:type="spellStart"/>
      <w:r>
        <w:t>Sharepoint</w:t>
      </w:r>
      <w:proofErr w:type="spellEnd"/>
      <w:r>
        <w:t xml:space="preserve"> pakket oplossingen bieden d.m.v. apps/functionaliteiten. Om dit te onderzoeken is toegang tot de beheeromgeving nodig. </w:t>
      </w:r>
    </w:p>
    <w:p w14:paraId="0AFBF495" w14:textId="77777777" w:rsidR="009D094C" w:rsidRPr="006475F6" w:rsidRDefault="009D094C" w:rsidP="009D094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nl-NL"/>
        </w:rPr>
      </w:pPr>
    </w:p>
    <w:p w14:paraId="2D602F74" w14:textId="3C873BE7" w:rsidR="009D094C" w:rsidRDefault="0065020C" w:rsidP="009D094C">
      <w:pPr>
        <w:pStyle w:val="Heading2"/>
        <w:numPr>
          <w:ilvl w:val="0"/>
          <w:numId w:val="2"/>
        </w:numPr>
      </w:pPr>
      <w:r>
        <w:t>Beeldbank</w:t>
      </w:r>
    </w:p>
    <w:p w14:paraId="4413DF93" w14:textId="3927DA9A" w:rsidR="009D094C" w:rsidRPr="00031803" w:rsidRDefault="0065020C" w:rsidP="009D094C">
      <w:r>
        <w:t>Fase 1 van de beeldbank is afgerond. De volgende werkzaamheden rondom de beeldbank gaan voornamelijk om de inrichting van Mais, het trainen van de medewerkers er het verhogen van de data kwaliteit.</w:t>
      </w:r>
    </w:p>
    <w:p w14:paraId="6907EF8F" w14:textId="6AC280E4" w:rsidR="0065020C" w:rsidRDefault="0065020C" w:rsidP="009D094C">
      <w:pPr>
        <w:pStyle w:val="Heading2"/>
        <w:numPr>
          <w:ilvl w:val="0"/>
          <w:numId w:val="2"/>
        </w:numPr>
      </w:pPr>
      <w:r>
        <w:t>Bibliotheek</w:t>
      </w:r>
    </w:p>
    <w:p w14:paraId="42D79753" w14:textId="178168AA" w:rsidR="0065020C" w:rsidRDefault="0065020C" w:rsidP="0065020C">
      <w:r>
        <w:t xml:space="preserve">De problematiek van de beeldbank </w:t>
      </w:r>
      <w:r w:rsidR="000638CD">
        <w:t>vindt</w:t>
      </w:r>
      <w:r>
        <w:t xml:space="preserve"> </w:t>
      </w:r>
      <w:r w:rsidR="000638CD">
        <w:t>parallellen</w:t>
      </w:r>
      <w:r>
        <w:t xml:space="preserve"> met de problematiek van de </w:t>
      </w:r>
      <w:r w:rsidR="000638CD">
        <w:t xml:space="preserve">Bibliotheek. Ook hier was het idee om met de hand een grote collectie van een collectiebeheersysteem naar een andere te verplaatsen. De Short </w:t>
      </w:r>
      <w:proofErr w:type="spellStart"/>
      <w:r w:rsidR="000638CD">
        <w:t>Title</w:t>
      </w:r>
      <w:proofErr w:type="spellEnd"/>
      <w:r w:rsidR="000638CD">
        <w:t xml:space="preserve"> Collectie Nederland (STCN) moest van de GGC naar MAIS </w:t>
      </w:r>
      <w:r w:rsidR="000961A4">
        <w:t>gemigreerd</w:t>
      </w:r>
      <w:r w:rsidR="002D6152">
        <w:t xml:space="preserve"> worden. Vervolgens moe</w:t>
      </w:r>
      <w:r w:rsidR="000638CD">
        <w:t xml:space="preserve">t het geheel van </w:t>
      </w:r>
      <w:r w:rsidR="00321AAB">
        <w:t xml:space="preserve">Mais in </w:t>
      </w:r>
      <w:proofErr w:type="spellStart"/>
      <w:r w:rsidR="00321AAB">
        <w:t>WorldCat</w:t>
      </w:r>
      <w:proofErr w:type="spellEnd"/>
      <w:r w:rsidR="00321AAB">
        <w:t xml:space="preserve"> komen. </w:t>
      </w:r>
      <w:r w:rsidR="00FA2899">
        <w:t xml:space="preserve">In </w:t>
      </w:r>
      <w:proofErr w:type="spellStart"/>
      <w:r w:rsidR="00FA2899">
        <w:t>WorldCat</w:t>
      </w:r>
      <w:proofErr w:type="spellEnd"/>
      <w:r w:rsidR="00321AAB">
        <w:t xml:space="preserve"> wordt dan verder gecatalogiseerd. Periodiek </w:t>
      </w:r>
      <w:r w:rsidR="002D6152">
        <w:t>zou er een import van</w:t>
      </w:r>
      <w:r w:rsidR="00FA2899">
        <w:t xml:space="preserve">uit </w:t>
      </w:r>
      <w:proofErr w:type="spellStart"/>
      <w:r w:rsidR="00FA2899">
        <w:t>WorldCat</w:t>
      </w:r>
      <w:proofErr w:type="spellEnd"/>
      <w:r w:rsidR="00FA2899">
        <w:t xml:space="preserve"> naar Mais ingeregeld moeten worden waarbij in Mais dan additioneel de locaties van de objecten worden bijgehouden.</w:t>
      </w:r>
    </w:p>
    <w:p w14:paraId="3B1ADDAD" w14:textId="73430FB9" w:rsidR="000638CD" w:rsidRPr="0065020C" w:rsidRDefault="000638CD" w:rsidP="0065020C">
      <w:r>
        <w:lastRenderedPageBreak/>
        <w:t>Anneke en Maarten hebben samen het project gereset en verkennen nu andere wegen om tot de gewenste oplossing te komen.</w:t>
      </w:r>
      <w:r w:rsidR="00FA2899">
        <w:t xml:space="preserve"> Hiervoor vinden gesprekken plaats met OCLC.</w:t>
      </w:r>
      <w:bookmarkStart w:id="0" w:name="_GoBack"/>
      <w:bookmarkEnd w:id="0"/>
    </w:p>
    <w:p w14:paraId="4974F267" w14:textId="2B11E842" w:rsidR="009D094C" w:rsidRDefault="00AC554E" w:rsidP="009D094C">
      <w:pPr>
        <w:pStyle w:val="Heading2"/>
        <w:numPr>
          <w:ilvl w:val="0"/>
          <w:numId w:val="2"/>
        </w:numPr>
      </w:pPr>
      <w:r>
        <w:t>Wat verder ter tafel komt</w:t>
      </w:r>
    </w:p>
    <w:p w14:paraId="3B72DD01" w14:textId="77777777" w:rsidR="009D094C" w:rsidRDefault="009D094C" w:rsidP="009D094C">
      <w:pPr>
        <w:pStyle w:val="ListParagraph"/>
      </w:pPr>
    </w:p>
    <w:p w14:paraId="6343A015" w14:textId="77777777" w:rsidR="009D094C" w:rsidRPr="00813A10" w:rsidRDefault="009D094C" w:rsidP="0074177A"/>
    <w:sectPr w:rsidR="009D094C" w:rsidRPr="00813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Netto Offc">
    <w:altName w:val="NettoOT"/>
    <w:charset w:val="00"/>
    <w:family w:val="auto"/>
    <w:pitch w:val="variable"/>
    <w:sig w:usb0="800000EF" w:usb1="4000E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04C9"/>
    <w:multiLevelType w:val="hybridMultilevel"/>
    <w:tmpl w:val="C3A89062"/>
    <w:lvl w:ilvl="0" w:tplc="61683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233E"/>
    <w:multiLevelType w:val="hybridMultilevel"/>
    <w:tmpl w:val="5DFA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91633"/>
    <w:multiLevelType w:val="hybridMultilevel"/>
    <w:tmpl w:val="65E4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B3797"/>
    <w:multiLevelType w:val="hybridMultilevel"/>
    <w:tmpl w:val="4FFABE98"/>
    <w:lvl w:ilvl="0" w:tplc="4EA208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F7"/>
    <w:rsid w:val="00031803"/>
    <w:rsid w:val="00045D3D"/>
    <w:rsid w:val="000638CD"/>
    <w:rsid w:val="000961A4"/>
    <w:rsid w:val="000A69EA"/>
    <w:rsid w:val="000A6C51"/>
    <w:rsid w:val="000B147A"/>
    <w:rsid w:val="000C5FB2"/>
    <w:rsid w:val="00160BC1"/>
    <w:rsid w:val="001A358E"/>
    <w:rsid w:val="001B3EAF"/>
    <w:rsid w:val="001C567F"/>
    <w:rsid w:val="001E417D"/>
    <w:rsid w:val="001F1993"/>
    <w:rsid w:val="002007CF"/>
    <w:rsid w:val="00207E7C"/>
    <w:rsid w:val="00210C4A"/>
    <w:rsid w:val="0021442B"/>
    <w:rsid w:val="00223938"/>
    <w:rsid w:val="00223C42"/>
    <w:rsid w:val="00230078"/>
    <w:rsid w:val="002404A7"/>
    <w:rsid w:val="002B486C"/>
    <w:rsid w:val="002D0FB9"/>
    <w:rsid w:val="002D6152"/>
    <w:rsid w:val="002E72F4"/>
    <w:rsid w:val="0030753A"/>
    <w:rsid w:val="00316B6F"/>
    <w:rsid w:val="00321AAB"/>
    <w:rsid w:val="00333544"/>
    <w:rsid w:val="00342A76"/>
    <w:rsid w:val="00352851"/>
    <w:rsid w:val="003B57A0"/>
    <w:rsid w:val="003C3806"/>
    <w:rsid w:val="003F4E34"/>
    <w:rsid w:val="003F5B17"/>
    <w:rsid w:val="003F67BE"/>
    <w:rsid w:val="00445A03"/>
    <w:rsid w:val="00454DC7"/>
    <w:rsid w:val="00462026"/>
    <w:rsid w:val="004623CF"/>
    <w:rsid w:val="00463997"/>
    <w:rsid w:val="004A4A30"/>
    <w:rsid w:val="00502430"/>
    <w:rsid w:val="0052258C"/>
    <w:rsid w:val="00561C97"/>
    <w:rsid w:val="00573961"/>
    <w:rsid w:val="005916E5"/>
    <w:rsid w:val="005A1EA1"/>
    <w:rsid w:val="005C6AB7"/>
    <w:rsid w:val="005E22A3"/>
    <w:rsid w:val="00616B07"/>
    <w:rsid w:val="006475F6"/>
    <w:rsid w:val="0065020C"/>
    <w:rsid w:val="006856D9"/>
    <w:rsid w:val="006C463F"/>
    <w:rsid w:val="006F6365"/>
    <w:rsid w:val="00707381"/>
    <w:rsid w:val="00707537"/>
    <w:rsid w:val="00712B9D"/>
    <w:rsid w:val="00721CF7"/>
    <w:rsid w:val="007256D6"/>
    <w:rsid w:val="0074177A"/>
    <w:rsid w:val="007630AF"/>
    <w:rsid w:val="00771ACF"/>
    <w:rsid w:val="00794B5E"/>
    <w:rsid w:val="007A2774"/>
    <w:rsid w:val="007C6E1E"/>
    <w:rsid w:val="007F0E53"/>
    <w:rsid w:val="008054A3"/>
    <w:rsid w:val="008108FF"/>
    <w:rsid w:val="00813A10"/>
    <w:rsid w:val="0084274B"/>
    <w:rsid w:val="00885BA8"/>
    <w:rsid w:val="00890E39"/>
    <w:rsid w:val="008B46A5"/>
    <w:rsid w:val="008D34C3"/>
    <w:rsid w:val="008D49E4"/>
    <w:rsid w:val="008E7635"/>
    <w:rsid w:val="0090002C"/>
    <w:rsid w:val="00926C12"/>
    <w:rsid w:val="0097173B"/>
    <w:rsid w:val="00974531"/>
    <w:rsid w:val="009C5248"/>
    <w:rsid w:val="009D094C"/>
    <w:rsid w:val="009D5157"/>
    <w:rsid w:val="009F0878"/>
    <w:rsid w:val="00A3198B"/>
    <w:rsid w:val="00A7262E"/>
    <w:rsid w:val="00A87AB7"/>
    <w:rsid w:val="00AC554E"/>
    <w:rsid w:val="00AD02DC"/>
    <w:rsid w:val="00AF3261"/>
    <w:rsid w:val="00B0058B"/>
    <w:rsid w:val="00B0760F"/>
    <w:rsid w:val="00B31208"/>
    <w:rsid w:val="00B873DC"/>
    <w:rsid w:val="00B87475"/>
    <w:rsid w:val="00B923F8"/>
    <w:rsid w:val="00BB3ADC"/>
    <w:rsid w:val="00BE3E14"/>
    <w:rsid w:val="00C07709"/>
    <w:rsid w:val="00C53794"/>
    <w:rsid w:val="00C631FA"/>
    <w:rsid w:val="00C87725"/>
    <w:rsid w:val="00C87A45"/>
    <w:rsid w:val="00CE13E0"/>
    <w:rsid w:val="00CE50D5"/>
    <w:rsid w:val="00CF2219"/>
    <w:rsid w:val="00D45EFF"/>
    <w:rsid w:val="00D84AE2"/>
    <w:rsid w:val="00DB1CEE"/>
    <w:rsid w:val="00E54AE2"/>
    <w:rsid w:val="00E64F7E"/>
    <w:rsid w:val="00EB60E9"/>
    <w:rsid w:val="00EC2618"/>
    <w:rsid w:val="00ED688F"/>
    <w:rsid w:val="00EE279B"/>
    <w:rsid w:val="00EF08B6"/>
    <w:rsid w:val="00F05A5B"/>
    <w:rsid w:val="00F07110"/>
    <w:rsid w:val="00F70145"/>
    <w:rsid w:val="00FA2899"/>
    <w:rsid w:val="00FC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59F8"/>
  <w15:chartTrackingRefBased/>
  <w15:docId w15:val="{5D9901CA-9323-4813-86A5-9131B240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0058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058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058B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0058B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EE279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nl-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91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roodtekst-Memo">
    <w:name w:val="Broodtekst-Memo"/>
    <w:next w:val="Normal"/>
    <w:rsid w:val="005C6AB7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Netto Offc" w:eastAsia="Netto Offc" w:hAnsi="Netto Offc" w:cs="Netto Offc"/>
      <w:color w:val="000000"/>
      <w:spacing w:val="2"/>
      <w:sz w:val="19"/>
      <w:szCs w:val="19"/>
      <w:u w:color="000000"/>
      <w:bdr w:val="nil"/>
      <w:lang w:val="en-US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5C6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56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7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5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5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5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5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5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3997"/>
    <w:rPr>
      <w:color w:val="0563C1" w:themeColor="hyperlink"/>
      <w:u w:val="single"/>
    </w:rPr>
  </w:style>
  <w:style w:type="table" w:customStyle="1" w:styleId="TableNormal1">
    <w:name w:val="Table Normal1"/>
    <w:rsid w:val="00333544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03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31803"/>
  </w:style>
  <w:style w:type="character" w:customStyle="1" w:styleId="eop">
    <w:name w:val="eop"/>
    <w:basedOn w:val="DefaultParagraphFont"/>
    <w:rsid w:val="00031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85441-8695-4EDF-AA45-3B8BCA9C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769468AF.dotm</Template>
  <TotalTime>486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Zeinstra</dc:creator>
  <cp:keywords/>
  <dc:description/>
  <cp:lastModifiedBy>Maarten Zeinstra</cp:lastModifiedBy>
  <cp:revision>80</cp:revision>
  <dcterms:created xsi:type="dcterms:W3CDTF">2020-01-20T13:04:00Z</dcterms:created>
  <dcterms:modified xsi:type="dcterms:W3CDTF">2020-06-16T08:28:00Z</dcterms:modified>
</cp:coreProperties>
</file>