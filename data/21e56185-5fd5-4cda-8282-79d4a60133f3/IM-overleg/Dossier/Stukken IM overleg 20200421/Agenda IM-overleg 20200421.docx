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38E892F1" w:rsidR="00A87AB7" w:rsidRDefault="00EF08B6" w:rsidP="00EE279B">
      <w:pPr>
        <w:pStyle w:val="Titel"/>
      </w:pPr>
      <w:r>
        <w:t>Agenda IM-overleg 2020-04-21</w:t>
      </w:r>
    </w:p>
    <w:p w14:paraId="0C7DCFAA" w14:textId="77777777"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Ed, Maarten Z., Valentina, Roomyla</w:t>
      </w:r>
      <w:r w:rsidRPr="003D55F5">
        <w:rPr>
          <w:rFonts w:ascii="Calibri" w:hAnsi="Calibri" w:cs="Calibri"/>
          <w:sz w:val="20"/>
          <w:szCs w:val="20"/>
          <w:lang w:val="nl-NL"/>
        </w:rPr>
        <w:t xml:space="preserve"> </w:t>
      </w:r>
    </w:p>
    <w:p w14:paraId="02640EDC" w14:textId="6BB2A76F"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53EC379B"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r w:rsidR="00771ACF">
        <w:rPr>
          <w:rFonts w:ascii="Calibri" w:hAnsi="Calibri" w:cs="Calibri"/>
          <w:sz w:val="20"/>
          <w:szCs w:val="20"/>
          <w:lang w:val="nl-NL"/>
        </w:rPr>
        <w:br/>
        <w:t>Uitgenodigd voor agendapunt 1: Peter Brand en Antoinet</w:t>
      </w:r>
    </w:p>
    <w:p w14:paraId="5B0060F5" w14:textId="6D6AAA65" w:rsidR="007256D6" w:rsidRDefault="007256D6" w:rsidP="005C6AB7">
      <w:pPr>
        <w:pStyle w:val="Kop1"/>
      </w:pPr>
      <w:r>
        <w:t>Meegeleverde stukken</w:t>
      </w:r>
    </w:p>
    <w:p w14:paraId="3017E7F8" w14:textId="575150BF" w:rsidR="00D45EFF" w:rsidRPr="00D45EFF" w:rsidRDefault="00D45EFF" w:rsidP="00D45EFF">
      <w:pPr>
        <w:pStyle w:val="Lijstalinea"/>
        <w:numPr>
          <w:ilvl w:val="0"/>
          <w:numId w:val="1"/>
        </w:numPr>
      </w:pPr>
      <w:r>
        <w:t>Aandachtspunten ICT (Ed plaatst deze in</w:t>
      </w:r>
      <w:r w:rsidR="00045D3D">
        <w:t xml:space="preserve"> de</w:t>
      </w:r>
      <w:r>
        <w:t xml:space="preserve"> map voor het overleg)</w:t>
      </w:r>
    </w:p>
    <w:p w14:paraId="3894800E" w14:textId="77777777" w:rsidR="00EE279B" w:rsidRPr="00916120" w:rsidRDefault="00EE279B" w:rsidP="005C6AB7">
      <w:pPr>
        <w:pStyle w:val="Kop1"/>
        <w:rPr>
          <w:b/>
        </w:rPr>
      </w:pPr>
      <w:r w:rsidRPr="00916120">
        <w:t>Actielijst</w:t>
      </w:r>
      <w:r w:rsidR="005C6AB7">
        <w:t xml:space="preserve"> vorig overleg</w:t>
      </w:r>
    </w:p>
    <w:p w14:paraId="1DFE6376" w14:textId="77777777" w:rsidR="00616B07" w:rsidRPr="00916120" w:rsidRDefault="00616B07" w:rsidP="00616B07">
      <w:pPr>
        <w:jc w:val="center"/>
        <w:rPr>
          <w:b/>
        </w:rPr>
      </w:pPr>
    </w:p>
    <w:tbl>
      <w:tblPr>
        <w:tblStyle w:val="Onopgemaaktetabel1"/>
        <w:tblW w:w="0" w:type="auto"/>
        <w:tblLayout w:type="fixed"/>
        <w:tblLook w:val="04A0" w:firstRow="1" w:lastRow="0" w:firstColumn="1" w:lastColumn="0" w:noHBand="0" w:noVBand="1"/>
      </w:tblPr>
      <w:tblGrid>
        <w:gridCol w:w="1271"/>
        <w:gridCol w:w="4820"/>
        <w:gridCol w:w="1275"/>
        <w:gridCol w:w="1121"/>
      </w:tblGrid>
      <w:tr w:rsidR="00616B07" w:rsidRPr="00B43522" w14:paraId="645556C5" w14:textId="77777777" w:rsidTr="0061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433A62E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Onderwerp</w:t>
            </w:r>
          </w:p>
        </w:tc>
        <w:tc>
          <w:tcPr>
            <w:tcW w:w="4820" w:type="dxa"/>
          </w:tcPr>
          <w:p w14:paraId="31F24617"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Actie</w:t>
            </w:r>
          </w:p>
        </w:tc>
        <w:tc>
          <w:tcPr>
            <w:tcW w:w="1275" w:type="dxa"/>
          </w:tcPr>
          <w:p w14:paraId="36779CF9"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Wie</w:t>
            </w:r>
          </w:p>
        </w:tc>
        <w:tc>
          <w:tcPr>
            <w:tcW w:w="1121" w:type="dxa"/>
          </w:tcPr>
          <w:p w14:paraId="25CDD446"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pPr>
            <w:r>
              <w:t>Status</w:t>
            </w:r>
          </w:p>
        </w:tc>
      </w:tr>
      <w:tr w:rsidR="00616B07" w:rsidRPr="001619FB" w14:paraId="05567180"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EBF80"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Overeenkomsten</w:t>
            </w:r>
          </w:p>
        </w:tc>
        <w:tc>
          <w:tcPr>
            <w:tcW w:w="4820" w:type="dxa"/>
          </w:tcPr>
          <w:p w14:paraId="3A35559C"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Analyse maken van de drie overeenkomsten die nu in gebruik zijn</w:t>
            </w:r>
          </w:p>
        </w:tc>
        <w:tc>
          <w:tcPr>
            <w:tcW w:w="1275" w:type="dxa"/>
          </w:tcPr>
          <w:p w14:paraId="2B221FC9"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572A1AE4"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616B07" w14:paraId="5D375CEB"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604CF8B7"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CMS</w:t>
            </w:r>
          </w:p>
        </w:tc>
        <w:tc>
          <w:tcPr>
            <w:tcW w:w="4820" w:type="dxa"/>
          </w:tcPr>
          <w:p w14:paraId="03EE6DA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Onderzoek naar een klantcontactsysteem</w:t>
            </w:r>
          </w:p>
        </w:tc>
        <w:tc>
          <w:tcPr>
            <w:tcW w:w="1275" w:type="dxa"/>
          </w:tcPr>
          <w:p w14:paraId="6CF286F2"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Valentina</w:t>
            </w:r>
          </w:p>
        </w:tc>
        <w:tc>
          <w:tcPr>
            <w:tcW w:w="1121" w:type="dxa"/>
          </w:tcPr>
          <w:p w14:paraId="2F2FF0D8"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616B07" w14:paraId="523BD05D"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F48408"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spellStart"/>
            <w:r>
              <w:t>WorldCat</w:t>
            </w:r>
            <w:proofErr w:type="spellEnd"/>
          </w:p>
        </w:tc>
        <w:tc>
          <w:tcPr>
            <w:tcW w:w="4820" w:type="dxa"/>
          </w:tcPr>
          <w:p w14:paraId="5279E685"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w:t>
            </w:r>
            <w:r w:rsidRPr="00F710A3">
              <w:t>xport</w:t>
            </w:r>
            <w:r>
              <w:t xml:space="preserve"> KB</w:t>
            </w:r>
            <w:r w:rsidRPr="00F710A3">
              <w:t xml:space="preserve"> </w:t>
            </w:r>
            <w:r>
              <w:t>transformeren</w:t>
            </w:r>
            <w:r w:rsidRPr="00F710A3">
              <w:t xml:space="preserve"> naar een import in MAIS</w:t>
            </w:r>
            <w:r>
              <w:t xml:space="preserve"> </w:t>
            </w:r>
          </w:p>
        </w:tc>
        <w:tc>
          <w:tcPr>
            <w:tcW w:w="1275" w:type="dxa"/>
          </w:tcPr>
          <w:p w14:paraId="298D5E53"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14:paraId="2F68601C"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616B07" w:rsidRPr="00B204C8" w14:paraId="51CB374E"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5BB5507B"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Transitie beeldbank</w:t>
            </w:r>
          </w:p>
        </w:tc>
        <w:tc>
          <w:tcPr>
            <w:tcW w:w="4820" w:type="dxa"/>
          </w:tcPr>
          <w:p w14:paraId="55DD7093"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Records en handles</w:t>
            </w:r>
            <w:r w:rsidRPr="00F710A3">
              <w:t xml:space="preserve"> matchen</w:t>
            </w:r>
          </w:p>
        </w:tc>
        <w:tc>
          <w:tcPr>
            <w:tcW w:w="1275" w:type="dxa"/>
          </w:tcPr>
          <w:p w14:paraId="2B3494D7"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1B3EC2FD"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616B07" w:rsidRPr="000D75C4" w14:paraId="2C490FB2"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58B8A" w14:textId="77777777" w:rsidR="00616B07" w:rsidRPr="00651DE7" w:rsidRDefault="00616B07" w:rsidP="00616B07">
            <w:pPr>
              <w:spacing w:after="200" w:line="276" w:lineRule="auto"/>
            </w:pPr>
            <w:proofErr w:type="spellStart"/>
            <w:r>
              <w:t>AdWords</w:t>
            </w:r>
            <w:proofErr w:type="spellEnd"/>
          </w:p>
        </w:tc>
        <w:tc>
          <w:tcPr>
            <w:tcW w:w="4820" w:type="dxa"/>
          </w:tcPr>
          <w:p w14:paraId="61973606"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rsidRPr="00E54808">
              <w:t>Ons gebruik kritisch bekijken en verbeteringen voorstellen</w:t>
            </w:r>
          </w:p>
        </w:tc>
        <w:tc>
          <w:tcPr>
            <w:tcW w:w="1275" w:type="dxa"/>
          </w:tcPr>
          <w:p w14:paraId="01007EFE"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0B147E97" w14:textId="531036DD" w:rsidR="00616B07" w:rsidRDefault="00223C42" w:rsidP="00616B07">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616B07" w:rsidRPr="000D75C4" w14:paraId="57DC5830"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09EBDE6C"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Standaard templates Office pakket</w:t>
            </w:r>
          </w:p>
        </w:tc>
        <w:tc>
          <w:tcPr>
            <w:tcW w:w="4820" w:type="dxa"/>
          </w:tcPr>
          <w:p w14:paraId="38C07A4A"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Opstellen plan van aanpak standaard templates</w:t>
            </w:r>
          </w:p>
        </w:tc>
        <w:tc>
          <w:tcPr>
            <w:tcW w:w="1275" w:type="dxa"/>
          </w:tcPr>
          <w:p w14:paraId="4B2028A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2BC5A1C9"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616B07" w:rsidRPr="00515F49" w14:paraId="145B22BB"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2FFDC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ISMS rapportage</w:t>
            </w:r>
          </w:p>
        </w:tc>
        <w:tc>
          <w:tcPr>
            <w:tcW w:w="4820" w:type="dxa"/>
          </w:tcPr>
          <w:p w14:paraId="3B28B5E8"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Procedure evalueren en ISMS rapportage van Q1 2020</w:t>
            </w:r>
            <w:r w:rsidRPr="00E01436">
              <w:t xml:space="preserve"> maken</w:t>
            </w:r>
          </w:p>
        </w:tc>
        <w:tc>
          <w:tcPr>
            <w:tcW w:w="1275" w:type="dxa"/>
          </w:tcPr>
          <w:p w14:paraId="23D7589B"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 en Maarten Z.</w:t>
            </w:r>
          </w:p>
        </w:tc>
        <w:tc>
          <w:tcPr>
            <w:tcW w:w="1121" w:type="dxa"/>
          </w:tcPr>
          <w:p w14:paraId="176EE530"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616B07" w:rsidRPr="00515F49" w14:paraId="4521C7A4"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07500D92"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25253EE8"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Uitvoeren stap 1: Maarten Z. en Nick gaan langs de afdelingshoofden voor beschrijving van de zaaktypen</w:t>
            </w:r>
          </w:p>
        </w:tc>
        <w:tc>
          <w:tcPr>
            <w:tcW w:w="1275" w:type="dxa"/>
          </w:tcPr>
          <w:p w14:paraId="20EB0BD9"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743234D5" w14:textId="004EE7B4" w:rsidR="00616B07" w:rsidRDefault="00223C42"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roofErr w:type="spellStart"/>
            <w:r>
              <w:t>Done</w:t>
            </w:r>
            <w:proofErr w:type="spellEnd"/>
          </w:p>
        </w:tc>
      </w:tr>
      <w:tr w:rsidR="00616B07" w:rsidRPr="00515F49" w14:paraId="2AA9B13C"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F4A696"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33A79153"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Uitvoeren stap 2: contact opnemen met SET ICT voor de Z-schijf</w:t>
            </w:r>
          </w:p>
        </w:tc>
        <w:tc>
          <w:tcPr>
            <w:tcW w:w="1275" w:type="dxa"/>
          </w:tcPr>
          <w:p w14:paraId="3E7EE5E8"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w:t>
            </w:r>
          </w:p>
        </w:tc>
        <w:tc>
          <w:tcPr>
            <w:tcW w:w="1121" w:type="dxa"/>
          </w:tcPr>
          <w:p w14:paraId="2546DD6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616B07" w:rsidRPr="007E292D" w14:paraId="7B9CE6C6"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4B011054"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02DC55F0"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en Valentina uitnodigen voor </w:t>
            </w:r>
            <w:proofErr w:type="spellStart"/>
            <w:r>
              <w:t>afdelingsoverleggen</w:t>
            </w:r>
            <w:proofErr w:type="spellEnd"/>
          </w:p>
        </w:tc>
        <w:tc>
          <w:tcPr>
            <w:tcW w:w="1275" w:type="dxa"/>
          </w:tcPr>
          <w:p w14:paraId="59D98F7C"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Afdelingshoofden</w:t>
            </w:r>
          </w:p>
        </w:tc>
        <w:tc>
          <w:tcPr>
            <w:tcW w:w="1121" w:type="dxa"/>
          </w:tcPr>
          <w:p w14:paraId="0A6263D7"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616B07" w:rsidRPr="006128B0" w14:paraId="373C681D"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4E388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Aanpassing licentie – licentie metadata</w:t>
            </w:r>
          </w:p>
        </w:tc>
        <w:tc>
          <w:tcPr>
            <w:tcW w:w="4820" w:type="dxa"/>
          </w:tcPr>
          <w:p w14:paraId="4CDC9EE3" w14:textId="7EE77054" w:rsidR="00616B07" w:rsidRDefault="001A358E"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Helen voert het in Q1 uit.</w:t>
            </w:r>
          </w:p>
        </w:tc>
        <w:tc>
          <w:tcPr>
            <w:tcW w:w="1275" w:type="dxa"/>
          </w:tcPr>
          <w:p w14:paraId="46C85B9B"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14:paraId="0F6F2DCA"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616B07" w:rsidRPr="006128B0" w14:paraId="4A7CECE4"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2372F030"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Opslag NAS</w:t>
            </w:r>
          </w:p>
        </w:tc>
        <w:tc>
          <w:tcPr>
            <w:tcW w:w="4820" w:type="dxa"/>
          </w:tcPr>
          <w:p w14:paraId="0B751824"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Sjabloon spreadsheet delen met afdelingshoofden</w:t>
            </w:r>
          </w:p>
        </w:tc>
        <w:tc>
          <w:tcPr>
            <w:tcW w:w="1275" w:type="dxa"/>
          </w:tcPr>
          <w:p w14:paraId="262BC11F"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 en Maarten Z.</w:t>
            </w:r>
          </w:p>
        </w:tc>
        <w:tc>
          <w:tcPr>
            <w:tcW w:w="1121" w:type="dxa"/>
          </w:tcPr>
          <w:p w14:paraId="779C83E5" w14:textId="77777777" w:rsidR="00616B07" w:rsidRDefault="00616B07" w:rsidP="00616B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r>
      <w:tr w:rsidR="00616B07" w:rsidRPr="006128B0" w14:paraId="25E7CC44"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598B4AE" w14:textId="77777777" w:rsidR="00616B07" w:rsidRDefault="00616B07" w:rsidP="00616B07">
            <w:pPr>
              <w:spacing w:after="200" w:line="276" w:lineRule="auto"/>
            </w:pPr>
            <w:r>
              <w:lastRenderedPageBreak/>
              <w:t>Opslag NAS</w:t>
            </w:r>
          </w:p>
        </w:tc>
        <w:tc>
          <w:tcPr>
            <w:tcW w:w="4820" w:type="dxa"/>
          </w:tcPr>
          <w:p w14:paraId="3E58467C"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Bij afdelingsoverleg inventariseren wat de toekomstverwachting is (hiervoor wordt een spreadsheet gedeeld) </w:t>
            </w:r>
          </w:p>
        </w:tc>
        <w:tc>
          <w:tcPr>
            <w:tcW w:w="1275" w:type="dxa"/>
          </w:tcPr>
          <w:p w14:paraId="5B94E3A1"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Afdelingshoofden</w:t>
            </w:r>
          </w:p>
        </w:tc>
        <w:tc>
          <w:tcPr>
            <w:tcW w:w="1121" w:type="dxa"/>
          </w:tcPr>
          <w:p w14:paraId="79ED767F"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616B07" w:rsidRPr="006128B0" w14:paraId="03F6DB5A"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4894165C" w14:textId="77777777" w:rsidR="00616B07" w:rsidRDefault="00616B07" w:rsidP="00616B07">
            <w:pPr>
              <w:spacing w:after="200" w:line="276" w:lineRule="auto"/>
            </w:pPr>
            <w:r>
              <w:t>Opslag NAS</w:t>
            </w:r>
          </w:p>
        </w:tc>
        <w:tc>
          <w:tcPr>
            <w:tcW w:w="4820" w:type="dxa"/>
          </w:tcPr>
          <w:p w14:paraId="742A9019"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r>
              <w:t>Ed vraagt de kosten/opties voor het uitbreiden van de storage na bij SET en deelt het antwoord met dit overleg</w:t>
            </w:r>
          </w:p>
        </w:tc>
        <w:tc>
          <w:tcPr>
            <w:tcW w:w="1275" w:type="dxa"/>
          </w:tcPr>
          <w:p w14:paraId="1FE716A1"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r>
              <w:t>Ed</w:t>
            </w:r>
          </w:p>
        </w:tc>
        <w:tc>
          <w:tcPr>
            <w:tcW w:w="1121" w:type="dxa"/>
          </w:tcPr>
          <w:p w14:paraId="7F5BE897"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616B07" w:rsidRPr="006128B0" w14:paraId="5230E803"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49ADCA" w14:textId="77777777" w:rsidR="00616B07" w:rsidRDefault="00616B07" w:rsidP="00616B07">
            <w:pPr>
              <w:spacing w:after="200" w:line="276" w:lineRule="auto"/>
            </w:pPr>
            <w:r>
              <w:t>Zaaktypen</w:t>
            </w:r>
          </w:p>
        </w:tc>
        <w:tc>
          <w:tcPr>
            <w:tcW w:w="4820" w:type="dxa"/>
          </w:tcPr>
          <w:p w14:paraId="159CEAAA"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Memo voor het MT schrijven</w:t>
            </w:r>
          </w:p>
        </w:tc>
        <w:tc>
          <w:tcPr>
            <w:tcW w:w="1275" w:type="dxa"/>
          </w:tcPr>
          <w:p w14:paraId="3FE32BCA"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0913A86C"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616B07" w:rsidRPr="006128B0" w14:paraId="70557EDD"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39419E72" w14:textId="77777777" w:rsidR="00616B07" w:rsidRDefault="00616B07" w:rsidP="00616B07">
            <w:pPr>
              <w:spacing w:after="200" w:line="276" w:lineRule="auto"/>
            </w:pPr>
            <w:r>
              <w:t>Zaaktypen</w:t>
            </w:r>
          </w:p>
        </w:tc>
        <w:tc>
          <w:tcPr>
            <w:tcW w:w="4820" w:type="dxa"/>
          </w:tcPr>
          <w:p w14:paraId="25684FB6"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Stap 1: Voorstel </w:t>
            </w:r>
            <w:proofErr w:type="spellStart"/>
            <w:r>
              <w:t>mapping</w:t>
            </w:r>
            <w:proofErr w:type="spellEnd"/>
            <w:r>
              <w:t>/overzicht zo compleet mogelijk maken en delen et de afdelingshoofden</w:t>
            </w:r>
          </w:p>
        </w:tc>
        <w:tc>
          <w:tcPr>
            <w:tcW w:w="1275" w:type="dxa"/>
          </w:tcPr>
          <w:p w14:paraId="2DC6B9DB"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3BD4DE00"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616B07" w:rsidRPr="006128B0" w14:paraId="77A21D77" w14:textId="77777777" w:rsidTr="0061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F0CE76" w14:textId="77777777" w:rsidR="00616B07" w:rsidRDefault="00616B07" w:rsidP="00616B07">
            <w:pPr>
              <w:spacing w:after="200" w:line="276" w:lineRule="auto"/>
            </w:pPr>
            <w:r>
              <w:t>Zaaktypen</w:t>
            </w:r>
          </w:p>
        </w:tc>
        <w:tc>
          <w:tcPr>
            <w:tcW w:w="4820" w:type="dxa"/>
          </w:tcPr>
          <w:p w14:paraId="232D472E"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Stap 2: De </w:t>
            </w:r>
            <w:proofErr w:type="spellStart"/>
            <w:r>
              <w:t>mapping</w:t>
            </w:r>
            <w:proofErr w:type="spellEnd"/>
            <w:r>
              <w:t>/het overzicht die Maarten Z. rondstuurt aanvullen</w:t>
            </w:r>
          </w:p>
        </w:tc>
        <w:tc>
          <w:tcPr>
            <w:tcW w:w="1275" w:type="dxa"/>
          </w:tcPr>
          <w:p w14:paraId="1B108009"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r>
              <w:t>Afdelingshoofden</w:t>
            </w:r>
          </w:p>
        </w:tc>
        <w:tc>
          <w:tcPr>
            <w:tcW w:w="1121" w:type="dxa"/>
          </w:tcPr>
          <w:p w14:paraId="630CA851" w14:textId="77777777" w:rsidR="00616B07" w:rsidRDefault="00616B07" w:rsidP="00616B07">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616B07" w:rsidRPr="006128B0" w14:paraId="4EC38004" w14:textId="77777777" w:rsidTr="00616B07">
        <w:tc>
          <w:tcPr>
            <w:cnfStyle w:val="001000000000" w:firstRow="0" w:lastRow="0" w:firstColumn="1" w:lastColumn="0" w:oddVBand="0" w:evenVBand="0" w:oddHBand="0" w:evenHBand="0" w:firstRowFirstColumn="0" w:firstRowLastColumn="0" w:lastRowFirstColumn="0" w:lastRowLastColumn="0"/>
            <w:tcW w:w="1271" w:type="dxa"/>
          </w:tcPr>
          <w:p w14:paraId="2151499B" w14:textId="77777777" w:rsidR="00616B07" w:rsidRDefault="00616B07" w:rsidP="00616B07">
            <w:pPr>
              <w:spacing w:after="200" w:line="276" w:lineRule="auto"/>
            </w:pPr>
            <w:r>
              <w:t>Zaaktypen</w:t>
            </w:r>
          </w:p>
        </w:tc>
        <w:tc>
          <w:tcPr>
            <w:tcW w:w="4820" w:type="dxa"/>
          </w:tcPr>
          <w:p w14:paraId="46817E06"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r>
              <w:t>Stap 3: Afspraak maken met afdelingshoofden om de aanvullingen te bespreken</w:t>
            </w:r>
          </w:p>
        </w:tc>
        <w:tc>
          <w:tcPr>
            <w:tcW w:w="1275" w:type="dxa"/>
          </w:tcPr>
          <w:p w14:paraId="70CC874A"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716F1D49" w14:textId="77777777" w:rsidR="00616B07" w:rsidRDefault="00616B07" w:rsidP="00616B07">
            <w:pPr>
              <w:spacing w:after="200" w:line="276" w:lineRule="auto"/>
              <w:cnfStyle w:val="000000000000" w:firstRow="0" w:lastRow="0" w:firstColumn="0" w:lastColumn="0" w:oddVBand="0" w:evenVBand="0" w:oddHBand="0" w:evenHBand="0" w:firstRowFirstColumn="0" w:firstRowLastColumn="0" w:lastRowFirstColumn="0" w:lastRowLastColumn="0"/>
            </w:pPr>
          </w:p>
        </w:tc>
      </w:tr>
    </w:tbl>
    <w:p w14:paraId="03C87A1C" w14:textId="3108B535" w:rsidR="00352851" w:rsidRPr="00E01436" w:rsidRDefault="00352851" w:rsidP="00EE279B">
      <w:pPr>
        <w:spacing w:after="200" w:line="276" w:lineRule="auto"/>
      </w:pPr>
    </w:p>
    <w:p w14:paraId="3D012DAF" w14:textId="77777777" w:rsidR="00EE279B" w:rsidRDefault="005C6AB7" w:rsidP="005C6AB7">
      <w:pPr>
        <w:pStyle w:val="Kop1"/>
      </w:pPr>
      <w:r>
        <w:t>Agenda</w:t>
      </w:r>
    </w:p>
    <w:p w14:paraId="4708C253" w14:textId="0DDAD6E8" w:rsidR="000C5FB2" w:rsidRDefault="000C5FB2" w:rsidP="001A358E">
      <w:pPr>
        <w:pStyle w:val="Kop2"/>
        <w:numPr>
          <w:ilvl w:val="0"/>
          <w:numId w:val="2"/>
        </w:numPr>
      </w:pPr>
      <w:r>
        <w:t>Adviesrapport Peter</w:t>
      </w:r>
      <w:r w:rsidR="009D5157">
        <w:t xml:space="preserve"> Brand</w:t>
      </w:r>
    </w:p>
    <w:p w14:paraId="42C33028" w14:textId="77777777" w:rsidR="0084274B" w:rsidRDefault="009D5157" w:rsidP="009D5157">
      <w:r>
        <w:t xml:space="preserve">Peter Brand heeft de afgelopen weken gewerkt aan een adviesrapport over de plaatsing van de </w:t>
      </w:r>
      <w:proofErr w:type="spellStart"/>
      <w:r w:rsidR="008054A3">
        <w:t>preserveringsvoorziening</w:t>
      </w:r>
      <w:proofErr w:type="spellEnd"/>
      <w:r w:rsidR="008054A3">
        <w:t xml:space="preserve"> in de informatie-architectuur van het Noord-Hollands Archief. </w:t>
      </w:r>
      <w:r w:rsidR="0084274B">
        <w:t xml:space="preserve">Met name de basale link tussen CBS en </w:t>
      </w:r>
      <w:proofErr w:type="spellStart"/>
      <w:r w:rsidR="0084274B">
        <w:t>Presereveringsvoorziening</w:t>
      </w:r>
      <w:proofErr w:type="spellEnd"/>
      <w:r w:rsidR="0084274B">
        <w:t xml:space="preserve">. </w:t>
      </w:r>
      <w:r w:rsidR="008054A3">
        <w:t>Dit advies is 14 april besproken</w:t>
      </w:r>
      <w:r w:rsidR="0084274B">
        <w:t xml:space="preserve"> en vastgesteld</w:t>
      </w:r>
      <w:r w:rsidR="008054A3">
        <w:t xml:space="preserve"> in het MT. </w:t>
      </w:r>
    </w:p>
    <w:p w14:paraId="1F733396" w14:textId="2B7C70D7" w:rsidR="009D5157" w:rsidRPr="009D5157" w:rsidRDefault="0084274B" w:rsidP="009D5157">
      <w:r>
        <w:t>Nu dit besluit genomen is kan binnen het IM-overleg gewerkt worden aan de uitvoer van de consequenties van he</w:t>
      </w:r>
      <w:r w:rsidR="003F5B17">
        <w:t xml:space="preserve">t stuk. </w:t>
      </w:r>
    </w:p>
    <w:p w14:paraId="23264B1E" w14:textId="4B2FB8A2" w:rsidR="008054A3" w:rsidRDefault="001C567F" w:rsidP="001A358E">
      <w:pPr>
        <w:pStyle w:val="Kop2"/>
        <w:numPr>
          <w:ilvl w:val="0"/>
          <w:numId w:val="2"/>
        </w:numPr>
      </w:pPr>
      <w:r>
        <w:t xml:space="preserve">Informatie op </w:t>
      </w:r>
      <w:proofErr w:type="spellStart"/>
      <w:r>
        <w:t>cloudservices</w:t>
      </w:r>
      <w:proofErr w:type="spellEnd"/>
      <w:r>
        <w:t xml:space="preserve"> van derden</w:t>
      </w:r>
    </w:p>
    <w:p w14:paraId="4C1D104F" w14:textId="77777777" w:rsidR="0021442B" w:rsidRDefault="001C567F" w:rsidP="001C567F">
      <w:r>
        <w:t xml:space="preserve">Door COVID-19 wordt thuisgewerkt. Hiervoor is o.a. Microsoft Teams uitgerold. Met deze uitrol hebben alle medewerkers ook toegang tot </w:t>
      </w:r>
      <w:r w:rsidR="006F6365">
        <w:t xml:space="preserve">SharePoint, Office 365 en OneDrive. </w:t>
      </w:r>
    </w:p>
    <w:p w14:paraId="4A7F4338" w14:textId="50547457" w:rsidR="00463997" w:rsidRDefault="00463997" w:rsidP="001C567F">
      <w:r>
        <w:t>Daarnaast blijkt er een Google-account te worden gedeeld onder de accountnaam (</w:t>
      </w:r>
      <w:hyperlink r:id="rId5" w:history="1">
        <w:r w:rsidRPr="00E554D1">
          <w:rPr>
            <w:rStyle w:val="Hyperlink"/>
          </w:rPr>
          <w:t>info@noord-hollandsarchief.nl</w:t>
        </w:r>
      </w:hyperlink>
      <w:r>
        <w:t>) waarbij over de jaren allerlei per</w:t>
      </w:r>
      <w:r w:rsidR="0021442B">
        <w:t>soonsgegevens worden gedeeld.</w:t>
      </w:r>
    </w:p>
    <w:p w14:paraId="216F96BE" w14:textId="3373F3ED" w:rsidR="00463997" w:rsidRPr="001C567F" w:rsidRDefault="0021442B" w:rsidP="001C567F">
      <w:r>
        <w:t xml:space="preserve">Ook </w:t>
      </w:r>
      <w:proofErr w:type="spellStart"/>
      <w:r>
        <w:t>m.a.v</w:t>
      </w:r>
      <w:proofErr w:type="spellEnd"/>
      <w:r>
        <w:t xml:space="preserve">. de invoering van </w:t>
      </w:r>
      <w:proofErr w:type="spellStart"/>
      <w:r>
        <w:t>Preservica</w:t>
      </w:r>
      <w:proofErr w:type="spellEnd"/>
      <w:r>
        <w:t xml:space="preserve"> moet nu gekeken worden naar de informatieveiligheid op al deze drie platformen. </w:t>
      </w:r>
      <w:r w:rsidR="006F6365">
        <w:t xml:space="preserve">De informatie- en </w:t>
      </w:r>
      <w:proofErr w:type="spellStart"/>
      <w:r w:rsidR="006F6365">
        <w:t>privacy-aspecten</w:t>
      </w:r>
      <w:proofErr w:type="spellEnd"/>
      <w:r w:rsidR="006F6365">
        <w:t xml:space="preserve"> van deze verandering zijn nog niet overdacht. </w:t>
      </w:r>
      <w:r w:rsidR="00463997">
        <w:t xml:space="preserve">Welke stappen moeten er gezet worden om deze </w:t>
      </w:r>
      <w:proofErr w:type="spellStart"/>
      <w:r w:rsidR="00463997">
        <w:t>cloudservices</w:t>
      </w:r>
      <w:proofErr w:type="spellEnd"/>
      <w:r>
        <w:t>.</w:t>
      </w:r>
    </w:p>
    <w:p w14:paraId="69BB1FF5" w14:textId="42A8901E" w:rsidR="0021442B" w:rsidRDefault="0021442B" w:rsidP="001A358E">
      <w:pPr>
        <w:pStyle w:val="Kop2"/>
        <w:numPr>
          <w:ilvl w:val="0"/>
          <w:numId w:val="2"/>
        </w:numPr>
      </w:pPr>
      <w:r>
        <w:t>Voortgang CMS</w:t>
      </w:r>
    </w:p>
    <w:p w14:paraId="67186265" w14:textId="77777777" w:rsidR="00EC2618" w:rsidRDefault="00EC2618" w:rsidP="0021442B">
      <w:r w:rsidRPr="00EC2618">
        <w:t xml:space="preserve">Het CMS onderzoek heeft zich gericht op de afdeling AC. Collega's hebben het verzoek gekregen inzicht te geven in hoe zij klantcontact informatie beheren. Inmiddels heeft de helft van de gevraagde collega's op het verzoek gereageerd. Iets meer respons is wenselijk om de situatie goed in kaart te brengen. </w:t>
      </w:r>
    </w:p>
    <w:p w14:paraId="57AD957B" w14:textId="7FB1E7D9" w:rsidR="0021442B" w:rsidRPr="0021442B" w:rsidRDefault="00EC2618" w:rsidP="0021442B">
      <w:bookmarkStart w:id="0" w:name="_GoBack"/>
      <w:bookmarkEnd w:id="0"/>
      <w:r w:rsidRPr="00EC2618">
        <w:t xml:space="preserve">M.b.t. de werkgroep beheer inlichtingen@, de eerste sessie heeft plaatsgevonden via Teams en Valentina en Maarten Z. zijn bezig met de inzichten die uit de eerste sessie zijn gekomen. Zo is er een vraag uitgezet bij SET ICT voor mogelijke oplossingen voor problemen met uitgaande e-mail. Maarten Z. en Valentina zijn ook bezig met het onderzoeken van mogelijkheden van ondersteuning via </w:t>
      </w:r>
      <w:r w:rsidRPr="00EC2618">
        <w:lastRenderedPageBreak/>
        <w:t xml:space="preserve">tools/applicaties, en zijn hiervoor aan het inventariseren wat de mogelijkheden zijn bij bv. </w:t>
      </w:r>
      <w:proofErr w:type="spellStart"/>
      <w:r w:rsidRPr="00EC2618">
        <w:t>Decos</w:t>
      </w:r>
      <w:proofErr w:type="spellEnd"/>
      <w:r w:rsidRPr="00EC2618">
        <w:t xml:space="preserve"> of </w:t>
      </w:r>
      <w:proofErr w:type="spellStart"/>
      <w:r w:rsidRPr="00EC2618">
        <w:t>Sharepoint</w:t>
      </w:r>
      <w:proofErr w:type="spellEnd"/>
      <w:r>
        <w:t>.</w:t>
      </w:r>
    </w:p>
    <w:p w14:paraId="71425E2D" w14:textId="1E54BA18" w:rsidR="005C6AB7" w:rsidRDefault="0021442B" w:rsidP="001A358E">
      <w:pPr>
        <w:pStyle w:val="Kop2"/>
        <w:numPr>
          <w:ilvl w:val="0"/>
          <w:numId w:val="2"/>
        </w:numPr>
      </w:pPr>
      <w:proofErr w:type="spellStart"/>
      <w:r>
        <w:t>Wat</w:t>
      </w:r>
      <w:proofErr w:type="spellEnd"/>
      <w:r>
        <w:t xml:space="preserve"> verder ter tafel komt.</w:t>
      </w:r>
    </w:p>
    <w:p w14:paraId="1A23C8C1" w14:textId="35171A4C" w:rsidR="00223938" w:rsidRDefault="00EF08B6" w:rsidP="005E22A3">
      <w:r>
        <w:t>…</w:t>
      </w:r>
    </w:p>
    <w:p w14:paraId="3548EA06" w14:textId="5258A69B" w:rsidR="0074177A" w:rsidRPr="00813A10" w:rsidRDefault="00B87475" w:rsidP="0074177A">
      <w:r>
        <w:t xml:space="preserve"> </w:t>
      </w:r>
    </w:p>
    <w:sectPr w:rsidR="0074177A"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45D3D"/>
    <w:rsid w:val="000A6C51"/>
    <w:rsid w:val="000C5FB2"/>
    <w:rsid w:val="00160BC1"/>
    <w:rsid w:val="001A358E"/>
    <w:rsid w:val="001C567F"/>
    <w:rsid w:val="002007CF"/>
    <w:rsid w:val="00207E7C"/>
    <w:rsid w:val="0021442B"/>
    <w:rsid w:val="00223938"/>
    <w:rsid w:val="00223C42"/>
    <w:rsid w:val="002B486C"/>
    <w:rsid w:val="00352851"/>
    <w:rsid w:val="003F5B17"/>
    <w:rsid w:val="00445A03"/>
    <w:rsid w:val="004623CF"/>
    <w:rsid w:val="00463997"/>
    <w:rsid w:val="004A4A30"/>
    <w:rsid w:val="00502430"/>
    <w:rsid w:val="00561C97"/>
    <w:rsid w:val="00573961"/>
    <w:rsid w:val="005916E5"/>
    <w:rsid w:val="005C6AB7"/>
    <w:rsid w:val="005E22A3"/>
    <w:rsid w:val="00616B07"/>
    <w:rsid w:val="006F6365"/>
    <w:rsid w:val="00721CF7"/>
    <w:rsid w:val="007256D6"/>
    <w:rsid w:val="0074177A"/>
    <w:rsid w:val="00771ACF"/>
    <w:rsid w:val="00794B5E"/>
    <w:rsid w:val="007A2774"/>
    <w:rsid w:val="008054A3"/>
    <w:rsid w:val="00813A10"/>
    <w:rsid w:val="0084274B"/>
    <w:rsid w:val="008B46A5"/>
    <w:rsid w:val="008D34C3"/>
    <w:rsid w:val="009D5157"/>
    <w:rsid w:val="00A7262E"/>
    <w:rsid w:val="00A87AB7"/>
    <w:rsid w:val="00AD02DC"/>
    <w:rsid w:val="00B0058B"/>
    <w:rsid w:val="00B0760F"/>
    <w:rsid w:val="00B87475"/>
    <w:rsid w:val="00B923F8"/>
    <w:rsid w:val="00CE13E0"/>
    <w:rsid w:val="00D45EFF"/>
    <w:rsid w:val="00E64F7E"/>
    <w:rsid w:val="00EC2618"/>
    <w:rsid w:val="00EE279B"/>
    <w:rsid w:val="00EF08B6"/>
    <w:rsid w:val="00FC7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 w:type="character" w:styleId="Verwijzingopmerking">
    <w:name w:val="annotation reference"/>
    <w:basedOn w:val="Standaardalinea-lettertype"/>
    <w:uiPriority w:val="99"/>
    <w:semiHidden/>
    <w:unhideWhenUsed/>
    <w:rsid w:val="00FC7522"/>
    <w:rPr>
      <w:sz w:val="16"/>
      <w:szCs w:val="16"/>
    </w:rPr>
  </w:style>
  <w:style w:type="paragraph" w:styleId="Tekstopmerking">
    <w:name w:val="annotation text"/>
    <w:basedOn w:val="Standaard"/>
    <w:link w:val="TekstopmerkingChar"/>
    <w:uiPriority w:val="99"/>
    <w:semiHidden/>
    <w:unhideWhenUsed/>
    <w:rsid w:val="00FC75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C7522"/>
    <w:rPr>
      <w:sz w:val="20"/>
      <w:szCs w:val="20"/>
    </w:rPr>
  </w:style>
  <w:style w:type="paragraph" w:styleId="Onderwerpvanopmerking">
    <w:name w:val="annotation subject"/>
    <w:basedOn w:val="Tekstopmerking"/>
    <w:next w:val="Tekstopmerking"/>
    <w:link w:val="OnderwerpvanopmerkingChar"/>
    <w:uiPriority w:val="99"/>
    <w:semiHidden/>
    <w:unhideWhenUsed/>
    <w:rsid w:val="00FC7522"/>
    <w:rPr>
      <w:b/>
      <w:bCs/>
    </w:rPr>
  </w:style>
  <w:style w:type="character" w:customStyle="1" w:styleId="OnderwerpvanopmerkingChar">
    <w:name w:val="Onderwerp van opmerking Char"/>
    <w:basedOn w:val="TekstopmerkingChar"/>
    <w:link w:val="Onderwerpvanopmerking"/>
    <w:uiPriority w:val="99"/>
    <w:semiHidden/>
    <w:rsid w:val="00FC7522"/>
    <w:rPr>
      <w:b/>
      <w:bCs/>
      <w:sz w:val="20"/>
      <w:szCs w:val="20"/>
    </w:rPr>
  </w:style>
  <w:style w:type="paragraph" w:styleId="Ballontekst">
    <w:name w:val="Balloon Text"/>
    <w:basedOn w:val="Standaard"/>
    <w:link w:val="BallontekstChar"/>
    <w:uiPriority w:val="99"/>
    <w:semiHidden/>
    <w:unhideWhenUsed/>
    <w:rsid w:val="00FC75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7522"/>
    <w:rPr>
      <w:rFonts w:ascii="Segoe UI" w:hAnsi="Segoe UI" w:cs="Segoe UI"/>
      <w:sz w:val="18"/>
      <w:szCs w:val="18"/>
    </w:rPr>
  </w:style>
  <w:style w:type="character" w:styleId="Hyperlink">
    <w:name w:val="Hyperlink"/>
    <w:basedOn w:val="Standaardalinea-lettertype"/>
    <w:uiPriority w:val="99"/>
    <w:unhideWhenUsed/>
    <w:rsid w:val="00463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noord-hollandsarchief.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7164A467</Template>
  <TotalTime>134</TotalTime>
  <Pages>3</Pages>
  <Words>628</Words>
  <Characters>3458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24</cp:revision>
  <dcterms:created xsi:type="dcterms:W3CDTF">2020-01-20T13:04:00Z</dcterms:created>
  <dcterms:modified xsi:type="dcterms:W3CDTF">2020-04-20T10:10:00Z</dcterms:modified>
</cp:coreProperties>
</file>