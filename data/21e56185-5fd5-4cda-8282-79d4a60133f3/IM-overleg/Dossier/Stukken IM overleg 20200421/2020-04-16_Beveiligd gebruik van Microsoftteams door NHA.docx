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EE8" w:rsidRPr="00143EE4" w:rsidRDefault="00143EE4">
      <w:pPr>
        <w:rPr>
          <w:b/>
        </w:rPr>
      </w:pPr>
      <w:r w:rsidRPr="00143EE4">
        <w:rPr>
          <w:b/>
        </w:rPr>
        <w:t>Beveiligd gebruik van Microsoftteams door het Noord-Hollands Archief</w:t>
      </w:r>
    </w:p>
    <w:tbl>
      <w:tblPr>
        <w:tblStyle w:val="Tabelraster"/>
        <w:tblW w:w="0" w:type="auto"/>
        <w:tblLook w:val="04A0" w:firstRow="1" w:lastRow="0" w:firstColumn="1" w:lastColumn="0" w:noHBand="0" w:noVBand="1"/>
      </w:tblPr>
      <w:tblGrid>
        <w:gridCol w:w="822"/>
        <w:gridCol w:w="8395"/>
      </w:tblGrid>
      <w:tr w:rsidR="002A2D39" w:rsidTr="002A2D39">
        <w:tc>
          <w:tcPr>
            <w:tcW w:w="817" w:type="dxa"/>
          </w:tcPr>
          <w:p w:rsidR="002A2D39" w:rsidRDefault="002A2D39">
            <w:r>
              <w:t>Van</w:t>
            </w:r>
          </w:p>
        </w:tc>
        <w:tc>
          <w:tcPr>
            <w:tcW w:w="8395" w:type="dxa"/>
          </w:tcPr>
          <w:p w:rsidR="002A2D39" w:rsidRDefault="002A2D39">
            <w:r>
              <w:t>Ed Sewalt</w:t>
            </w:r>
          </w:p>
        </w:tc>
      </w:tr>
      <w:tr w:rsidR="002A2D39" w:rsidTr="002A2D39">
        <w:tc>
          <w:tcPr>
            <w:tcW w:w="817" w:type="dxa"/>
          </w:tcPr>
          <w:p w:rsidR="002A2D39" w:rsidRDefault="002A2D39">
            <w:r>
              <w:t>Aan</w:t>
            </w:r>
          </w:p>
        </w:tc>
        <w:tc>
          <w:tcPr>
            <w:tcW w:w="8395" w:type="dxa"/>
          </w:tcPr>
          <w:p w:rsidR="002A2D39" w:rsidRDefault="002A2D39">
            <w:r>
              <w:t xml:space="preserve">IM-overleg </w:t>
            </w:r>
          </w:p>
        </w:tc>
      </w:tr>
      <w:tr w:rsidR="002A2D39" w:rsidTr="002A2D39">
        <w:tc>
          <w:tcPr>
            <w:tcW w:w="817" w:type="dxa"/>
          </w:tcPr>
          <w:p w:rsidR="002A2D39" w:rsidRDefault="002A2D39">
            <w:r>
              <w:t>Datum</w:t>
            </w:r>
          </w:p>
        </w:tc>
        <w:tc>
          <w:tcPr>
            <w:tcW w:w="8395" w:type="dxa"/>
          </w:tcPr>
          <w:p w:rsidR="002A2D39" w:rsidRDefault="002A2D39">
            <w:r>
              <w:t>2020-04-16</w:t>
            </w:r>
          </w:p>
        </w:tc>
      </w:tr>
    </w:tbl>
    <w:p w:rsidR="00143EE4" w:rsidRDefault="00143EE4"/>
    <w:p w:rsidR="00143EE4" w:rsidRDefault="00143EE4">
      <w:r>
        <w:t xml:space="preserve">Uitbraak van het Coronavirus </w:t>
      </w:r>
      <w:r w:rsidR="0091177B">
        <w:t xml:space="preserve">in Nederland, eind februari 2020, </w:t>
      </w:r>
      <w:r>
        <w:t>leidde</w:t>
      </w:r>
      <w:r w:rsidR="002A2D39">
        <w:t>,</w:t>
      </w:r>
      <w:r>
        <w:t xml:space="preserve"> na het afkondigen door </w:t>
      </w:r>
      <w:r w:rsidR="002A2D39">
        <w:t xml:space="preserve">de Regering van de “intelligente </w:t>
      </w:r>
      <w:r w:rsidR="005A01E7">
        <w:t>Lock down</w:t>
      </w:r>
      <w:r w:rsidR="002A2D39">
        <w:t xml:space="preserve">”, </w:t>
      </w:r>
      <w:r>
        <w:t>voor alle medewerkers</w:t>
      </w:r>
      <w:r w:rsidR="005A01E7">
        <w:t xml:space="preserve"> NHA tot gedwongen thuiswerken.</w:t>
      </w:r>
      <w:r w:rsidR="002A2D39">
        <w:t xml:space="preserve"> D</w:t>
      </w:r>
      <w:r>
        <w:t>e ICT-</w:t>
      </w:r>
      <w:r w:rsidR="005A01E7">
        <w:t>coördinator NHA</w:t>
      </w:r>
      <w:r>
        <w:t xml:space="preserve"> </w:t>
      </w:r>
      <w:r w:rsidR="00646AC5">
        <w:t xml:space="preserve">liet, ter </w:t>
      </w:r>
      <w:r w:rsidR="005A01E7">
        <w:t>ondersteuning</w:t>
      </w:r>
      <w:r w:rsidR="00646AC5">
        <w:t xml:space="preserve"> van het thuiswerken, </w:t>
      </w:r>
      <w:r>
        <w:t>op verzoek van het MT Noord-Hollands Archief in de tweede week van maart 2020 door SET ICT versneld Microsoft Teams uit</w:t>
      </w:r>
      <w:r w:rsidR="002E6A4B">
        <w:t>rollen. Dit pakket is</w:t>
      </w:r>
      <w:r w:rsidR="008C5DAE">
        <w:t xml:space="preserve">, als onderdeel van de office365-suite, </w:t>
      </w:r>
      <w:r w:rsidR="002E6A4B">
        <w:t xml:space="preserve"> primair bedoeld om virtueel, via geluid en/of beeld, werkoverleg in de thuissituatie, zowel NHA-intern als met derden, mogelijk te maken. </w:t>
      </w:r>
      <w:r w:rsidR="00646AC5">
        <w:t xml:space="preserve">Gelukkig beschikte </w:t>
      </w:r>
      <w:r>
        <w:t xml:space="preserve">het NHA via </w:t>
      </w:r>
      <w:r w:rsidR="00646AC5">
        <w:t xml:space="preserve">OCW-faciliteerder </w:t>
      </w:r>
      <w:r>
        <w:t>SLB-diensten</w:t>
      </w:r>
      <w:r w:rsidR="008C5DAE">
        <w:t xml:space="preserve">, en beheerd door SET ICT, </w:t>
      </w:r>
      <w:r>
        <w:t xml:space="preserve"> re</w:t>
      </w:r>
      <w:r w:rsidR="00646AC5">
        <w:t xml:space="preserve">eds over 47 </w:t>
      </w:r>
      <w:r w:rsidR="005A01E7">
        <w:t xml:space="preserve">volledige </w:t>
      </w:r>
      <w:r w:rsidR="00646AC5">
        <w:t xml:space="preserve">Microsoft licenties, </w:t>
      </w:r>
      <w:r>
        <w:t xml:space="preserve">waaronder </w:t>
      </w:r>
      <w:r w:rsidR="00646AC5">
        <w:t xml:space="preserve">tevens het </w:t>
      </w:r>
      <w:r w:rsidR="005A01E7">
        <w:t xml:space="preserve">gebruik van de Clouddienst van Microsoft, het </w:t>
      </w:r>
      <w:r w:rsidR="008C5DAE">
        <w:t xml:space="preserve">gehele </w:t>
      </w:r>
      <w:r w:rsidR="005A01E7">
        <w:t>pakket</w:t>
      </w:r>
      <w:r w:rsidR="002A2D39">
        <w:t xml:space="preserve"> </w:t>
      </w:r>
      <w:r>
        <w:t>Office365 valt. Begin april werd het aantal lice</w:t>
      </w:r>
      <w:r w:rsidR="00646AC5">
        <w:t xml:space="preserve">nties versneld opgehoogd tot </w:t>
      </w:r>
      <w:r w:rsidR="005A01E7">
        <w:t>5</w:t>
      </w:r>
      <w:r w:rsidR="00646AC5">
        <w:t>5 en werd in de 3</w:t>
      </w:r>
      <w:r w:rsidR="00646AC5" w:rsidRPr="00646AC5">
        <w:rPr>
          <w:vertAlign w:val="superscript"/>
        </w:rPr>
        <w:t>e</w:t>
      </w:r>
      <w:r w:rsidR="00646AC5">
        <w:t xml:space="preserve"> week van a</w:t>
      </w:r>
      <w:r w:rsidR="005A01E7">
        <w:t xml:space="preserve">pril de agendafunctie van </w:t>
      </w:r>
      <w:r w:rsidR="008C5DAE">
        <w:t xml:space="preserve">MS </w:t>
      </w:r>
      <w:r w:rsidR="005A01E7">
        <w:t xml:space="preserve">Teams, </w:t>
      </w:r>
      <w:r w:rsidR="00646AC5">
        <w:t>beveiligd via het mailcertificaat gekoppeld aan de Intern draaiende NHA-</w:t>
      </w:r>
      <w:r w:rsidR="005A01E7">
        <w:t>Mailserver, aan de omgeving toegevoegd.</w:t>
      </w:r>
      <w:r w:rsidR="00E672A6">
        <w:t xml:space="preserve"> </w:t>
      </w:r>
    </w:p>
    <w:p w:rsidR="00E672A6" w:rsidRDefault="00E672A6">
      <w:r>
        <w:t>Het beschikbaa</w:t>
      </w:r>
      <w:r w:rsidR="002E6A4B">
        <w:t>rstellen van</w:t>
      </w:r>
      <w:r w:rsidR="008C5DAE">
        <w:t xml:space="preserve"> MS Teams, dus het faciliteren van een stukje NHA-dienstverlening binnen een </w:t>
      </w:r>
      <w:r w:rsidR="00286BC5">
        <w:t xml:space="preserve">Microsoft gebaseerde </w:t>
      </w:r>
      <w:r w:rsidR="00770E8C">
        <w:t>Cloud omgeving</w:t>
      </w:r>
      <w:r w:rsidR="00286BC5">
        <w:t xml:space="preserve"> vraagt om een duidelijke beveiligde afkadering van deze beschikbaargestelde omgeving </w:t>
      </w:r>
      <w:r w:rsidR="00770E8C">
        <w:t>t.b.v.</w:t>
      </w:r>
      <w:r w:rsidR="00286BC5">
        <w:t xml:space="preserve"> de bewaking van de Privacy van de medewerkers en het beveiligen van de NHA-bedrijfsgegevens. </w:t>
      </w:r>
      <w:r w:rsidR="00D20D35">
        <w:t xml:space="preserve">Het afkaderen van de </w:t>
      </w:r>
      <w:r w:rsidR="00770E8C">
        <w:t>Cloud omgeving</w:t>
      </w:r>
      <w:r w:rsidR="00D20D35">
        <w:t xml:space="preserve"> </w:t>
      </w:r>
      <w:r w:rsidR="0029212A">
        <w:t xml:space="preserve">is met </w:t>
      </w:r>
      <w:r w:rsidR="00D20D35">
        <w:t>functio</w:t>
      </w:r>
      <w:r w:rsidR="0029212A">
        <w:t xml:space="preserve">narissen van SET ICT, waaronder de CISO, </w:t>
      </w:r>
      <w:r w:rsidR="00D20D35">
        <w:t>besproke</w:t>
      </w:r>
      <w:r w:rsidR="0029212A">
        <w:t>n. U</w:t>
      </w:r>
      <w:r w:rsidR="00D20D35">
        <w:t xml:space="preserve">itgangspunt </w:t>
      </w:r>
      <w:r w:rsidR="0029212A">
        <w:t xml:space="preserve">vormden hierbij de vragen </w:t>
      </w:r>
      <w:r w:rsidR="00D20D35">
        <w:t>“waar kunnen NHA-medewerkers vanuit de MS Teams functionaliteit binnen de huidige inrichting gebruik van maken</w:t>
      </w:r>
      <w:r w:rsidR="00FF1F66">
        <w:t>”</w:t>
      </w:r>
      <w:r w:rsidR="00D20D35">
        <w:t xml:space="preserve"> en </w:t>
      </w:r>
      <w:r w:rsidR="00FF1F66">
        <w:t>“</w:t>
      </w:r>
      <w:r w:rsidR="00D20D35">
        <w:t>van welke functionaliteit</w:t>
      </w:r>
      <w:r w:rsidR="00FF1F66">
        <w:t>en</w:t>
      </w:r>
      <w:r w:rsidR="00D20D35">
        <w:t xml:space="preserve"> is het bedoeling dat deze vanwege de beveiliging van d</w:t>
      </w:r>
      <w:r w:rsidR="00FF1F66">
        <w:t>e NHA-omgeving niet gebruikt kunnen en mogen</w:t>
      </w:r>
      <w:r w:rsidR="00D20D35">
        <w:t xml:space="preserve"> worden”. </w:t>
      </w:r>
    </w:p>
    <w:p w:rsidR="0029212A" w:rsidRDefault="0029212A">
      <w:r>
        <w:t>Om deze vragen afdoende te kunnen beantwoorden dienen drie belangrijke onderdelen van de gehele office365-suite, waarvan MS Teams onderliggend gebruik kan maken, hier even de revue te passeren. Dit zijn de volgende onderdelen:</w:t>
      </w:r>
    </w:p>
    <w:p w:rsidR="0029212A" w:rsidRDefault="0029212A" w:rsidP="0029212A">
      <w:pPr>
        <w:pStyle w:val="Lijstalinea"/>
        <w:numPr>
          <w:ilvl w:val="0"/>
          <w:numId w:val="1"/>
        </w:numPr>
      </w:pPr>
      <w:r>
        <w:t xml:space="preserve">Het onderdeel </w:t>
      </w:r>
      <w:r w:rsidR="00770E8C">
        <w:t>SharePoint</w:t>
      </w:r>
    </w:p>
    <w:p w:rsidR="0029212A" w:rsidRDefault="0029212A" w:rsidP="0029212A">
      <w:pPr>
        <w:pStyle w:val="Lijstalinea"/>
        <w:numPr>
          <w:ilvl w:val="0"/>
          <w:numId w:val="1"/>
        </w:numPr>
      </w:pPr>
      <w:r>
        <w:t xml:space="preserve">Het onderdeel </w:t>
      </w:r>
      <w:r w:rsidR="00770E8C">
        <w:t>OneDrive</w:t>
      </w:r>
    </w:p>
    <w:p w:rsidR="0029212A" w:rsidRDefault="0029212A" w:rsidP="0029212A">
      <w:pPr>
        <w:pStyle w:val="Lijstalinea"/>
        <w:numPr>
          <w:ilvl w:val="0"/>
          <w:numId w:val="1"/>
        </w:numPr>
      </w:pPr>
      <w:r>
        <w:t>Het onderdeel apps, en dat met name de zogenaamde “Third Party apps”</w:t>
      </w:r>
    </w:p>
    <w:p w:rsidR="00845F06" w:rsidRDefault="00725BD2" w:rsidP="00845F06">
      <w:r>
        <w:t xml:space="preserve">(1) </w:t>
      </w:r>
      <w:r w:rsidR="00845F06">
        <w:t xml:space="preserve">Om onderling bestanden te kunnen delen, maakt het office365 pakket en ook het onderdeel MS Teams gebruik van </w:t>
      </w:r>
      <w:r w:rsidR="00770E8C">
        <w:t>SharePoint</w:t>
      </w:r>
      <w:r w:rsidR="00845F06">
        <w:t xml:space="preserve">. Office365 is gericht op samenwerking tussen medewerkers waarbij de Sharepointcomponent </w:t>
      </w:r>
      <w:r w:rsidR="002612A3">
        <w:t xml:space="preserve">een belangrijke verbindend applicatieonderdeel vormt. Wanneer deze component technisch uitgezet wordt, ondermijnt dit de praktische werking van MS Teams. Wel kan de component minimaal gebruikt worden door slechts het </w:t>
      </w:r>
      <w:r w:rsidR="002612A3" w:rsidRPr="002612A3">
        <w:rPr>
          <w:b/>
        </w:rPr>
        <w:t>beper</w:t>
      </w:r>
      <w:r w:rsidR="002612A3">
        <w:rPr>
          <w:b/>
        </w:rPr>
        <w:t xml:space="preserve">kt delen van bestanden per team </w:t>
      </w:r>
      <w:r w:rsidR="002612A3">
        <w:t xml:space="preserve">in te laten stellen. Deze instelling is op dit moment van kracht binnen de NHA-omgeving. Wel zal elk team duidelijk af moeten spreken welk soort informatie wel, en welk soort informatie pertinent niet binnen de teamopslag gedeeld kan worden. Afspraak bij gebruik van interne documenten vraagt om bewustwording van Privacy en beveiligingenaspecten en om  het benadrukken van de eigen verantwoordelijkheid van de teamleden. </w:t>
      </w:r>
    </w:p>
    <w:p w:rsidR="001F5AA1" w:rsidRDefault="00725BD2" w:rsidP="00845F06">
      <w:r>
        <w:lastRenderedPageBreak/>
        <w:t xml:space="preserve">(2) </w:t>
      </w:r>
      <w:r w:rsidR="00501BA2">
        <w:t xml:space="preserve">De opslag in de </w:t>
      </w:r>
      <w:r w:rsidR="00770E8C">
        <w:t>Microsoft Cloud</w:t>
      </w:r>
      <w:r w:rsidR="00501BA2">
        <w:t xml:space="preserve"> heet </w:t>
      </w:r>
      <w:r w:rsidR="00770E8C">
        <w:t>OneDrive</w:t>
      </w:r>
      <w:r w:rsidR="00501BA2">
        <w:t xml:space="preserve">. Net als </w:t>
      </w:r>
      <w:r w:rsidR="00770E8C">
        <w:t>SharePoint</w:t>
      </w:r>
      <w:r w:rsidR="00501BA2">
        <w:t xml:space="preserve"> is een stukje opslag in de </w:t>
      </w:r>
      <w:r w:rsidR="00770E8C">
        <w:t>Microsoft Cloud</w:t>
      </w:r>
      <w:r w:rsidR="00501BA2">
        <w:t xml:space="preserve"> noodzakelijk om teambestanden te kunnen delen.</w:t>
      </w:r>
      <w:r w:rsidR="001F5AA1">
        <w:t xml:space="preserve"> Zonder het gebruik van (een stukje) </w:t>
      </w:r>
      <w:r w:rsidR="00770E8C">
        <w:t>OneDrive</w:t>
      </w:r>
      <w:r w:rsidR="001F5AA1">
        <w:t xml:space="preserve"> werkt de MS </w:t>
      </w:r>
      <w:r w:rsidR="00770E8C">
        <w:t>Teams facilitering</w:t>
      </w:r>
      <w:r w:rsidR="001F5AA1">
        <w:t xml:space="preserve"> </w:t>
      </w:r>
      <w:r w:rsidR="00EC62BD">
        <w:t xml:space="preserve">technisch </w:t>
      </w:r>
      <w:r w:rsidR="001F5AA1">
        <w:t>niet.</w:t>
      </w:r>
      <w:r w:rsidR="00501BA2">
        <w:t xml:space="preserve"> Het delen van teambestanden is op dit moment in </w:t>
      </w:r>
      <w:r w:rsidR="00770E8C">
        <w:t>OneDrive</w:t>
      </w:r>
      <w:r w:rsidR="00501BA2">
        <w:t xml:space="preserve"> door SET beperkt tot gemachtigden binnen de NHA-omgeving. Toegang tot deze interne </w:t>
      </w:r>
      <w:r w:rsidR="00770E8C">
        <w:t>Cloud bestanden</w:t>
      </w:r>
      <w:r w:rsidR="00501BA2">
        <w:t xml:space="preserve"> is </w:t>
      </w:r>
      <w:r w:rsidR="00EC62BD">
        <w:t xml:space="preserve">weer </w:t>
      </w:r>
      <w:r w:rsidR="00501BA2">
        <w:t>beperkt tot de leden van een specifiek team. De teameigenaar bepaalt wie toegang tot specifieke bestanden in het klein stukje NHA-cloudopslag heeft.</w:t>
      </w:r>
      <w:r w:rsidR="001F5AA1">
        <w:t xml:space="preserve"> Ten aanzien van de opslag in de beperkte NHA-cloudopslag zou het volgende geadviseerd kunnen worden: </w:t>
      </w:r>
    </w:p>
    <w:p w:rsidR="00501BA2" w:rsidRPr="00770E8C" w:rsidRDefault="001F5AA1" w:rsidP="00845F06">
      <w:pPr>
        <w:rPr>
          <w:b/>
        </w:rPr>
      </w:pPr>
      <w:r w:rsidRPr="00770E8C">
        <w:rPr>
          <w:b/>
        </w:rPr>
        <w:t xml:space="preserve">* Binnen gebruik van Teams alleen tijdelijke opslag van documenten zonder privacy- en beveiligingsgevoelige gegevens. Wanneer gebruik niet meer nodig is, documenten, welke </w:t>
      </w:r>
      <w:r w:rsidR="00770E8C" w:rsidRPr="00770E8C">
        <w:rPr>
          <w:b/>
        </w:rPr>
        <w:t>kopieën</w:t>
      </w:r>
      <w:r w:rsidRPr="00770E8C">
        <w:rPr>
          <w:b/>
        </w:rPr>
        <w:t xml:space="preserve"> zijn, deze </w:t>
      </w:r>
      <w:r w:rsidR="00EC62BD" w:rsidRPr="00770E8C">
        <w:rPr>
          <w:b/>
        </w:rPr>
        <w:t xml:space="preserve">door de teameigenaar laten </w:t>
      </w:r>
      <w:r w:rsidRPr="00770E8C">
        <w:rPr>
          <w:b/>
        </w:rPr>
        <w:t xml:space="preserve">vernietigen uit de cloudopslag. Vernietiging is ook echt noodzakelijk omdat de opslag in de </w:t>
      </w:r>
      <w:r w:rsidR="00770E8C">
        <w:rPr>
          <w:b/>
        </w:rPr>
        <w:t>NHA-</w:t>
      </w:r>
      <w:r w:rsidR="00770E8C" w:rsidRPr="00770E8C">
        <w:rPr>
          <w:b/>
        </w:rPr>
        <w:t>Cloud</w:t>
      </w:r>
      <w:r w:rsidRPr="00770E8C">
        <w:rPr>
          <w:b/>
        </w:rPr>
        <w:t xml:space="preserve"> </w:t>
      </w:r>
      <w:r w:rsidR="00770E8C">
        <w:rPr>
          <w:b/>
        </w:rPr>
        <w:t xml:space="preserve">momenteel </w:t>
      </w:r>
      <w:r w:rsidRPr="00770E8C">
        <w:rPr>
          <w:b/>
        </w:rPr>
        <w:t xml:space="preserve">zeer beperkt </w:t>
      </w:r>
      <w:r w:rsidR="00EC62BD" w:rsidRPr="00770E8C">
        <w:rPr>
          <w:b/>
        </w:rPr>
        <w:t xml:space="preserve">ingesteld </w:t>
      </w:r>
      <w:r w:rsidRPr="00770E8C">
        <w:rPr>
          <w:b/>
        </w:rPr>
        <w:t xml:space="preserve">is. Brondocumenten horen immers thuis op de NAS, procesdocumenten als concept </w:t>
      </w:r>
      <w:r w:rsidR="00EC62BD" w:rsidRPr="00770E8C">
        <w:rPr>
          <w:b/>
        </w:rPr>
        <w:t xml:space="preserve">(tijdelijk) </w:t>
      </w:r>
      <w:r w:rsidRPr="00770E8C">
        <w:rPr>
          <w:b/>
        </w:rPr>
        <w:t xml:space="preserve">op de G-schijf en definitieve </w:t>
      </w:r>
      <w:r w:rsidR="00265ECF">
        <w:rPr>
          <w:b/>
        </w:rPr>
        <w:t>proces</w:t>
      </w:r>
      <w:r w:rsidRPr="00770E8C">
        <w:rPr>
          <w:b/>
        </w:rPr>
        <w:t>documenten per zaak in Decos-JOIN.</w:t>
      </w:r>
    </w:p>
    <w:p w:rsidR="00770E8C" w:rsidRDefault="00770E8C" w:rsidP="00845F06">
      <w:r>
        <w:t xml:space="preserve">(3) De Office365-suite maakt gebruik van 466 bijbehorende, onderliggende apps. Sommige apps zijn onderdeel van de office365 Microsoft-suite. In het pakket zijn echter ook zogenaamde “Third Party Apps” opgenomen. Aangezien beveiliging technisch nog niet overzien is welke apps mogelijk een beveiligingslek zouden kunnen vormen, zijn deze “Third Party Apps” voorlopig uitgeschakeld. Uitzondering hierop zijn: Trello, dat door het e-team gebruikt wordt en “Mural”, waarvan Antoinet aangegeven heeft het te willen gebruiken. Dit betreft een digitaal “geeltjesplakprogramma”. </w:t>
      </w:r>
    </w:p>
    <w:p w:rsidR="00265ECF" w:rsidRDefault="00265ECF" w:rsidP="00845F06">
      <w:r>
        <w:t>Op de centrale vraag “WAT” kan de NHA-medewerker op dit moment opslaan en delen binnen MS Teams is de insteek op dit moment dus “Zeer beperkte opslag van tijdelijke informatie binnen de NHA-</w:t>
      </w:r>
      <w:proofErr w:type="spellStart"/>
      <w:r>
        <w:t>cloud</w:t>
      </w:r>
      <w:proofErr w:type="spellEnd"/>
      <w:r>
        <w:t xml:space="preserve"> omgeving, waarbij opslag per NHA-team afgeschermd is. De nadruk ligt bij de beschikbaarstelling van de MS </w:t>
      </w:r>
      <w:proofErr w:type="spellStart"/>
      <w:r>
        <w:t>Teamstoepassing</w:t>
      </w:r>
      <w:proofErr w:type="spellEnd"/>
      <w:r>
        <w:t xml:space="preserve"> daarbij nadrukkelijk </w:t>
      </w:r>
      <w:bookmarkStart w:id="0" w:name="_GoBack"/>
      <w:bookmarkEnd w:id="0"/>
      <w:r>
        <w:t xml:space="preserve">op de eigen verantwoordelijkheid van de teameigenaren inzake Privacy , vertrouwelijkheid en </w:t>
      </w:r>
      <w:proofErr w:type="spellStart"/>
      <w:r>
        <w:t>veiligingheidsaspecten</w:t>
      </w:r>
      <w:proofErr w:type="spellEnd"/>
      <w:r>
        <w:t>.</w:t>
      </w:r>
    </w:p>
    <w:p w:rsidR="001F5AA1" w:rsidRDefault="001F5AA1" w:rsidP="00845F06"/>
    <w:p w:rsidR="002612A3" w:rsidRDefault="002612A3" w:rsidP="00845F06"/>
    <w:p w:rsidR="00845F06" w:rsidRDefault="00845F06" w:rsidP="00845F06">
      <w:pPr>
        <w:ind w:left="360"/>
      </w:pPr>
    </w:p>
    <w:p w:rsidR="00845F06" w:rsidRDefault="00845F06" w:rsidP="00845F06">
      <w:pPr>
        <w:ind w:left="360"/>
      </w:pPr>
    </w:p>
    <w:p w:rsidR="00845F06" w:rsidRDefault="00845F06" w:rsidP="00845F06">
      <w:pPr>
        <w:ind w:left="360"/>
      </w:pPr>
    </w:p>
    <w:p w:rsidR="00845F06" w:rsidRDefault="00845F06" w:rsidP="00845F06">
      <w:pPr>
        <w:ind w:left="360"/>
      </w:pPr>
    </w:p>
    <w:p w:rsidR="00845F06" w:rsidRDefault="00845F06" w:rsidP="00845F06">
      <w:pPr>
        <w:ind w:left="360"/>
      </w:pPr>
      <w:r>
        <w:t xml:space="preserve"> </w:t>
      </w:r>
    </w:p>
    <w:p w:rsidR="00143EE4" w:rsidRDefault="00143EE4"/>
    <w:p w:rsidR="00143EE4" w:rsidRDefault="00143EE4"/>
    <w:p w:rsidR="00143EE4" w:rsidRDefault="00143EE4"/>
    <w:p w:rsidR="00143EE4" w:rsidRDefault="00143EE4"/>
    <w:p w:rsidR="00143EE4" w:rsidRDefault="00143EE4"/>
    <w:sectPr w:rsidR="00143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F7680"/>
    <w:multiLevelType w:val="hybridMultilevel"/>
    <w:tmpl w:val="F014AE4A"/>
    <w:lvl w:ilvl="0" w:tplc="9C4ECB9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4AA7B41"/>
    <w:multiLevelType w:val="hybridMultilevel"/>
    <w:tmpl w:val="4A8A13D4"/>
    <w:lvl w:ilvl="0" w:tplc="C2583178">
      <w:start w:val="202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EE4"/>
    <w:rsid w:val="00143EE4"/>
    <w:rsid w:val="001A2EE8"/>
    <w:rsid w:val="001F5AA1"/>
    <w:rsid w:val="002612A3"/>
    <w:rsid w:val="00265ECF"/>
    <w:rsid w:val="00286BC5"/>
    <w:rsid w:val="0029212A"/>
    <w:rsid w:val="002A2D39"/>
    <w:rsid w:val="002E6A4B"/>
    <w:rsid w:val="00495A31"/>
    <w:rsid w:val="00501BA2"/>
    <w:rsid w:val="005A01E7"/>
    <w:rsid w:val="00646AC5"/>
    <w:rsid w:val="0068625A"/>
    <w:rsid w:val="00725BD2"/>
    <w:rsid w:val="00770E8C"/>
    <w:rsid w:val="007C321F"/>
    <w:rsid w:val="00845F06"/>
    <w:rsid w:val="008C5DAE"/>
    <w:rsid w:val="0091177B"/>
    <w:rsid w:val="00AA4906"/>
    <w:rsid w:val="00D20D35"/>
    <w:rsid w:val="00E672A6"/>
    <w:rsid w:val="00EC62BD"/>
    <w:rsid w:val="00FF1F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A2D0"/>
  <w15:chartTrackingRefBased/>
  <w15:docId w15:val="{5A0130B4-1E81-4DB3-A803-B3A6AC92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A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9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A2E93FF3</Template>
  <TotalTime>116</TotalTime>
  <Pages>3</Pages>
  <Words>821</Words>
  <Characters>4521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Sewalt</dc:creator>
  <cp:keywords/>
  <dc:description/>
  <cp:lastModifiedBy>Ed Sewalt</cp:lastModifiedBy>
  <cp:revision>18</cp:revision>
  <dcterms:created xsi:type="dcterms:W3CDTF">2020-04-16T08:49:00Z</dcterms:created>
  <dcterms:modified xsi:type="dcterms:W3CDTF">2020-04-16T10:48:00Z</dcterms:modified>
</cp:coreProperties>
</file>