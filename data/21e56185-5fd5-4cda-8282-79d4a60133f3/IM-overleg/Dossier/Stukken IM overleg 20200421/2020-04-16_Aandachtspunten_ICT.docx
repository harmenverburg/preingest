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7"/>
        <w:gridCol w:w="852"/>
        <w:gridCol w:w="1559"/>
        <w:gridCol w:w="9264"/>
      </w:tblGrid>
      <w:tr w:rsidR="00FF731B" w:rsidTr="0013663D">
        <w:tc>
          <w:tcPr>
            <w:tcW w:w="73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675" w:type="dxa"/>
            <w:gridSpan w:val="3"/>
          </w:tcPr>
          <w:p w:rsidR="00FF731B" w:rsidRDefault="00FF731B" w:rsidP="004126FF">
            <w:pPr>
              <w:jc w:val="center"/>
              <w:rPr>
                <w:b/>
                <w:sz w:val="28"/>
                <w:szCs w:val="28"/>
              </w:rPr>
            </w:pPr>
            <w:r w:rsidRPr="001B7141">
              <w:rPr>
                <w:b/>
                <w:sz w:val="28"/>
                <w:szCs w:val="28"/>
              </w:rPr>
              <w:t>Aandachtpuntenlijst ICT-faciliteri</w:t>
            </w:r>
            <w:r w:rsidR="00F85141">
              <w:rPr>
                <w:b/>
                <w:sz w:val="28"/>
                <w:szCs w:val="28"/>
              </w:rPr>
              <w:t>ng NHA-SET week vanaf 2020_04_16</w:t>
            </w:r>
          </w:p>
          <w:p w:rsidR="001B7141" w:rsidRPr="001B7141" w:rsidRDefault="001B7141" w:rsidP="001B71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7141" w:rsidRPr="00A637C7" w:rsidTr="004126FF">
        <w:tc>
          <w:tcPr>
            <w:tcW w:w="737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NHA</w:t>
            </w:r>
          </w:p>
        </w:tc>
        <w:tc>
          <w:tcPr>
            <w:tcW w:w="852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Thema</w:t>
            </w:r>
          </w:p>
        </w:tc>
        <w:tc>
          <w:tcPr>
            <w:tcW w:w="9264" w:type="dxa"/>
            <w:shd w:val="clear" w:color="auto" w:fill="FFFFFF" w:themeFill="background1"/>
          </w:tcPr>
          <w:p w:rsidR="001B7141" w:rsidRPr="001B7141" w:rsidRDefault="001B7141" w:rsidP="004126FF">
            <w:pPr>
              <w:rPr>
                <w:b/>
              </w:rPr>
            </w:pPr>
            <w:r w:rsidRPr="001B7141">
              <w:rPr>
                <w:b/>
              </w:rPr>
              <w:t xml:space="preserve">Omschrijving : zie projectplan(onderdelen)  </w:t>
            </w:r>
            <w:hyperlink r:id="rId6" w:history="1">
              <w:r w:rsidRPr="001B7141">
                <w:rPr>
                  <w:rStyle w:val="Hyperlink"/>
                  <w:b/>
                </w:rPr>
                <w:t>G:\04. Afdeling BV\03. ICT\Projecten</w:t>
              </w:r>
            </w:hyperlink>
          </w:p>
        </w:tc>
      </w:tr>
      <w:tr w:rsidR="00B63A8D" w:rsidRPr="00A637C7" w:rsidTr="004126FF">
        <w:tc>
          <w:tcPr>
            <w:tcW w:w="737" w:type="dxa"/>
            <w:shd w:val="clear" w:color="auto" w:fill="B6DDE8" w:themeFill="accent5" w:themeFillTint="66"/>
          </w:tcPr>
          <w:p w:rsidR="00B63A8D" w:rsidRDefault="00DB4999" w:rsidP="006801D2">
            <w:pPr>
              <w:jc w:val="center"/>
            </w:pPr>
            <w:r>
              <w:t>42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1559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264" w:type="dxa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  <w:r w:rsidR="007D3ADA">
              <w:t>/2020-226</w:t>
            </w:r>
          </w:p>
        </w:tc>
      </w:tr>
      <w:tr w:rsidR="00880BB7" w:rsidRPr="004D6384" w:rsidTr="004126FF">
        <w:tc>
          <w:tcPr>
            <w:tcW w:w="737" w:type="dxa"/>
            <w:shd w:val="clear" w:color="auto" w:fill="F2DBDB" w:themeFill="accent2" w:themeFillTint="33"/>
          </w:tcPr>
          <w:p w:rsidR="00880BB7" w:rsidRDefault="00880BB7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880BB7" w:rsidRPr="003B68BD" w:rsidRDefault="00F92E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2019-043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F51FD7" w:rsidRDefault="00F92E3D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Digikoppeling</w:t>
            </w:r>
            <w:proofErr w:type="spellEnd"/>
          </w:p>
        </w:tc>
        <w:tc>
          <w:tcPr>
            <w:tcW w:w="9264" w:type="dxa"/>
            <w:shd w:val="clear" w:color="auto" w:fill="F2DBDB" w:themeFill="accent2" w:themeFillTint="33"/>
          </w:tcPr>
          <w:p w:rsidR="00266084" w:rsidRPr="00E15530" w:rsidRDefault="00F85141" w:rsidP="00E15530">
            <w:pPr>
              <w:rPr>
                <w:color w:val="C00000"/>
              </w:rPr>
            </w:pPr>
            <w:r>
              <w:rPr>
                <w:color w:val="C00000"/>
              </w:rPr>
              <w:t>Expertise JAVA aan SET en NA kant ontbreekt om project op dit moment verder te brengen.</w:t>
            </w:r>
          </w:p>
        </w:tc>
      </w:tr>
      <w:tr w:rsidR="001D3B92" w:rsidRPr="004D6384" w:rsidTr="004126FF">
        <w:tc>
          <w:tcPr>
            <w:tcW w:w="737" w:type="dxa"/>
            <w:shd w:val="clear" w:color="auto" w:fill="FFFF00"/>
          </w:tcPr>
          <w:p w:rsidR="001D3B92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</w:t>
            </w:r>
          </w:p>
        </w:tc>
        <w:tc>
          <w:tcPr>
            <w:tcW w:w="852" w:type="dxa"/>
            <w:shd w:val="clear" w:color="auto" w:fill="FFFF00"/>
          </w:tcPr>
          <w:p w:rsidR="001D3B92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6801D2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D3B92" w:rsidRDefault="00D532F8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Backup</w:t>
            </w:r>
            <w:proofErr w:type="spellEnd"/>
            <w:r>
              <w:rPr>
                <w:color w:val="C00000"/>
              </w:rPr>
              <w:t xml:space="preserve"> &amp; </w:t>
            </w:r>
            <w:r w:rsidR="007768A7">
              <w:rPr>
                <w:color w:val="C00000"/>
              </w:rPr>
              <w:t>Uitbreiding NAS</w:t>
            </w:r>
            <w:r w:rsidR="0013663D">
              <w:rPr>
                <w:color w:val="C00000"/>
              </w:rPr>
              <w:t xml:space="preserve"> en verbindingen</w:t>
            </w:r>
          </w:p>
        </w:tc>
        <w:tc>
          <w:tcPr>
            <w:tcW w:w="9264" w:type="dxa"/>
            <w:shd w:val="clear" w:color="auto" w:fill="FFFF00"/>
          </w:tcPr>
          <w:p w:rsidR="004126FF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r w:rsidR="00850E55">
              <w:rPr>
                <w:rFonts w:ascii="Calibri" w:hAnsi="Calibri" w:cs="Calibri"/>
                <w:bCs/>
                <w:color w:val="C00000"/>
              </w:rPr>
              <w:t>26-2 Maarten Ed &amp; Erik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 nieuwe </w:t>
            </w:r>
            <w:proofErr w:type="spellStart"/>
            <w:r w:rsidR="00D532F8">
              <w:rPr>
                <w:rFonts w:ascii="Calibri" w:hAnsi="Calibri" w:cs="Calibri"/>
                <w:bCs/>
                <w:color w:val="C00000"/>
              </w:rPr>
              <w:t>backupstrategie</w:t>
            </w:r>
            <w:proofErr w:type="spellEnd"/>
            <w:r w:rsidR="00D532F8">
              <w:rPr>
                <w:rFonts w:ascii="Calibri" w:hAnsi="Calibri" w:cs="Calibri"/>
                <w:bCs/>
                <w:color w:val="C00000"/>
              </w:rPr>
              <w:t xml:space="preserve"> en uitbreiding NAS besproken: er komt </w:t>
            </w:r>
          </w:p>
          <w:p w:rsidR="004126FF" w:rsidRDefault="004126FF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een v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oorstel van SET </w:t>
            </w:r>
            <w:r w:rsidR="0013663D">
              <w:rPr>
                <w:rFonts w:ascii="Calibri" w:hAnsi="Calibri" w:cs="Calibri"/>
                <w:bCs/>
                <w:color w:val="C00000"/>
              </w:rPr>
              <w:t xml:space="preserve">waarbij (1) RTO </w:t>
            </w:r>
            <w:proofErr w:type="spellStart"/>
            <w:r w:rsidR="0013663D"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 w:rsidR="0013663D">
              <w:rPr>
                <w:rFonts w:ascii="Calibri" w:hAnsi="Calibri" w:cs="Calibri"/>
                <w:bCs/>
                <w:color w:val="C00000"/>
              </w:rPr>
              <w:t xml:space="preserve"> op de locatie Jansstraat wordt geplaatst</w:t>
            </w:r>
          </w:p>
          <w:p w:rsidR="004126FF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(4 dag</w:t>
            </w:r>
            <w:r w:rsidR="004126FF">
              <w:rPr>
                <w:rFonts w:ascii="Calibri" w:hAnsi="Calibri" w:cs="Calibri"/>
                <w:bCs/>
                <w:color w:val="C00000"/>
              </w:rPr>
              <w:t xml:space="preserve">en) </w:t>
            </w:r>
            <w:r>
              <w:rPr>
                <w:rFonts w:ascii="Calibri" w:hAnsi="Calibri" w:cs="Calibri"/>
                <w:bCs/>
                <w:color w:val="C00000"/>
              </w:rPr>
              <w:t xml:space="preserve">(2) RPO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 datacentrum (16 dagen) Toevoeging storage van 55 TB naar </w:t>
            </w:r>
          </w:p>
          <w:p w:rsidR="004126FF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103 TB om behoeften gedigitaliseerd materiaal eerste jaren te dekken. </w:t>
            </w:r>
            <w:r w:rsidR="00850E55">
              <w:rPr>
                <w:rFonts w:ascii="Calibri" w:hAnsi="Calibri" w:cs="Calibri"/>
                <w:bCs/>
                <w:color w:val="C00000"/>
              </w:rPr>
              <w:t xml:space="preserve">( staat nog los van </w:t>
            </w:r>
          </w:p>
          <w:p w:rsidR="0013663D" w:rsidRDefault="00850E55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te kiezen e-depotoplossing NHA)</w:t>
            </w:r>
          </w:p>
          <w:p w:rsidR="00B46754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Verbetering/versnelling verbindingen. Da</w:t>
            </w:r>
            <w:r w:rsidR="00850E55">
              <w:rPr>
                <w:rFonts w:ascii="Calibri" w:hAnsi="Calibri" w:cs="Calibri"/>
                <w:bCs/>
                <w:color w:val="C00000"/>
              </w:rPr>
              <w:t>rk Fiberoplossing bij deze keuze</w:t>
            </w:r>
            <w:r>
              <w:rPr>
                <w:rFonts w:ascii="Calibri" w:hAnsi="Calibri" w:cs="Calibri"/>
                <w:bCs/>
                <w:color w:val="C00000"/>
              </w:rPr>
              <w:t xml:space="preserve"> niet noodzakelijk.</w:t>
            </w:r>
          </w:p>
        </w:tc>
      </w:tr>
      <w:tr w:rsidR="00AC2ACC" w:rsidRPr="004D6384" w:rsidTr="004126FF">
        <w:tc>
          <w:tcPr>
            <w:tcW w:w="737" w:type="dxa"/>
            <w:shd w:val="clear" w:color="auto" w:fill="F2DBDB" w:themeFill="accent2" w:themeFillTint="33"/>
          </w:tcPr>
          <w:p w:rsidR="00AC2ACC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AC2AC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AC2ACC" w:rsidRDefault="00AC2AC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WIFI</w:t>
            </w:r>
            <w:r w:rsidR="005B52F1">
              <w:rPr>
                <w:color w:val="C00000"/>
              </w:rPr>
              <w:t xml:space="preserve"> en lijnen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7D3ADA" w:rsidRDefault="00BC5A8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Aanbieding SET van nieuwe WIFI </w:t>
            </w:r>
            <w:r w:rsidR="00AC2ACC">
              <w:rPr>
                <w:rFonts w:ascii="Calibri" w:hAnsi="Calibri" w:cs="Calibri"/>
                <w:bCs/>
                <w:color w:val="C00000"/>
              </w:rPr>
              <w:t xml:space="preserve">verbinding </w:t>
            </w:r>
            <w:r>
              <w:rPr>
                <w:rFonts w:ascii="Calibri" w:hAnsi="Calibri" w:cs="Calibri"/>
                <w:bCs/>
                <w:color w:val="C00000"/>
              </w:rPr>
              <w:t xml:space="preserve">aangezien 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Ruchus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infrastructuur uit </w:t>
            </w:r>
          </w:p>
          <w:p w:rsidR="00AC2ACC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Onderhoud g</w:t>
            </w:r>
            <w:r w:rsidR="00195AA4">
              <w:rPr>
                <w:rFonts w:ascii="Calibri" w:hAnsi="Calibri" w:cs="Calibri"/>
                <w:bCs/>
                <w:color w:val="C00000"/>
              </w:rPr>
              <w:t xml:space="preserve">aat. </w:t>
            </w:r>
            <w:r w:rsidR="00820D90">
              <w:rPr>
                <w:rFonts w:ascii="Calibri" w:hAnsi="Calibri" w:cs="Calibri"/>
                <w:bCs/>
                <w:color w:val="C00000"/>
              </w:rPr>
              <w:t>21 april onderzoek op locatie.</w:t>
            </w:r>
          </w:p>
        </w:tc>
      </w:tr>
      <w:tr w:rsidR="0089412C" w:rsidRPr="004D6384" w:rsidTr="004126FF">
        <w:tc>
          <w:tcPr>
            <w:tcW w:w="737" w:type="dxa"/>
            <w:shd w:val="clear" w:color="auto" w:fill="FFFF00"/>
          </w:tcPr>
          <w:p w:rsidR="0089412C" w:rsidRDefault="006E300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852" w:type="dxa"/>
            <w:shd w:val="clear" w:color="auto" w:fill="FFFF00"/>
          </w:tcPr>
          <w:p w:rsidR="0089412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7D3ADA" w:rsidRDefault="006E300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Helpdesk</w:t>
            </w:r>
            <w:r w:rsidR="007D3ADA">
              <w:rPr>
                <w:color w:val="C00000"/>
              </w:rPr>
              <w:t>/</w:t>
            </w:r>
          </w:p>
          <w:p w:rsidR="0089412C" w:rsidRDefault="007D3ADA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maandfee</w:t>
            </w:r>
            <w:proofErr w:type="spellEnd"/>
            <w:r>
              <w:rPr>
                <w:color w:val="C00000"/>
              </w:rPr>
              <w:t xml:space="preserve"> &amp;</w:t>
            </w:r>
          </w:p>
          <w:p w:rsidR="007D3ADA" w:rsidRDefault="007D3ADA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Projecten</w:t>
            </w:r>
          </w:p>
        </w:tc>
        <w:tc>
          <w:tcPr>
            <w:tcW w:w="9264" w:type="dxa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C2501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Steven laat Vincent analyse maken. </w:t>
            </w:r>
            <w:r w:rsidR="007D3ADA">
              <w:rPr>
                <w:rFonts w:ascii="Calibri" w:hAnsi="Calibri" w:cs="Calibri"/>
                <w:bCs/>
                <w:color w:val="C00000"/>
              </w:rPr>
              <w:t>Voorstel tot strakkere</w:t>
            </w:r>
          </w:p>
          <w:p w:rsidR="007D3ADA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vormgeving tussen maanduren en projecturen </w:t>
            </w:r>
          </w:p>
        </w:tc>
      </w:tr>
      <w:tr w:rsidR="00D553ED" w:rsidRPr="004D6384" w:rsidTr="004126FF">
        <w:tc>
          <w:tcPr>
            <w:tcW w:w="737" w:type="dxa"/>
            <w:shd w:val="clear" w:color="auto" w:fill="FFFF00"/>
          </w:tcPr>
          <w:p w:rsidR="00D553ED" w:rsidRDefault="0013663D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201.1</w:t>
            </w:r>
          </w:p>
        </w:tc>
        <w:tc>
          <w:tcPr>
            <w:tcW w:w="852" w:type="dxa"/>
            <w:shd w:val="clear" w:color="auto" w:fill="FFFF00"/>
          </w:tcPr>
          <w:p w:rsidR="00D553E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Uitbreiding</w:t>
            </w:r>
          </w:p>
          <w:p w:rsidR="00D553ED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 w:rsidP="007D3ADA">
            <w:pPr>
              <w:jc w:val="center"/>
              <w:rPr>
                <w:color w:val="C00000"/>
              </w:rPr>
            </w:pPr>
          </w:p>
        </w:tc>
        <w:tc>
          <w:tcPr>
            <w:tcW w:w="9264" w:type="dxa"/>
            <w:shd w:val="clear" w:color="auto" w:fill="FFFF00"/>
          </w:tcPr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>
              <w:rPr>
                <w:rFonts w:eastAsia="Times New Roman"/>
                <w:color w:val="C00000"/>
              </w:rPr>
              <w:t>Houtweg</w:t>
            </w:r>
            <w:proofErr w:type="spellEnd"/>
            <w:r>
              <w:rPr>
                <w:rFonts w:eastAsia="Times New Roman"/>
                <w:color w:val="C00000"/>
              </w:rPr>
              <w:t xml:space="preserve"> zijn vol. In de ruimte achterin de gang JS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dienen configuraties bekabeld aangesloten te kunnen worden (6-8) Uitbreiding, opschoning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herinventarisatie verbonden </w:t>
            </w:r>
            <w:r w:rsidR="00C76921">
              <w:rPr>
                <w:rFonts w:eastAsia="Times New Roman"/>
                <w:color w:val="C00000"/>
              </w:rPr>
              <w:t xml:space="preserve">punten op switch. Ed </w:t>
            </w:r>
            <w:proofErr w:type="spellStart"/>
            <w:r w:rsidR="00C76921">
              <w:rPr>
                <w:rFonts w:eastAsia="Times New Roman"/>
                <w:color w:val="C00000"/>
              </w:rPr>
              <w:t>herinventariseerd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C76921">
              <w:rPr>
                <w:rFonts w:eastAsia="Times New Roman"/>
                <w:color w:val="C00000"/>
              </w:rPr>
              <w:t>gepatchde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punten </w:t>
            </w:r>
          </w:p>
          <w:p w:rsidR="0013663D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</w:t>
            </w:r>
            <w:r w:rsidR="00C76921">
              <w:rPr>
                <w:rFonts w:eastAsia="Times New Roman"/>
                <w:color w:val="C00000"/>
              </w:rPr>
              <w:t xml:space="preserve">levert </w:t>
            </w:r>
            <w:proofErr w:type="spellStart"/>
            <w:r w:rsidR="00C76921">
              <w:rPr>
                <w:rFonts w:eastAsia="Times New Roman"/>
                <w:color w:val="C00000"/>
              </w:rPr>
              <w:t>exceloverzicht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aan SET. </w:t>
            </w:r>
            <w:r w:rsidR="002E6A1C">
              <w:rPr>
                <w:rFonts w:eastAsia="Times New Roman"/>
                <w:color w:val="C00000"/>
              </w:rPr>
              <w:t xml:space="preserve">Herinrichting aquarium KHW vraagt ook om uitbreiding </w:t>
            </w:r>
          </w:p>
          <w:p w:rsidR="00C76921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switch</w:t>
            </w:r>
            <w:r w:rsidR="00CA1353">
              <w:rPr>
                <w:rFonts w:eastAsia="Times New Roman"/>
                <w:color w:val="C00000"/>
              </w:rPr>
              <w:t xml:space="preserve">. </w:t>
            </w:r>
          </w:p>
        </w:tc>
      </w:tr>
      <w:tr w:rsidR="00B60478" w:rsidRPr="004D6384" w:rsidTr="004126FF">
        <w:tc>
          <w:tcPr>
            <w:tcW w:w="737" w:type="dxa"/>
            <w:shd w:val="clear" w:color="auto" w:fill="FFFF00"/>
          </w:tcPr>
          <w:p w:rsidR="00B60478" w:rsidRDefault="006801D2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204</w:t>
            </w:r>
          </w:p>
        </w:tc>
        <w:tc>
          <w:tcPr>
            <w:tcW w:w="852" w:type="dxa"/>
            <w:shd w:val="clear" w:color="auto" w:fill="FFFF00"/>
          </w:tcPr>
          <w:p w:rsidR="00B60478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225.1</w:t>
            </w:r>
          </w:p>
        </w:tc>
        <w:tc>
          <w:tcPr>
            <w:tcW w:w="1559" w:type="dxa"/>
            <w:shd w:val="clear" w:color="auto" w:fill="FFFF00"/>
          </w:tcPr>
          <w:p w:rsidR="00B60478" w:rsidRDefault="006801D2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NUC’s</w:t>
            </w:r>
            <w:proofErr w:type="spellEnd"/>
          </w:p>
        </w:tc>
        <w:tc>
          <w:tcPr>
            <w:tcW w:w="9264" w:type="dxa"/>
            <w:shd w:val="clear" w:color="auto" w:fill="FFFF00"/>
          </w:tcPr>
          <w:p w:rsidR="00B60478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Verbetering infra Publiek: Upgrade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>, upgrade/beveiliging browsergebruik (</w:t>
            </w:r>
            <w:proofErr w:type="spellStart"/>
            <w:r>
              <w:rPr>
                <w:rFonts w:eastAsia="Times New Roman"/>
                <w:color w:val="C00000"/>
              </w:rPr>
              <w:t>chrome</w:t>
            </w:r>
            <w:proofErr w:type="spellEnd"/>
            <w:r>
              <w:rPr>
                <w:rFonts w:eastAsia="Times New Roman"/>
                <w:color w:val="C00000"/>
              </w:rPr>
              <w:t>)</w:t>
            </w:r>
          </w:p>
          <w:p w:rsidR="006801D2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Afscherming MDWS binnen studiezaal: zie 225.2</w:t>
            </w:r>
          </w:p>
        </w:tc>
      </w:tr>
      <w:tr w:rsidR="00195AA4" w:rsidRPr="004D6384" w:rsidTr="004126FF">
        <w:tc>
          <w:tcPr>
            <w:tcW w:w="737" w:type="dxa"/>
            <w:shd w:val="clear" w:color="auto" w:fill="FFFF00"/>
          </w:tcPr>
          <w:p w:rsidR="00195AA4" w:rsidRDefault="002E6A1C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852" w:type="dxa"/>
            <w:shd w:val="clear" w:color="auto" w:fill="FFFF00"/>
          </w:tcPr>
          <w:p w:rsidR="00195AA4" w:rsidRPr="003B68BD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225.3</w:t>
            </w:r>
          </w:p>
        </w:tc>
        <w:tc>
          <w:tcPr>
            <w:tcW w:w="1559" w:type="dxa"/>
            <w:shd w:val="clear" w:color="auto" w:fill="FFFF00"/>
          </w:tcPr>
          <w:p w:rsidR="00195AA4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Streamen</w:t>
            </w:r>
          </w:p>
        </w:tc>
        <w:tc>
          <w:tcPr>
            <w:tcW w:w="9264" w:type="dxa"/>
            <w:shd w:val="clear" w:color="auto" w:fill="FFFF00"/>
          </w:tcPr>
          <w:p w:rsidR="009B5F5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</w:t>
            </w:r>
            <w:r w:rsidR="002E6A1C">
              <w:rPr>
                <w:rFonts w:eastAsia="Times New Roman"/>
                <w:color w:val="C00000"/>
              </w:rPr>
              <w:t xml:space="preserve">Op de NAS staat audiovisueel materiaal waarvan de wens is dat dit aangeboden wordt op de Studiezaal. Wat zijn de mogelijkheden deze bestanden met </w:t>
            </w:r>
          </w:p>
          <w:p w:rsidR="009B5F5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</w:t>
            </w:r>
            <w:r w:rsidR="009B5F54">
              <w:rPr>
                <w:rFonts w:eastAsia="Times New Roman"/>
                <w:color w:val="C00000"/>
              </w:rPr>
              <w:t>publiek</w:t>
            </w:r>
            <w:r w:rsidR="00850E55">
              <w:rPr>
                <w:rFonts w:eastAsia="Times New Roman"/>
                <w:color w:val="C00000"/>
              </w:rPr>
              <w:t xml:space="preserve"> a</w:t>
            </w:r>
            <w:r>
              <w:rPr>
                <w:rFonts w:eastAsia="Times New Roman"/>
                <w:color w:val="C00000"/>
              </w:rPr>
              <w:t>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</w:t>
            </w:r>
            <w:r w:rsidR="009B5F54">
              <w:rPr>
                <w:rFonts w:eastAsia="Times New Roman"/>
                <w:color w:val="C00000"/>
              </w:rPr>
              <w:t>’</w:t>
            </w:r>
            <w:r w:rsidR="006776EE">
              <w:rPr>
                <w:rFonts w:eastAsia="Times New Roman"/>
                <w:color w:val="C00000"/>
              </w:rPr>
              <w:t>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</w:t>
            </w:r>
          </w:p>
          <w:p w:rsidR="002E6A1C" w:rsidRDefault="006776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“oortjes” afgespeeld ?</w:t>
            </w:r>
          </w:p>
        </w:tc>
      </w:tr>
      <w:tr w:rsidR="00CA1353" w:rsidRPr="004D6384" w:rsidTr="004126FF">
        <w:tc>
          <w:tcPr>
            <w:tcW w:w="737" w:type="dxa"/>
            <w:shd w:val="clear" w:color="auto" w:fill="FFFF00"/>
          </w:tcPr>
          <w:p w:rsidR="00CA1353" w:rsidRDefault="00CA135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852" w:type="dxa"/>
            <w:shd w:val="clear" w:color="auto" w:fill="FFFF00"/>
          </w:tcPr>
          <w:p w:rsidR="00CA1353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225.2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264" w:type="dxa"/>
            <w:shd w:val="clear" w:color="auto" w:fill="FFFF00"/>
          </w:tcPr>
          <w:p w:rsidR="004126FF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insteek is koppeling scans in Mais </w:t>
            </w:r>
            <w:proofErr w:type="spellStart"/>
            <w:r>
              <w:rPr>
                <w:rFonts w:eastAsia="Times New Roman"/>
                <w:color w:val="C00000"/>
              </w:rPr>
              <w:t>Flexis</w:t>
            </w:r>
            <w:proofErr w:type="spellEnd"/>
            <w:r>
              <w:rPr>
                <w:rFonts w:eastAsia="Times New Roman"/>
                <w:color w:val="C00000"/>
              </w:rPr>
              <w:t xml:space="preserve"> intern en via MDWS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binnen </w:t>
            </w:r>
            <w:r w:rsidR="009B5F54">
              <w:rPr>
                <w:rFonts w:eastAsia="Times New Roman"/>
                <w:color w:val="C00000"/>
              </w:rPr>
              <w:t xml:space="preserve">Website alleen die scans voor publiek tonen welke binnen de muren van het NHA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getoond m</w:t>
            </w:r>
            <w:r w:rsidR="009B5F54">
              <w:rPr>
                <w:rFonts w:eastAsia="Times New Roman"/>
                <w:color w:val="C00000"/>
              </w:rPr>
              <w:t xml:space="preserve">ogen worden. SET gebruikt </w:t>
            </w:r>
            <w:proofErr w:type="spellStart"/>
            <w:r w:rsidR="009B5F54">
              <w:rPr>
                <w:rFonts w:eastAsia="Times New Roman"/>
                <w:color w:val="C00000"/>
              </w:rPr>
              <w:t>tbv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 de publieksomgeving en de daarbinnen werkende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. </w:t>
            </w:r>
            <w:r w:rsidR="009B5F54">
              <w:rPr>
                <w:rFonts w:eastAsia="Times New Roman"/>
                <w:color w:val="C00000"/>
              </w:rPr>
              <w:t xml:space="preserve">Een van de 6 externe </w:t>
            </w:r>
            <w:proofErr w:type="spellStart"/>
            <w:r w:rsidR="009B5F54">
              <w:rPr>
                <w:rFonts w:eastAsia="Times New Roman"/>
                <w:color w:val="C00000"/>
              </w:rPr>
              <w:t>ip-adressen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. Na herinrichting publieksinfra afstemming SET </w:t>
            </w:r>
          </w:p>
          <w:p w:rsidR="00A074C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en De Ree.</w:t>
            </w:r>
            <w:r w:rsidR="00820D90">
              <w:rPr>
                <w:rFonts w:eastAsia="Times New Roman"/>
                <w:color w:val="C00000"/>
              </w:rPr>
              <w:t xml:space="preserve"> Vormgegeven maar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553C06" w:rsidRPr="004D6384" w:rsidTr="004126FF">
        <w:tc>
          <w:tcPr>
            <w:tcW w:w="737" w:type="dxa"/>
            <w:shd w:val="clear" w:color="auto" w:fill="FFFF00"/>
          </w:tcPr>
          <w:p w:rsidR="00553C06" w:rsidRDefault="00553C06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198</w:t>
            </w:r>
          </w:p>
        </w:tc>
        <w:tc>
          <w:tcPr>
            <w:tcW w:w="852" w:type="dxa"/>
            <w:shd w:val="clear" w:color="auto" w:fill="FFFF00"/>
          </w:tcPr>
          <w:p w:rsidR="00553C06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226</w:t>
            </w:r>
          </w:p>
        </w:tc>
        <w:tc>
          <w:tcPr>
            <w:tcW w:w="1559" w:type="dxa"/>
            <w:shd w:val="clear" w:color="auto" w:fill="FFFF00"/>
          </w:tcPr>
          <w:p w:rsidR="00553C06" w:rsidRDefault="00553C06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Servers</w:t>
            </w:r>
          </w:p>
        </w:tc>
        <w:tc>
          <w:tcPr>
            <w:tcW w:w="9264" w:type="dxa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Vervangen 2 </w:t>
            </w:r>
            <w:proofErr w:type="spellStart"/>
            <w:r>
              <w:rPr>
                <w:rFonts w:eastAsia="Times New Roman"/>
                <w:color w:val="C00000"/>
              </w:rPr>
              <w:t>coreservers</w:t>
            </w:r>
            <w:proofErr w:type="spellEnd"/>
            <w:r>
              <w:rPr>
                <w:rFonts w:eastAsia="Times New Roman"/>
                <w:color w:val="C00000"/>
              </w:rPr>
              <w:t xml:space="preserve"> (nu 7 jaar oud) </w:t>
            </w:r>
            <w:r w:rsidR="00266084">
              <w:rPr>
                <w:rFonts w:eastAsia="Times New Roman"/>
                <w:color w:val="C00000"/>
              </w:rPr>
              <w:t xml:space="preserve">zie </w:t>
            </w:r>
            <w:proofErr w:type="spellStart"/>
            <w:r w:rsidR="00266084">
              <w:rPr>
                <w:rFonts w:eastAsia="Times New Roman"/>
                <w:color w:val="C00000"/>
              </w:rPr>
              <w:t>Roadmap</w:t>
            </w:r>
            <w:proofErr w:type="spellEnd"/>
            <w:r w:rsidR="00266084">
              <w:rPr>
                <w:rFonts w:eastAsia="Times New Roman"/>
                <w:color w:val="C00000"/>
              </w:rPr>
              <w:t>: consent MT (Lieuwe)</w:t>
            </w:r>
          </w:p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Offerte getekend</w:t>
            </w:r>
            <w:r w:rsidR="00820D90">
              <w:rPr>
                <w:rFonts w:eastAsia="Times New Roman"/>
                <w:color w:val="C00000"/>
              </w:rPr>
              <w:t>. Afgerond door Dennis en Erik.</w:t>
            </w:r>
          </w:p>
        </w:tc>
      </w:tr>
      <w:tr w:rsidR="005365B4" w:rsidRPr="004D6384" w:rsidTr="004126FF">
        <w:tc>
          <w:tcPr>
            <w:tcW w:w="737" w:type="dxa"/>
            <w:shd w:val="clear" w:color="auto" w:fill="FFFF00"/>
          </w:tcPr>
          <w:p w:rsidR="005365B4" w:rsidRDefault="005365B4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</w:t>
            </w:r>
            <w:r w:rsidR="0013663D">
              <w:rPr>
                <w:color w:val="C00000"/>
              </w:rPr>
              <w:t>.2</w:t>
            </w:r>
          </w:p>
        </w:tc>
        <w:tc>
          <w:tcPr>
            <w:tcW w:w="852" w:type="dxa"/>
            <w:shd w:val="clear" w:color="auto" w:fill="FFFF00"/>
          </w:tcPr>
          <w:p w:rsidR="005365B4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 telefoonkast</w:t>
            </w:r>
          </w:p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Oudbouw Jansstraat</w:t>
            </w:r>
          </w:p>
        </w:tc>
        <w:tc>
          <w:tcPr>
            <w:tcW w:w="9264" w:type="dxa"/>
            <w:shd w:val="clear" w:color="auto" w:fill="FFFF00"/>
          </w:tcPr>
          <w:p w:rsidR="00E15530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Status van fysieke bekabeling, switches en identificatie patchpunten is onduidelijk. De infra </w:t>
            </w:r>
          </w:p>
          <w:p w:rsidR="0013663D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dient gereorganiseerd en </w:t>
            </w:r>
            <w:proofErr w:type="spellStart"/>
            <w:r>
              <w:rPr>
                <w:rFonts w:eastAsia="Times New Roman"/>
                <w:color w:val="C00000"/>
              </w:rPr>
              <w:t>geidentificeerd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r w:rsidR="00E15530">
              <w:rPr>
                <w:rFonts w:eastAsia="Times New Roman"/>
                <w:color w:val="C00000"/>
              </w:rPr>
              <w:t xml:space="preserve">te </w:t>
            </w:r>
            <w:r>
              <w:rPr>
                <w:rFonts w:eastAsia="Times New Roman"/>
                <w:color w:val="C00000"/>
              </w:rPr>
              <w:t xml:space="preserve">worden. </w:t>
            </w:r>
            <w:r w:rsidR="00E15530">
              <w:rPr>
                <w:rFonts w:eastAsia="Times New Roman"/>
                <w:color w:val="C00000"/>
              </w:rPr>
              <w:t xml:space="preserve">Steven vraagt aan Pedro te checken </w:t>
            </w:r>
          </w:p>
          <w:p w:rsidR="0013663D" w:rsidRDefault="00E1553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welke aansluiting waarvoor werkt. </w:t>
            </w:r>
            <w:r w:rsidR="005365B4">
              <w:rPr>
                <w:rFonts w:eastAsia="Times New Roman"/>
                <w:color w:val="C00000"/>
              </w:rPr>
              <w:t xml:space="preserve">Status van kleine, actieve switch </w:t>
            </w:r>
            <w:r>
              <w:rPr>
                <w:rFonts w:eastAsia="Times New Roman"/>
                <w:color w:val="C00000"/>
              </w:rPr>
              <w:t xml:space="preserve">onduidelijk. </w:t>
            </w:r>
            <w:r w:rsidR="005365B4">
              <w:rPr>
                <w:rFonts w:eastAsia="Times New Roman"/>
                <w:color w:val="C00000"/>
              </w:rPr>
              <w:t xml:space="preserve">Maarten </w:t>
            </w:r>
          </w:p>
          <w:p w:rsidR="005365B4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Ed bekijken wat nodig is </w:t>
            </w:r>
            <w:proofErr w:type="spellStart"/>
            <w:r>
              <w:rPr>
                <w:rFonts w:eastAsia="Times New Roman"/>
                <w:color w:val="C00000"/>
              </w:rPr>
              <w:t>tbv</w:t>
            </w:r>
            <w:proofErr w:type="spellEnd"/>
            <w:r>
              <w:rPr>
                <w:rFonts w:eastAsia="Times New Roman"/>
                <w:color w:val="C00000"/>
              </w:rPr>
              <w:t xml:space="preserve"> de infra voor de oudbouw.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1E096D" w:rsidRPr="004D6384" w:rsidTr="004126FF">
        <w:tc>
          <w:tcPr>
            <w:tcW w:w="737" w:type="dxa"/>
            <w:shd w:val="clear" w:color="auto" w:fill="FFFF00"/>
          </w:tcPr>
          <w:p w:rsidR="001E096D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203</w:t>
            </w:r>
          </w:p>
        </w:tc>
        <w:tc>
          <w:tcPr>
            <w:tcW w:w="852" w:type="dxa"/>
            <w:shd w:val="clear" w:color="auto" w:fill="FFFF00"/>
          </w:tcPr>
          <w:p w:rsidR="001E096D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E096D" w:rsidRDefault="001E096D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Afvoer oude hardware en dragers</w:t>
            </w:r>
          </w:p>
        </w:tc>
        <w:tc>
          <w:tcPr>
            <w:tcW w:w="9264" w:type="dxa"/>
            <w:shd w:val="clear" w:color="auto" w:fill="FFFF00"/>
          </w:tcPr>
          <w:p w:rsidR="00E06279" w:rsidRDefault="001E096D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Ed verzamelt oude hardware in de machinekamer op de 3</w:t>
            </w:r>
            <w:r w:rsidRPr="001E096D">
              <w:rPr>
                <w:rFonts w:eastAsia="Times New Roman"/>
                <w:color w:val="C00000"/>
                <w:vertAlign w:val="superscript"/>
              </w:rPr>
              <w:t>e</w:t>
            </w:r>
            <w:r w:rsidR="00347AC0">
              <w:rPr>
                <w:rFonts w:eastAsia="Times New Roman"/>
                <w:color w:val="C00000"/>
              </w:rPr>
              <w:t xml:space="preserve"> verdieping. Afvoer na verloop </w:t>
            </w:r>
          </w:p>
          <w:p w:rsidR="001E096D" w:rsidRDefault="00347AC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tijd door bij SET bekende partij welke de hardware gecontroleerd laat vernietigen. 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Onhold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</w:t>
            </w:r>
          </w:p>
        </w:tc>
      </w:tr>
      <w:tr w:rsidR="00820D90" w:rsidRPr="004D6384" w:rsidTr="004126FF">
        <w:tc>
          <w:tcPr>
            <w:tcW w:w="737" w:type="dxa"/>
            <w:shd w:val="clear" w:color="auto" w:fill="FFFF00"/>
          </w:tcPr>
          <w:p w:rsidR="00820D90" w:rsidRDefault="00820D90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205</w:t>
            </w:r>
          </w:p>
        </w:tc>
        <w:tc>
          <w:tcPr>
            <w:tcW w:w="852" w:type="dxa"/>
            <w:shd w:val="clear" w:color="auto" w:fill="FFFF00"/>
          </w:tcPr>
          <w:p w:rsidR="00820D90" w:rsidRDefault="00820D90" w:rsidP="00274F5F">
            <w:pPr>
              <w:jc w:val="center"/>
              <w:rPr>
                <w:color w:val="C00000"/>
              </w:rPr>
            </w:pPr>
          </w:p>
        </w:tc>
        <w:tc>
          <w:tcPr>
            <w:tcW w:w="1559" w:type="dxa"/>
            <w:shd w:val="clear" w:color="auto" w:fill="FFFF00"/>
          </w:tcPr>
          <w:p w:rsidR="00820D90" w:rsidRDefault="00820D90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MS Teams</w:t>
            </w:r>
          </w:p>
        </w:tc>
        <w:tc>
          <w:tcPr>
            <w:tcW w:w="9264" w:type="dxa"/>
            <w:shd w:val="clear" w:color="auto" w:fill="FFFF00"/>
          </w:tcPr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Uitrol MS Teams </w:t>
            </w:r>
            <w:proofErr w:type="spellStart"/>
            <w:r>
              <w:rPr>
                <w:rFonts w:eastAsia="Times New Roman"/>
                <w:color w:val="C00000"/>
              </w:rPr>
              <w:t>adhoc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met uitbreiding agenda</w:t>
            </w:r>
            <w:r w:rsidR="00BF7D3A">
              <w:rPr>
                <w:rFonts w:eastAsia="Times New Roman"/>
                <w:color w:val="C00000"/>
              </w:rPr>
              <w:t>functie</w:t>
            </w:r>
            <w:r>
              <w:rPr>
                <w:rFonts w:eastAsia="Times New Roman"/>
                <w:color w:val="C00000"/>
              </w:rPr>
              <w:t xml:space="preserve"> binnen Office365. 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Besproken met John 15-04 v</w:t>
            </w:r>
            <w:r w:rsidR="00BF7D3A">
              <w:rPr>
                <w:rFonts w:eastAsia="Times New Roman"/>
                <w:color w:val="C00000"/>
              </w:rPr>
              <w:t>anwege beveiliging. Vraag is Wat kunnen NHA-medewerkers nu wel en wat niet binnen de office365-omgeving.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Concept-afspraken gemaakt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b</w:t>
            </w:r>
            <w:r w:rsidR="00311B81">
              <w:rPr>
                <w:rFonts w:eastAsia="Times New Roman"/>
                <w:color w:val="C00000"/>
              </w:rPr>
              <w:t>e</w:t>
            </w:r>
            <w:r>
              <w:rPr>
                <w:rFonts w:eastAsia="Times New Roman"/>
                <w:color w:val="C00000"/>
              </w:rPr>
              <w:t xml:space="preserve">veiliging/Privacy </w:t>
            </w:r>
            <w:proofErr w:type="spellStart"/>
            <w:r>
              <w:rPr>
                <w:rFonts w:eastAsia="Times New Roman"/>
                <w:color w:val="C00000"/>
              </w:rPr>
              <w:t>cloudomgeving</w:t>
            </w:r>
            <w:proofErr w:type="spellEnd"/>
            <w:r>
              <w:rPr>
                <w:rFonts w:eastAsia="Times New Roman"/>
                <w:color w:val="C00000"/>
              </w:rPr>
              <w:t xml:space="preserve">. Document en inbreng 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in IM volgt nog.</w:t>
            </w:r>
            <w:bookmarkStart w:id="0" w:name="_GoBack"/>
            <w:bookmarkEnd w:id="0"/>
          </w:p>
        </w:tc>
      </w:tr>
      <w:tr w:rsidR="00601EB7" w:rsidTr="004126FF">
        <w:tc>
          <w:tcPr>
            <w:tcW w:w="73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1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264" w:type="dxa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4126FF">
        <w:tc>
          <w:tcPr>
            <w:tcW w:w="737" w:type="dxa"/>
            <w:shd w:val="clear" w:color="auto" w:fill="92D050"/>
          </w:tcPr>
          <w:p w:rsidR="00FF731B" w:rsidRDefault="00FF731B"/>
        </w:tc>
        <w:tc>
          <w:tcPr>
            <w:tcW w:w="2411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264" w:type="dxa"/>
          </w:tcPr>
          <w:p w:rsidR="00FF731B" w:rsidRDefault="00FF731B"/>
        </w:tc>
      </w:tr>
      <w:tr w:rsidR="00FF731B" w:rsidTr="004126FF">
        <w:tc>
          <w:tcPr>
            <w:tcW w:w="73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264" w:type="dxa"/>
          </w:tcPr>
          <w:p w:rsidR="00FF731B" w:rsidRDefault="00FF731B"/>
        </w:tc>
      </w:tr>
      <w:tr w:rsidR="00E63BD8" w:rsidTr="004126FF">
        <w:tc>
          <w:tcPr>
            <w:tcW w:w="73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264" w:type="dxa"/>
          </w:tcPr>
          <w:p w:rsidR="00E63BD8" w:rsidRDefault="00E63BD8" w:rsidP="007521CD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180"/>
    <w:multiLevelType w:val="hybridMultilevel"/>
    <w:tmpl w:val="3ECEAE4C"/>
    <w:lvl w:ilvl="0" w:tplc="01C642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3663D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B7141"/>
    <w:rsid w:val="001C11DF"/>
    <w:rsid w:val="001D0AD9"/>
    <w:rsid w:val="001D17F4"/>
    <w:rsid w:val="001D3648"/>
    <w:rsid w:val="001D3B92"/>
    <w:rsid w:val="001E096D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B81"/>
    <w:rsid w:val="00311C48"/>
    <w:rsid w:val="003126F3"/>
    <w:rsid w:val="003144BC"/>
    <w:rsid w:val="00314EAB"/>
    <w:rsid w:val="003172DF"/>
    <w:rsid w:val="00325FB2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47AC0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126FF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5B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01D2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377D"/>
    <w:rsid w:val="007D142E"/>
    <w:rsid w:val="007D19FC"/>
    <w:rsid w:val="007D1AFA"/>
    <w:rsid w:val="007D3AD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20D90"/>
    <w:rsid w:val="008350E8"/>
    <w:rsid w:val="008366F6"/>
    <w:rsid w:val="00836A69"/>
    <w:rsid w:val="00840B70"/>
    <w:rsid w:val="008427A3"/>
    <w:rsid w:val="00850E55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5F54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0478"/>
    <w:rsid w:val="00B63A8D"/>
    <w:rsid w:val="00B67EFF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E5255"/>
    <w:rsid w:val="00BF1E60"/>
    <w:rsid w:val="00BF2D7A"/>
    <w:rsid w:val="00BF63E4"/>
    <w:rsid w:val="00BF6A9F"/>
    <w:rsid w:val="00BF7D3A"/>
    <w:rsid w:val="00C004E0"/>
    <w:rsid w:val="00C00D47"/>
    <w:rsid w:val="00C040C5"/>
    <w:rsid w:val="00C0437B"/>
    <w:rsid w:val="00C059B1"/>
    <w:rsid w:val="00C0669E"/>
    <w:rsid w:val="00C20AD9"/>
    <w:rsid w:val="00C24BE7"/>
    <w:rsid w:val="00C25014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7839"/>
    <w:rsid w:val="00D400A5"/>
    <w:rsid w:val="00D41A78"/>
    <w:rsid w:val="00D43045"/>
    <w:rsid w:val="00D52BDF"/>
    <w:rsid w:val="00D532F8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6279"/>
    <w:rsid w:val="00E07612"/>
    <w:rsid w:val="00E1482B"/>
    <w:rsid w:val="00E15530"/>
    <w:rsid w:val="00E17BF1"/>
    <w:rsid w:val="00E30207"/>
    <w:rsid w:val="00E3570D"/>
    <w:rsid w:val="00E36CC1"/>
    <w:rsid w:val="00E36D02"/>
    <w:rsid w:val="00E37996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3FA8"/>
    <w:rsid w:val="00F359C1"/>
    <w:rsid w:val="00F37217"/>
    <w:rsid w:val="00F40020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85141"/>
    <w:rsid w:val="00F92E3D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691A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B7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7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04.%20Afdeling%20BV\03.%20ICT\Project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ACDB-9D3A-4312-BAFB-F8A073F2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4D94F8DF</Template>
  <TotalTime>234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25</cp:revision>
  <cp:lastPrinted>2020-03-04T15:06:00Z</cp:lastPrinted>
  <dcterms:created xsi:type="dcterms:W3CDTF">2019-11-06T14:27:00Z</dcterms:created>
  <dcterms:modified xsi:type="dcterms:W3CDTF">2020-04-16T08:19:00Z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