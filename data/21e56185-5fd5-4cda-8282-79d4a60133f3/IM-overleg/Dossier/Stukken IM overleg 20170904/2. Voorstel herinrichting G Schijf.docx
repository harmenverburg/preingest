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7EB" w:rsidRPr="00FF28BF" w:rsidRDefault="00E81BE4">
      <w:pPr>
        <w:rPr>
          <w:sz w:val="28"/>
          <w:szCs w:val="28"/>
        </w:rPr>
      </w:pPr>
      <w:r w:rsidRPr="00FF28BF">
        <w:rPr>
          <w:sz w:val="28"/>
          <w:szCs w:val="28"/>
        </w:rPr>
        <w:t>Voorstel h</w:t>
      </w:r>
      <w:r w:rsidR="00A0541A" w:rsidRPr="00FF28BF">
        <w:rPr>
          <w:sz w:val="28"/>
          <w:szCs w:val="28"/>
        </w:rPr>
        <w:t>erinrichting G-Schijf en koppeling met DECOS-JOIN</w:t>
      </w:r>
    </w:p>
    <w:p w:rsidR="0038724A" w:rsidRDefault="0038724A"/>
    <w:p w:rsidR="0038724A" w:rsidRDefault="0038724A">
      <w:r>
        <w:t>Aanleiding: Na ge</w:t>
      </w:r>
      <w:r w:rsidR="00B265D9">
        <w:t>sprekken met de meerderheid van</w:t>
      </w:r>
      <w:r>
        <w:t xml:space="preserve"> de</w:t>
      </w:r>
      <w:r w:rsidR="00B265D9">
        <w:t xml:space="preserve"> NH-A</w:t>
      </w:r>
      <w:r>
        <w:t xml:space="preserve"> medewerkers over het gebruik van systemen en de wensen op het gebied van samenwerking en kennisuitwisseling met systemen</w:t>
      </w:r>
      <w:r w:rsidR="00B265D9">
        <w:t xml:space="preserve"> bleek dat de onoverzichtelijkheid van de G: schijf een gedeelde ergernis is die het gemakkelijk (terug)vinden en delen van relevante informatie in de weg staat. Hiernaast werd ook de relatie</w:t>
      </w:r>
      <w:r w:rsidR="00090E4F">
        <w:t>f</w:t>
      </w:r>
      <w:r w:rsidR="00B265D9">
        <w:t xml:space="preserve"> grote tijdsinvestering, foutgevoeligheid, beperkte zoekfunctionaliteit en onoverzichtelijkheid van DECOS-JOIN veelvuldig genoemd. Een</w:t>
      </w:r>
      <w:r w:rsidR="00FF28BF">
        <w:t xml:space="preserve"> herordening </w:t>
      </w:r>
      <w:r w:rsidR="00B265D9">
        <w:t xml:space="preserve">van de inhoud van de </w:t>
      </w:r>
      <w:r w:rsidR="00EC58E7">
        <w:t>G</w:t>
      </w:r>
      <w:r w:rsidR="00B265D9">
        <w:t>:schij</w:t>
      </w:r>
      <w:r w:rsidR="00EC58E7">
        <w:t>f en DECOS-JOI</w:t>
      </w:r>
      <w:r w:rsidR="00090E4F">
        <w:t>N kan helpen om een deel van deze issues weg te nemen</w:t>
      </w:r>
      <w:r w:rsidR="00EC58E7">
        <w:t>.</w:t>
      </w:r>
      <w:r w:rsidR="00FF28BF">
        <w:t xml:space="preserve"> Vervolgens kan de opnieuw geordende informatie met gebruiksrichtlijnen en beheer langer overzichtelijk en benaderbaar blijven.</w:t>
      </w:r>
    </w:p>
    <w:p w:rsidR="00A0541A" w:rsidRPr="00FF28BF" w:rsidRDefault="00A92CDA" w:rsidP="00FF28BF">
      <w:pPr>
        <w:pStyle w:val="Lijstalinea"/>
        <w:numPr>
          <w:ilvl w:val="0"/>
          <w:numId w:val="1"/>
        </w:numPr>
        <w:rPr>
          <w:b/>
        </w:rPr>
      </w:pPr>
      <w:r w:rsidRPr="00FF28BF">
        <w:rPr>
          <w:b/>
        </w:rPr>
        <w:t>’Oud’ materiaal</w:t>
      </w:r>
    </w:p>
    <w:p w:rsidR="00A0541A" w:rsidRDefault="00A0541A">
      <w:r>
        <w:t>De ‘oude’ G</w:t>
      </w:r>
      <w:r w:rsidR="00B265D9">
        <w:t xml:space="preserve">: </w:t>
      </w:r>
      <w:r>
        <w:t>schijf komt op een aparte server in een eigen map. Deze map blijft benaderbaar maar het is de bedoeling dat alle relevante stukken worden overgezet naar de nieuwe structuur.</w:t>
      </w:r>
    </w:p>
    <w:p w:rsidR="00A92CDA" w:rsidRPr="00FF28BF" w:rsidRDefault="00A92CDA" w:rsidP="00FF28BF">
      <w:pPr>
        <w:pStyle w:val="Lijstalinea"/>
        <w:numPr>
          <w:ilvl w:val="0"/>
          <w:numId w:val="1"/>
        </w:numPr>
        <w:rPr>
          <w:b/>
        </w:rPr>
      </w:pPr>
      <w:r w:rsidRPr="00FF28BF">
        <w:rPr>
          <w:b/>
        </w:rPr>
        <w:t>Indeling aan de hand van de zaaktypenlijst</w:t>
      </w:r>
    </w:p>
    <w:p w:rsidR="00A0541A" w:rsidRDefault="00A0541A">
      <w:r>
        <w:t xml:space="preserve">De nieuwe structuur volgt de </w:t>
      </w:r>
      <w:r w:rsidR="00A92CDA">
        <w:t xml:space="preserve">meest recente </w:t>
      </w:r>
      <w:r>
        <w:t>zaaktypenlijst.</w:t>
      </w:r>
      <w:r w:rsidR="0038724A">
        <w:t xml:space="preserve"> N.B. Oskar heeft deze waarschijnlijk nog niet bekeken, </w:t>
      </w:r>
      <w:proofErr w:type="spellStart"/>
      <w:r w:rsidR="0038724A">
        <w:t>danwel</w:t>
      </w:r>
      <w:proofErr w:type="spellEnd"/>
      <w:r w:rsidR="0038724A">
        <w:t xml:space="preserve"> aanpassingen gedaan. </w:t>
      </w:r>
      <w:r>
        <w:t xml:space="preserve"> Dit omdat er is vastgelegd dat het NH-A zaakgericht werkt en om rechtstreekse links met DECOS-JOIN te realiseren.</w:t>
      </w:r>
      <w:r w:rsidR="007F1908">
        <w:t xml:space="preserve"> </w:t>
      </w:r>
      <w:r>
        <w:t>Gevolg hiervan is dat de huidige indeling aan de hand van afdelingen niet terugkomt.</w:t>
      </w:r>
    </w:p>
    <w:p w:rsidR="00A0541A" w:rsidRDefault="00A0541A">
      <w:r>
        <w:t>Mogelijk nadeel hiervan zou zijn dat de afdelingshoofden minder overzicht hebben. Dit issue kan met behulp van filters en snelkoppelingen naar mappen in de eigen Windows omgeving opgelost worden.</w:t>
      </w:r>
    </w:p>
    <w:p w:rsidR="00FF28BF" w:rsidRPr="00FF28BF" w:rsidRDefault="00FF28BF" w:rsidP="00FF28BF">
      <w:pPr>
        <w:pStyle w:val="Lijstalinea"/>
        <w:numPr>
          <w:ilvl w:val="0"/>
          <w:numId w:val="1"/>
        </w:numPr>
        <w:rPr>
          <w:b/>
        </w:rPr>
      </w:pPr>
      <w:r w:rsidRPr="00FF28BF">
        <w:rPr>
          <w:b/>
        </w:rPr>
        <w:t>Formulieren, gedeelde informatie</w:t>
      </w:r>
    </w:p>
    <w:p w:rsidR="00FF28BF" w:rsidRDefault="00FF28BF" w:rsidP="00FF28BF">
      <w:r>
        <w:t>Belangrijke voor iedereen relevante informatie zoals (HR)formulieren, sjablonen, telefoon/adressenlijst en instructies zijn terug te vinden in 1 map.</w:t>
      </w:r>
    </w:p>
    <w:p w:rsidR="0038724A" w:rsidRPr="00FF28BF" w:rsidRDefault="0038724A" w:rsidP="00FF28BF">
      <w:pPr>
        <w:pStyle w:val="Lijstalinea"/>
        <w:numPr>
          <w:ilvl w:val="0"/>
          <w:numId w:val="1"/>
        </w:numPr>
        <w:rPr>
          <w:b/>
        </w:rPr>
      </w:pPr>
      <w:r w:rsidRPr="00FF28BF">
        <w:rPr>
          <w:b/>
        </w:rPr>
        <w:t>Overzetten informatie</w:t>
      </w:r>
    </w:p>
    <w:p w:rsidR="0038724A" w:rsidRDefault="0038724A">
      <w:r>
        <w:t>Iedere medewerker die met de G</w:t>
      </w:r>
      <w:r w:rsidR="00B265D9">
        <w:t>:</w:t>
      </w:r>
      <w:r>
        <w:t xml:space="preserve"> schijf werkt is zelf verantwoordelijk voor het overzetten van de meest relevante informatie naar de nieuwe structuur. Roomyla en Ed doen de eerste controle.</w:t>
      </w:r>
    </w:p>
    <w:p w:rsidR="00A92CDA" w:rsidRPr="00FF28BF" w:rsidRDefault="00A92CDA" w:rsidP="00FF28BF">
      <w:pPr>
        <w:pStyle w:val="Lijstalinea"/>
        <w:numPr>
          <w:ilvl w:val="0"/>
          <w:numId w:val="1"/>
        </w:numPr>
        <w:rPr>
          <w:b/>
        </w:rPr>
      </w:pPr>
      <w:r w:rsidRPr="00FF28BF">
        <w:rPr>
          <w:b/>
        </w:rPr>
        <w:t>Beheer</w:t>
      </w:r>
      <w:r w:rsidR="003D3BA3" w:rsidRPr="00FF28BF">
        <w:rPr>
          <w:b/>
        </w:rPr>
        <w:t xml:space="preserve"> overzichtelijkheid</w:t>
      </w:r>
    </w:p>
    <w:p w:rsidR="00A0541A" w:rsidRDefault="00A0541A">
      <w:r>
        <w:t>In de nieuwe structuur wordt er per team/proces/werkgroep 1 persoon verantwoordelijk om  tweewekelijks de betreffende mappen na te lopen en de stukken te controleren op relevantie</w:t>
      </w:r>
      <w:r w:rsidR="003D3BA3">
        <w:t>, juiste extensie</w:t>
      </w:r>
      <w:r>
        <w:t xml:space="preserve"> en versiebeheer.</w:t>
      </w:r>
      <w:r w:rsidR="00E81BE4">
        <w:t xml:space="preserve"> Van ieder bestand is 1 versie opgenomen in de map. </w:t>
      </w:r>
      <w:r w:rsidR="00A92CDA">
        <w:t xml:space="preserve"> Oudere versies worden opgenomen in een aparte map oude versies. De maximumtermijn voor oude versies in deze map is 2 jaar. Na 2 jaar worden de oude ver</w:t>
      </w:r>
      <w:r w:rsidR="00B265D9">
        <w:t xml:space="preserve">sies overgezet naar de ‘oude’ G: </w:t>
      </w:r>
      <w:r w:rsidR="00A92CDA">
        <w:t>schijf.</w:t>
      </w:r>
    </w:p>
    <w:p w:rsidR="00A92CDA" w:rsidRPr="00FF28BF" w:rsidRDefault="00A92CDA" w:rsidP="00FF28BF">
      <w:pPr>
        <w:pStyle w:val="Lijstalinea"/>
        <w:numPr>
          <w:ilvl w:val="0"/>
          <w:numId w:val="1"/>
        </w:numPr>
        <w:rPr>
          <w:b/>
        </w:rPr>
      </w:pPr>
      <w:r w:rsidRPr="00FF28BF">
        <w:rPr>
          <w:b/>
        </w:rPr>
        <w:t>Structuur</w:t>
      </w:r>
    </w:p>
    <w:p w:rsidR="00B61B68" w:rsidRDefault="00A92CDA" w:rsidP="00B61B68">
      <w:r>
        <w:t>Iedere map heeft een vergelijkbare structuur met een hoofdmap en maximaal 1</w:t>
      </w:r>
      <w:r w:rsidR="00E81BE4">
        <w:t>5</w:t>
      </w:r>
      <w:r>
        <w:t xml:space="preserve"> </w:t>
      </w:r>
      <w:proofErr w:type="spellStart"/>
      <w:r>
        <w:t>submappen</w:t>
      </w:r>
      <w:proofErr w:type="spellEnd"/>
      <w:r w:rsidR="00B61B68">
        <w:t xml:space="preserve"> (n</w:t>
      </w:r>
      <w:r w:rsidR="00B61B68">
        <w:t>ummering mappen: 01</w:t>
      </w:r>
      <w:r w:rsidR="00B61B68">
        <w:t xml:space="preserve"> t/m 15)</w:t>
      </w:r>
    </w:p>
    <w:p w:rsidR="00A92CDA" w:rsidRDefault="00B100A9">
      <w:r>
        <w:t xml:space="preserve">Er mag niet meer dan 1 huidige versie van een bestand in de reguliere mappen staan. </w:t>
      </w:r>
      <w:r w:rsidR="00E81BE4">
        <w:t xml:space="preserve">In iedere </w:t>
      </w:r>
      <w:proofErr w:type="spellStart"/>
      <w:r w:rsidR="00E81BE4">
        <w:t>submap</w:t>
      </w:r>
      <w:proofErr w:type="spellEnd"/>
      <w:r w:rsidR="00E81BE4">
        <w:t xml:space="preserve"> zit een map ’oude versies’</w:t>
      </w:r>
      <w:r>
        <w:t xml:space="preserve"> waar absoluut te bewaren oude versies mogen staan, hier geldt een maximum van 2 oude versies per bestand</w:t>
      </w:r>
      <w:r w:rsidR="00E81BE4">
        <w:t>.</w:t>
      </w:r>
      <w:r>
        <w:t xml:space="preserve"> </w:t>
      </w:r>
    </w:p>
    <w:p w:rsidR="00FF28BF" w:rsidRDefault="00FF28BF" w:rsidP="00A92CDA"/>
    <w:p w:rsidR="00FF28BF" w:rsidRPr="00FF28BF" w:rsidRDefault="00FF28BF" w:rsidP="00FF28BF">
      <w:pPr>
        <w:pStyle w:val="Lijstalinea"/>
        <w:numPr>
          <w:ilvl w:val="0"/>
          <w:numId w:val="1"/>
        </w:numPr>
        <w:rPr>
          <w:b/>
        </w:rPr>
      </w:pPr>
      <w:r w:rsidRPr="00FF28BF">
        <w:rPr>
          <w:b/>
        </w:rPr>
        <w:t>Naamgeving en versiebeheer</w:t>
      </w:r>
    </w:p>
    <w:p w:rsidR="00090E4F" w:rsidRDefault="00090E4F" w:rsidP="00090E4F">
      <w:r>
        <w:t xml:space="preserve">Datering: </w:t>
      </w:r>
      <w:proofErr w:type="spellStart"/>
      <w:r>
        <w:t>jjjjmmdd</w:t>
      </w:r>
      <w:proofErr w:type="spellEnd"/>
      <w:r>
        <w:t xml:space="preserve"> bv. 20170823</w:t>
      </w:r>
    </w:p>
    <w:p w:rsidR="00090E4F" w:rsidRDefault="00090E4F" w:rsidP="00090E4F">
      <w:r>
        <w:t>Versiebeheer:  Versie wordt opgenomen in de bestandsnaam beginnend bij 0.1</w:t>
      </w:r>
    </w:p>
    <w:p w:rsidR="00090E4F" w:rsidRDefault="00B61B68" w:rsidP="00090E4F">
      <w:r>
        <w:t>Naamgeving: maximaal 3</w:t>
      </w:r>
      <w:r w:rsidR="00A92CDA">
        <w:t>5 tekens</w:t>
      </w:r>
      <w:r w:rsidR="003D3BA3">
        <w:t xml:space="preserve"> beginnend met hoofdletter</w:t>
      </w:r>
      <w:r w:rsidR="00E81BE4">
        <w:t>, spaties zijn toegestaan</w:t>
      </w:r>
      <w:r w:rsidR="00090E4F">
        <w:t xml:space="preserve">, </w:t>
      </w:r>
      <w:proofErr w:type="spellStart"/>
      <w:r w:rsidR="00090E4F">
        <w:t>underscores</w:t>
      </w:r>
      <w:proofErr w:type="spellEnd"/>
      <w:r w:rsidR="00090E4F">
        <w:t xml:space="preserve"> komen alleen voor na een datering.</w:t>
      </w:r>
      <w:r w:rsidR="00090E4F" w:rsidRPr="00090E4F">
        <w:t xml:space="preserve"> </w:t>
      </w:r>
      <w:r w:rsidR="00090E4F">
        <w:t>De initialen van de laatste persoon die iets heeft gewijzigd aan een (niet pdf) bestand worden opgenomen</w:t>
      </w:r>
      <w:r>
        <w:t xml:space="preserve"> in de naamgeving  bv. Verslag werkgroep </w:t>
      </w:r>
      <w:proofErr w:type="spellStart"/>
      <w:r>
        <w:t>d</w:t>
      </w:r>
      <w:bookmarkStart w:id="0" w:name="_GoBack"/>
      <w:bookmarkEnd w:id="0"/>
      <w:r w:rsidR="00090E4F">
        <w:t>igiconservering</w:t>
      </w:r>
      <w:proofErr w:type="spellEnd"/>
      <w:r w:rsidR="00090E4F">
        <w:t xml:space="preserve"> 20170823_0.1_RC </w:t>
      </w:r>
    </w:p>
    <w:p w:rsidR="00B265D9" w:rsidRPr="00FF28BF" w:rsidRDefault="00B265D9" w:rsidP="00FF28BF">
      <w:pPr>
        <w:pStyle w:val="Lijstalinea"/>
        <w:numPr>
          <w:ilvl w:val="0"/>
          <w:numId w:val="1"/>
        </w:numPr>
        <w:rPr>
          <w:b/>
        </w:rPr>
      </w:pPr>
      <w:r w:rsidRPr="00FF28BF">
        <w:rPr>
          <w:b/>
        </w:rPr>
        <w:t>Handleiding</w:t>
      </w:r>
    </w:p>
    <w:p w:rsidR="00B265D9" w:rsidRDefault="00B265D9">
      <w:r>
        <w:t>Roomyla stelt, in afstemming met Ed, een simpele handleiding van  maximaal  1 A4 op waarin de vernieuwde structuur en het overzetten wordt toegelicht. Hierin is ook opgenomen wat de richtlijnen zijn voor het opslaan in DECOS-JOIN. De G: schijf is bedoeld als samenwerkingsruimte en DECOS-JOIN voor afgesloten stukken/dossiers en ve</w:t>
      </w:r>
      <w:r w:rsidR="00FF28BF">
        <w:t>rslaglegging die belangrijk is</w:t>
      </w:r>
      <w:r>
        <w:t xml:space="preserve"> om te bewaren.</w:t>
      </w:r>
    </w:p>
    <w:p w:rsidR="007F1908" w:rsidRPr="00FF28BF" w:rsidRDefault="00B61B68" w:rsidP="00FF28BF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Techniek-&gt; Links naar DECOS-</w:t>
      </w:r>
      <w:r w:rsidR="007F1908" w:rsidRPr="00FF28BF">
        <w:rPr>
          <w:b/>
        </w:rPr>
        <w:t>JOIN</w:t>
      </w:r>
    </w:p>
    <w:p w:rsidR="00A92CDA" w:rsidRDefault="007F1908">
      <w:r>
        <w:t>Het is mogelijk o</w:t>
      </w:r>
      <w:r w:rsidR="00B265D9">
        <w:t>m rechtstreekse links met DECOS-</w:t>
      </w:r>
      <w:r>
        <w:t xml:space="preserve">JOIN te realiseren die een deel van het </w:t>
      </w:r>
      <w:r w:rsidR="00F040AA">
        <w:t>bewerkelijke</w:t>
      </w:r>
      <w:r w:rsidR="00B265D9">
        <w:t xml:space="preserve"> en foutgevoelige indelingswerk</w:t>
      </w:r>
      <w:r w:rsidR="003D3BA3">
        <w:t xml:space="preserve"> bij de creatie van JOIN registraties uit handen neemt</w:t>
      </w:r>
      <w:r w:rsidR="00F040AA">
        <w:t>. Hiervoor is het echter van belang om 1 leidend principe, dat van de zaaktypen, te volgen.</w:t>
      </w:r>
    </w:p>
    <w:p w:rsidR="003D3BA3" w:rsidRDefault="003D3BA3">
      <w:r>
        <w:t>Voordeel hiervan is ook dat het de vindbaarheid van bestanden in JOIN vergroot.</w:t>
      </w:r>
      <w:r w:rsidR="00B265D9">
        <w:t xml:space="preserve"> </w:t>
      </w:r>
      <w:r w:rsidR="00F27996">
        <w:t>Om dit te realiseren is verder overleg met DECOS nodig over het ‘inbouwen’ van deze koppeling.</w:t>
      </w:r>
    </w:p>
    <w:p w:rsidR="00FF28BF" w:rsidRPr="00FF28BF" w:rsidRDefault="00FF28BF" w:rsidP="00FF28BF">
      <w:r w:rsidRPr="00FF28BF">
        <w:rPr>
          <w:b/>
        </w:rPr>
        <w:t>Mogelijkheid</w:t>
      </w:r>
      <w:r w:rsidR="00B61B68">
        <w:rPr>
          <w:b/>
        </w:rPr>
        <w:t xml:space="preserve"> zoekfunctionaliteit</w:t>
      </w:r>
      <w:r w:rsidRPr="00FF28BF">
        <w:rPr>
          <w:b/>
        </w:rPr>
        <w:t>:</w:t>
      </w:r>
      <w:r>
        <w:t xml:space="preserve"> Als het NH-A gebruik gaat maken van de diensten van </w:t>
      </w:r>
      <w:proofErr w:type="spellStart"/>
      <w:r>
        <w:t>Mylex</w:t>
      </w:r>
      <w:proofErr w:type="spellEnd"/>
      <w:r>
        <w:t xml:space="preserve"> kunnen het CBS, G: schijf en DECOS-JOIN tegelijkertijd met 1 zoekfunctie ontsloten worden via een met single </w:t>
      </w:r>
      <w:proofErr w:type="spellStart"/>
      <w:r>
        <w:t>sign</w:t>
      </w:r>
      <w:proofErr w:type="spellEnd"/>
      <w:r>
        <w:t xml:space="preserve"> on afgeschermde versie van de NH-A website. </w:t>
      </w:r>
      <w:proofErr w:type="spellStart"/>
      <w:r>
        <w:t>Mylex</w:t>
      </w:r>
      <w:proofErr w:type="spellEnd"/>
      <w:r>
        <w:t xml:space="preserve"> wil dit graag onderzoeken en vraagt 1200 euro voor een vooronderzoek en offerte (gelijktijdig met het e-Depot ontsluitingstraject)</w:t>
      </w:r>
      <w:r w:rsidR="00EA5DFA">
        <w:t xml:space="preserve">. </w:t>
      </w:r>
    </w:p>
    <w:p w:rsidR="00FF28BF" w:rsidRDefault="00FF28BF"/>
    <w:sectPr w:rsidR="00FF2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D46C9"/>
    <w:multiLevelType w:val="hybridMultilevel"/>
    <w:tmpl w:val="9B3828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1A"/>
    <w:rsid w:val="00090E4F"/>
    <w:rsid w:val="0011077C"/>
    <w:rsid w:val="0038724A"/>
    <w:rsid w:val="003D3BA3"/>
    <w:rsid w:val="007F1908"/>
    <w:rsid w:val="008557EB"/>
    <w:rsid w:val="009D5BD4"/>
    <w:rsid w:val="00A0541A"/>
    <w:rsid w:val="00A92CDA"/>
    <w:rsid w:val="00B100A9"/>
    <w:rsid w:val="00B265D9"/>
    <w:rsid w:val="00B61B68"/>
    <w:rsid w:val="00E81BE4"/>
    <w:rsid w:val="00EA5DFA"/>
    <w:rsid w:val="00EC58E7"/>
    <w:rsid w:val="00F040AA"/>
    <w:rsid w:val="00F27996"/>
    <w:rsid w:val="00FF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A77F"/>
  <w15:chartTrackingRefBased/>
  <w15:docId w15:val="{633D5442-A172-4AE6-846E-656BD3DA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F2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F4E7D0D8</Template>
  <TotalTime>271</TotalTime>
  <Pages>2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Roomyla Choenni</dc:creator>
  <cp:keywords/>
  <dc:description/>
  <cp:lastModifiedBy>Roomyla Choenni</cp:lastModifiedBy>
  <cp:revision>6</cp:revision>
  <dcterms:created xsi:type="dcterms:W3CDTF">2017-08-24T06:43:00Z</dcterms:created>
  <dcterms:modified xsi:type="dcterms:W3CDTF">2017-08-31T08:02:00Z</dcterms:modified>
</cp:coreProperties>
</file>