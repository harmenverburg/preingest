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57759148" w:rsidR="00A87AB7" w:rsidRDefault="002F189D" w:rsidP="00EE279B">
      <w:pPr>
        <w:pStyle w:val="Titel"/>
      </w:pPr>
      <w:r>
        <w:t>Agenda IM-overleg 2020</w:t>
      </w:r>
      <w:r w:rsidRPr="009543F5">
        <w:t>-</w:t>
      </w:r>
      <w:r w:rsidR="00CB0C2D">
        <w:t>12-14</w:t>
      </w:r>
    </w:p>
    <w:p w14:paraId="3AAAA1A7" w14:textId="74938F97" w:rsidR="0054382C" w:rsidRPr="0054382C" w:rsidRDefault="005C6AB7" w:rsidP="0054382C">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sidR="0054382C">
        <w:rPr>
          <w:rFonts w:ascii="Calibri" w:hAnsi="Calibri" w:cs="Calibri"/>
          <w:sz w:val="20"/>
          <w:szCs w:val="20"/>
          <w:lang w:val="nl-NL"/>
        </w:rPr>
        <w:t>Patrick, Klaartje, Maarten B.</w:t>
      </w:r>
      <w:r>
        <w:rPr>
          <w:rFonts w:ascii="Calibri" w:hAnsi="Calibri" w:cs="Calibri"/>
          <w:sz w:val="20"/>
          <w:szCs w:val="20"/>
          <w:lang w:val="nl-NL"/>
        </w:rPr>
        <w:t>,</w:t>
      </w:r>
      <w:r w:rsidR="006774F5">
        <w:rPr>
          <w:rFonts w:ascii="Calibri" w:hAnsi="Calibri" w:cs="Calibri"/>
          <w:sz w:val="20"/>
          <w:szCs w:val="20"/>
          <w:lang w:val="nl-NL"/>
        </w:rPr>
        <w:t xml:space="preserve"> </w:t>
      </w:r>
      <w:r w:rsidR="002F189D">
        <w:rPr>
          <w:rFonts w:ascii="Calibri" w:hAnsi="Calibri" w:cs="Calibri"/>
          <w:sz w:val="20"/>
          <w:szCs w:val="20"/>
          <w:lang w:val="nl-NL"/>
        </w:rPr>
        <w:t>Maarten Z., Valentina</w:t>
      </w:r>
      <w:r w:rsidR="00CB0C2D">
        <w:rPr>
          <w:rFonts w:ascii="Calibri" w:hAnsi="Calibri" w:cs="Calibri"/>
          <w:sz w:val="20"/>
          <w:szCs w:val="20"/>
          <w:lang w:val="nl-NL"/>
        </w:rPr>
        <w:t>, Ottomar Kruseman</w:t>
      </w:r>
    </w:p>
    <w:p w14:paraId="7F86BB89" w14:textId="6C8637C9" w:rsidR="006774F5" w:rsidRDefault="006774F5" w:rsidP="00771ACF">
      <w:pPr>
        <w:pStyle w:val="Broodtekst-Memo"/>
        <w:rPr>
          <w:rFonts w:ascii="Calibri" w:hAnsi="Calibri" w:cs="Calibri"/>
          <w:sz w:val="20"/>
          <w:szCs w:val="20"/>
          <w:lang w:val="nl-NL"/>
        </w:rPr>
      </w:pPr>
      <w:r>
        <w:rPr>
          <w:rFonts w:ascii="Calibri" w:hAnsi="Calibri" w:cs="Calibri"/>
          <w:sz w:val="20"/>
          <w:szCs w:val="20"/>
          <w:lang w:val="nl-NL"/>
        </w:rPr>
        <w:t>Naar verwachting afwezig: Roomyla, Ed</w:t>
      </w:r>
    </w:p>
    <w:p w14:paraId="02640EDC" w14:textId="3F21675A"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2F87A432"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14:paraId="3B93D79D" w14:textId="1AB8D072" w:rsidR="00BC4B37" w:rsidRPr="00CB0C2D" w:rsidRDefault="007256D6" w:rsidP="006774F5">
      <w:pPr>
        <w:pStyle w:val="Kop1"/>
      </w:pPr>
      <w:r w:rsidRPr="00CB0C2D">
        <w:t>Meegeleverde stukken</w:t>
      </w:r>
    </w:p>
    <w:p w14:paraId="6CD10E9C" w14:textId="5078AF05" w:rsidR="00CB0C2D" w:rsidRPr="00CB0C2D" w:rsidRDefault="00B87475" w:rsidP="00CB0C2D">
      <w:pPr>
        <w:pStyle w:val="Kop1"/>
      </w:pPr>
      <w:r w:rsidRPr="00CB0C2D">
        <w:t xml:space="preserve"> </w:t>
      </w:r>
      <w:r w:rsidR="009D094C" w:rsidRPr="00CB0C2D">
        <w:t>A</w:t>
      </w:r>
      <w:r w:rsidR="00230078" w:rsidRPr="00CB0C2D">
        <w:t>ctielijst</w:t>
      </w:r>
      <w:r w:rsidR="007630AF" w:rsidRPr="00CB0C2D">
        <w:t xml:space="preserve"> </w:t>
      </w:r>
      <w:r w:rsidR="00AC554E" w:rsidRPr="00CB0C2D">
        <w:t>vorig overleg</w:t>
      </w: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0"/>
        <w:gridCol w:w="4821"/>
        <w:gridCol w:w="1275"/>
        <w:gridCol w:w="1121"/>
      </w:tblGrid>
      <w:tr w:rsidR="00CB0C2D" w14:paraId="3AADE7D9"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B2A59E1" w14:textId="77777777" w:rsidR="00CB0C2D" w:rsidRDefault="00CB0C2D" w:rsidP="00C93692">
            <w:pPr>
              <w:spacing w:after="200" w:line="276" w:lineRule="auto"/>
              <w:jc w:val="center"/>
              <w:rPr>
                <w:rFonts w:ascii="Calibri" w:hAnsi="Calibri" w:cs="Arial Unicode MS"/>
              </w:rPr>
            </w:pPr>
            <w:r>
              <w:rPr>
                <w:b/>
                <w:bCs/>
              </w:rPr>
              <w:t>Onderwerp</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2C6D319" w14:textId="77777777" w:rsidR="00CB0C2D" w:rsidRDefault="00CB0C2D" w:rsidP="00C93692">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09D2F0F" w14:textId="77777777" w:rsidR="00CB0C2D" w:rsidRDefault="00CB0C2D" w:rsidP="00C93692">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9234F81" w14:textId="77777777" w:rsidR="00CB0C2D" w:rsidRDefault="00CB0C2D" w:rsidP="00C93692">
            <w:pPr>
              <w:spacing w:after="200" w:line="276" w:lineRule="auto"/>
            </w:pPr>
            <w:r>
              <w:rPr>
                <w:b/>
                <w:bCs/>
              </w:rPr>
              <w:t>Status</w:t>
            </w:r>
          </w:p>
        </w:tc>
      </w:tr>
      <w:tr w:rsidR="00CB0C2D" w14:paraId="2F2F86FA" w14:textId="77777777" w:rsidTr="00C93692">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CA43D75" w14:textId="77777777" w:rsidR="00CB0C2D" w:rsidRDefault="00CB0C2D" w:rsidP="00C93692">
            <w:pPr>
              <w:spacing w:after="200" w:line="276" w:lineRule="auto"/>
            </w:pPr>
            <w:r>
              <w:rPr>
                <w:b/>
                <w:bCs/>
              </w:rPr>
              <w:t>Overeenkomsten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3D6923E" w14:textId="77777777" w:rsidR="00CB0C2D" w:rsidRDefault="00CB0C2D" w:rsidP="00C93692">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9B4F4BE" w14:textId="77777777" w:rsidR="00CB0C2D" w:rsidRDefault="00CB0C2D" w:rsidP="00C93692">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E1DFAE9" w14:textId="77777777" w:rsidR="00CB0C2D" w:rsidRDefault="00CB0C2D" w:rsidP="00C93692">
            <w:pPr>
              <w:spacing w:after="200" w:line="276" w:lineRule="auto"/>
            </w:pPr>
            <w:r>
              <w:t xml:space="preserve">On </w:t>
            </w:r>
            <w:proofErr w:type="spellStart"/>
            <w:r>
              <w:t>hold</w:t>
            </w:r>
            <w:proofErr w:type="spellEnd"/>
          </w:p>
        </w:tc>
      </w:tr>
      <w:tr w:rsidR="00CB0C2D" w14:paraId="38853C2B" w14:textId="77777777" w:rsidTr="00C93692">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D59DF7D" w14:textId="77777777" w:rsidR="00CB0C2D" w:rsidRDefault="00CB0C2D" w:rsidP="00C93692">
            <w:pPr>
              <w:spacing w:after="200" w:line="276" w:lineRule="auto"/>
            </w:pPr>
            <w:proofErr w:type="spellStart"/>
            <w:r>
              <w:rPr>
                <w:b/>
                <w:bCs/>
              </w:rPr>
              <w:t>AdWords</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BDFA0DF" w14:textId="77777777" w:rsidR="00CB0C2D" w:rsidRDefault="00CB0C2D" w:rsidP="00C93692">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D2B320D" w14:textId="77777777" w:rsidR="00CB0C2D" w:rsidRDefault="00CB0C2D" w:rsidP="00C93692">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D2BE88D" w14:textId="77777777" w:rsidR="00CB0C2D" w:rsidRDefault="00CB0C2D" w:rsidP="00C93692">
            <w:pPr>
              <w:spacing w:after="200" w:line="276" w:lineRule="auto"/>
            </w:pPr>
            <w:r>
              <w:t xml:space="preserve">On </w:t>
            </w:r>
            <w:proofErr w:type="spellStart"/>
            <w:r>
              <w:t>hold</w:t>
            </w:r>
            <w:proofErr w:type="spellEnd"/>
          </w:p>
        </w:tc>
      </w:tr>
      <w:tr w:rsidR="00CB0C2D" w14:paraId="2E1ABF6D" w14:textId="77777777" w:rsidTr="00C93692">
        <w:trPr>
          <w:trHeight w:val="977"/>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A621A61" w14:textId="77777777" w:rsidR="00CB0C2D" w:rsidRDefault="00CB0C2D" w:rsidP="00C93692">
            <w:pPr>
              <w:spacing w:after="200" w:line="276" w:lineRule="auto"/>
            </w:pPr>
            <w:r>
              <w:rPr>
                <w:b/>
                <w:bCs/>
              </w:rPr>
              <w:t>Standaard templates Office pakket</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09AF67F" w14:textId="77777777" w:rsidR="00CB0C2D" w:rsidRDefault="00CB0C2D" w:rsidP="00C93692">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3EF3842" w14:textId="77777777" w:rsidR="00CB0C2D" w:rsidRDefault="00CB0C2D" w:rsidP="00C93692">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B4E18CF" w14:textId="77777777" w:rsidR="00CB0C2D" w:rsidRDefault="00CB0C2D" w:rsidP="00C93692">
            <w:pPr>
              <w:spacing w:after="200" w:line="276" w:lineRule="auto"/>
            </w:pPr>
            <w:r>
              <w:t xml:space="preserve">On </w:t>
            </w:r>
            <w:proofErr w:type="spellStart"/>
            <w:r>
              <w:t>hold</w:t>
            </w:r>
            <w:proofErr w:type="spellEnd"/>
          </w:p>
        </w:tc>
      </w:tr>
      <w:tr w:rsidR="00CB0C2D" w14:paraId="4241AE92" w14:textId="77777777" w:rsidTr="00C93692">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32E86BF" w14:textId="77777777" w:rsidR="00CB0C2D" w:rsidRPr="00751AE5" w:rsidRDefault="00CB0C2D" w:rsidP="00C93692">
            <w:pPr>
              <w:spacing w:after="200" w:line="276" w:lineRule="auto"/>
            </w:pPr>
            <w:r w:rsidRPr="00751AE5">
              <w:rPr>
                <w:b/>
                <w:bCs/>
              </w:rPr>
              <w:t>ISMS rapportage</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AF43889" w14:textId="77777777" w:rsidR="00CB0C2D" w:rsidRPr="00751AE5" w:rsidRDefault="00CB0C2D" w:rsidP="00C93692">
            <w:pPr>
              <w:spacing w:after="200" w:line="276" w:lineRule="auto"/>
            </w:pPr>
            <w:r w:rsidRPr="00751AE5">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629AFDE" w14:textId="77777777" w:rsidR="00CB0C2D" w:rsidRDefault="00CB0C2D" w:rsidP="00C93692">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84CB828" w14:textId="77777777" w:rsidR="00CB0C2D" w:rsidRDefault="00CB0C2D" w:rsidP="00C93692">
            <w:pPr>
              <w:spacing w:after="200" w:line="276" w:lineRule="auto"/>
            </w:pPr>
            <w:r>
              <w:t xml:space="preserve">On </w:t>
            </w:r>
            <w:proofErr w:type="spellStart"/>
            <w:r>
              <w:t>Hold</w:t>
            </w:r>
            <w:proofErr w:type="spellEnd"/>
          </w:p>
        </w:tc>
      </w:tr>
      <w:tr w:rsidR="00CB0C2D" w14:paraId="15F7050A" w14:textId="77777777" w:rsidTr="00C93692">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CD30149" w14:textId="77777777" w:rsidR="00CB0C2D" w:rsidRDefault="00CB0C2D" w:rsidP="00C93692">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5E53D16" w14:textId="77777777" w:rsidR="00CB0C2D" w:rsidRDefault="00CB0C2D" w:rsidP="00C93692">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66560A9" w14:textId="77777777" w:rsidR="00CB0C2D" w:rsidRDefault="00CB0C2D" w:rsidP="00C93692">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A3A3459" w14:textId="77777777" w:rsidR="00CB0C2D" w:rsidRDefault="00CB0C2D" w:rsidP="00C93692">
            <w:pPr>
              <w:spacing w:after="200" w:line="276" w:lineRule="auto"/>
            </w:pPr>
            <w:r>
              <w:t xml:space="preserve">On </w:t>
            </w:r>
            <w:proofErr w:type="spellStart"/>
            <w:r>
              <w:t>Hold</w:t>
            </w:r>
            <w:proofErr w:type="spellEnd"/>
          </w:p>
        </w:tc>
      </w:tr>
      <w:tr w:rsidR="00CB0C2D" w14:paraId="672126A3" w14:textId="77777777" w:rsidTr="00C93692">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408907C8" w14:textId="77777777" w:rsidR="00CB0C2D" w:rsidRDefault="00CB0C2D" w:rsidP="00C93692">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63FC5181" w14:textId="77777777" w:rsidR="00CB0C2D" w:rsidRDefault="00CB0C2D" w:rsidP="00C93692">
            <w:pPr>
              <w:spacing w:after="200" w:line="276" w:lineRule="auto"/>
            </w:pPr>
            <w:r>
              <w:t xml:space="preserve">Maarten Z. en Valentina uitnodigen voor </w:t>
            </w:r>
            <w:proofErr w:type="spellStart"/>
            <w: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61CFB780" w14:textId="77777777" w:rsidR="00CB0C2D" w:rsidRDefault="00CB0C2D" w:rsidP="00C93692">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78BF8A14" w14:textId="77777777" w:rsidR="00CB0C2D" w:rsidRDefault="00CB0C2D" w:rsidP="00C93692">
            <w:pPr>
              <w:spacing w:after="200" w:line="276" w:lineRule="auto"/>
            </w:pPr>
            <w:r>
              <w:t xml:space="preserve">On </w:t>
            </w:r>
            <w:proofErr w:type="spellStart"/>
            <w:r>
              <w:t>Hold</w:t>
            </w:r>
            <w:proofErr w:type="spellEnd"/>
          </w:p>
        </w:tc>
      </w:tr>
      <w:tr w:rsidR="00CB0C2D" w14:paraId="4348ED6D"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7DD42157" w14:textId="77777777" w:rsidR="00CB0C2D" w:rsidRDefault="00CB0C2D" w:rsidP="00C93692">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4E0FF68C" w14:textId="77777777" w:rsidR="00CB0C2D" w:rsidRDefault="00CB0C2D" w:rsidP="00C93692">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55724115" w14:textId="77777777" w:rsidR="00CB0C2D" w:rsidRDefault="00CB0C2D" w:rsidP="00C93692">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1B37B5DF" w14:textId="77777777" w:rsidR="00CB0C2D" w:rsidRDefault="00CB0C2D" w:rsidP="00C93692">
            <w:pPr>
              <w:rPr>
                <w:rFonts w:ascii="Calibri" w:hAnsi="Calibri"/>
              </w:rPr>
            </w:pPr>
          </w:p>
        </w:tc>
      </w:tr>
      <w:tr w:rsidR="00CB0C2D" w14:paraId="6A354453"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FC93807" w14:textId="77777777" w:rsidR="00CB0C2D" w:rsidRDefault="00CB0C2D" w:rsidP="00C93692">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773EAF" w14:textId="77777777" w:rsidR="00CB0C2D" w:rsidRDefault="00CB0C2D" w:rsidP="00C93692">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AC86C2" w14:textId="77777777" w:rsidR="00CB0C2D" w:rsidRDefault="00CB0C2D" w:rsidP="00C93692">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7BA8962" w14:textId="77777777" w:rsidR="00CB0C2D" w:rsidRDefault="00CB0C2D" w:rsidP="00C93692">
            <w:pPr>
              <w:rPr>
                <w:rFonts w:ascii="Calibri" w:hAnsi="Calibri"/>
              </w:rPr>
            </w:pPr>
          </w:p>
        </w:tc>
      </w:tr>
      <w:tr w:rsidR="00CB0C2D" w14:paraId="2A314740"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88B082F" w14:textId="77777777" w:rsidR="00CB0C2D" w:rsidRPr="00EB2FCB" w:rsidRDefault="00CB0C2D" w:rsidP="00C93692">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8C5B95C" w14:textId="77777777" w:rsidR="00CB0C2D" w:rsidRPr="00EB2FCB" w:rsidRDefault="00CB0C2D" w:rsidP="00C93692">
            <w:pPr>
              <w:spacing w:after="200" w:line="276" w:lineRule="auto"/>
            </w:pPr>
            <w:r w:rsidRPr="00EB2FCB">
              <w:t>Richtlijnen voor het gebruik van de services opnieuw delen, bijvoorbeeld via de interne nieuwsbrief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464C06F" w14:textId="77777777" w:rsidR="00CB0C2D" w:rsidRDefault="00CB0C2D" w:rsidP="00C93692">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8373D23" w14:textId="77777777" w:rsidR="00CB0C2D" w:rsidRDefault="00CB0C2D" w:rsidP="00C93692">
            <w:pPr>
              <w:rPr>
                <w:rFonts w:ascii="Calibri" w:hAnsi="Calibri"/>
              </w:rPr>
            </w:pPr>
            <w:r>
              <w:rPr>
                <w:rFonts w:ascii="Calibri" w:hAnsi="Calibri"/>
              </w:rPr>
              <w:t xml:space="preserve">On </w:t>
            </w:r>
            <w:proofErr w:type="spellStart"/>
            <w:r>
              <w:rPr>
                <w:rFonts w:ascii="Calibri" w:hAnsi="Calibri"/>
              </w:rPr>
              <w:t>hold</w:t>
            </w:r>
            <w:proofErr w:type="spellEnd"/>
          </w:p>
        </w:tc>
      </w:tr>
      <w:tr w:rsidR="00CB0C2D" w14:paraId="33F9CA5B"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3F872C6E" w14:textId="77777777" w:rsidR="00CB0C2D" w:rsidRPr="00EB2FCB" w:rsidRDefault="00CB0C2D" w:rsidP="00C93692">
            <w:pPr>
              <w:spacing w:after="200" w:line="276" w:lineRule="auto"/>
              <w:rPr>
                <w:b/>
                <w:bCs/>
              </w:rPr>
            </w:pPr>
            <w:r>
              <w:rPr>
                <w:b/>
                <w:bCs/>
              </w:rPr>
              <w:t>Herijking beheer Mais-</w:t>
            </w:r>
            <w:proofErr w:type="spellStart"/>
            <w:r>
              <w:rPr>
                <w:b/>
                <w:bCs/>
              </w:rPr>
              <w:t>Flexis</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3FC04B0F" w14:textId="77777777" w:rsidR="00CB0C2D" w:rsidRPr="00EB2FCB" w:rsidRDefault="00CB0C2D" w:rsidP="00C93692">
            <w:pPr>
              <w:spacing w:after="200" w:line="276" w:lineRule="auto"/>
            </w:pPr>
            <w:r>
              <w:t>Overzicht schrijven van stand van zaken en doel</w:t>
            </w:r>
          </w:p>
        </w:tc>
        <w:tc>
          <w:tcPr>
            <w:tcW w:w="1275"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4F0C42C9" w14:textId="77777777" w:rsidR="00CB0C2D" w:rsidRDefault="00CB0C2D" w:rsidP="00C93692">
            <w:pPr>
              <w:spacing w:after="200" w:line="276" w:lineRule="auto"/>
            </w:pPr>
            <w:r>
              <w:t>Maarten Z. en 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246AE5AC" w14:textId="77777777" w:rsidR="00CB0C2D" w:rsidRDefault="00CB0C2D" w:rsidP="00C93692">
            <w:pPr>
              <w:rPr>
                <w:rFonts w:ascii="Calibri" w:hAnsi="Calibri"/>
              </w:rPr>
            </w:pPr>
          </w:p>
        </w:tc>
      </w:tr>
      <w:tr w:rsidR="00CB0C2D" w14:paraId="7D9F648B"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4DADB" w14:textId="77777777" w:rsidR="00CB0C2D" w:rsidRPr="00EB2FCB" w:rsidRDefault="00CB0C2D" w:rsidP="00C93692">
            <w:pPr>
              <w:spacing w:after="200" w:line="276" w:lineRule="auto"/>
              <w:rPr>
                <w:b/>
                <w:bCs/>
              </w:rPr>
            </w:pPr>
            <w:r w:rsidRPr="00142697">
              <w:rPr>
                <w:b/>
                <w:bCs/>
              </w:rPr>
              <w:lastRenderedPageBreak/>
              <w:t>Prentbriefkaartencollectie</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DCB636" w14:textId="77777777" w:rsidR="00CB0C2D" w:rsidRPr="00EB2FCB" w:rsidRDefault="00CB0C2D" w:rsidP="00C93692">
            <w:pPr>
              <w:spacing w:after="200" w:line="276" w:lineRule="auto"/>
            </w:pPr>
            <w:r>
              <w:t>Met de betrokken collega’s in gesprek gaan over het oppakken van het project</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E47075D" w14:textId="77777777" w:rsidR="00CB0C2D" w:rsidRDefault="00CB0C2D" w:rsidP="00C93692">
            <w:pPr>
              <w:spacing w:after="200" w:line="276" w:lineRule="auto"/>
            </w:pPr>
            <w:r>
              <w:t>Patrick</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F25B25" w14:textId="77777777" w:rsidR="00CB0C2D" w:rsidRDefault="00CB0C2D" w:rsidP="00C93692">
            <w:pPr>
              <w:rPr>
                <w:rFonts w:ascii="Calibri" w:hAnsi="Calibri"/>
              </w:rPr>
            </w:pPr>
          </w:p>
        </w:tc>
      </w:tr>
      <w:tr w:rsidR="00CB0C2D" w14:paraId="306C994F" w14:textId="77777777" w:rsidTr="00C93692">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66E11AFC" w14:textId="77777777" w:rsidR="00CB0C2D" w:rsidRPr="00EB2FCB" w:rsidRDefault="00CB0C2D" w:rsidP="00C93692">
            <w:pPr>
              <w:spacing w:after="200" w:line="276" w:lineRule="auto"/>
              <w:rPr>
                <w:b/>
                <w:bCs/>
              </w:rPr>
            </w:pPr>
            <w:r>
              <w:rPr>
                <w:b/>
                <w:bCs/>
              </w:rPr>
              <w:t xml:space="preserve">Openstaande zaken </w:t>
            </w:r>
            <w:proofErr w:type="spellStart"/>
            <w:r>
              <w:rPr>
                <w:b/>
                <w:bCs/>
              </w:rPr>
              <w:t>Join</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64D5245D" w14:textId="77777777" w:rsidR="00CB0C2D" w:rsidRPr="00EB2FCB" w:rsidRDefault="00CB0C2D" w:rsidP="00C93692">
            <w:pPr>
              <w:spacing w:after="200" w:line="276" w:lineRule="auto"/>
            </w:pPr>
            <w:r>
              <w:t>Delen van overzichten van nog openstaande zaken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5FE0F66C" w14:textId="77777777" w:rsidR="00CB0C2D" w:rsidRDefault="00CB0C2D" w:rsidP="00C93692">
            <w:pPr>
              <w:spacing w:after="200" w:line="276" w:lineRule="auto"/>
            </w:pPr>
            <w:r>
              <w:t>Valentina/Maarten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14:paraId="545A89FD" w14:textId="77777777" w:rsidR="00CB0C2D" w:rsidRDefault="00CB0C2D" w:rsidP="00C93692">
            <w:pPr>
              <w:rPr>
                <w:rFonts w:ascii="Calibri" w:hAnsi="Calibri"/>
              </w:rPr>
            </w:pPr>
          </w:p>
        </w:tc>
      </w:tr>
    </w:tbl>
    <w:p w14:paraId="55903578" w14:textId="2243242A" w:rsidR="00BC4B37" w:rsidRPr="008F4116" w:rsidRDefault="00BC4B37" w:rsidP="00BC4B37"/>
    <w:p w14:paraId="34613E0A" w14:textId="77777777" w:rsidR="009D094C" w:rsidRDefault="009D094C" w:rsidP="009D094C">
      <w:pPr>
        <w:pStyle w:val="Kop1"/>
      </w:pPr>
      <w:r>
        <w:t>Agenda</w:t>
      </w:r>
    </w:p>
    <w:p w14:paraId="441EF63A" w14:textId="6729D501" w:rsidR="00C93692" w:rsidRDefault="00C93692" w:rsidP="002F189D">
      <w:pPr>
        <w:pStyle w:val="Kop2"/>
        <w:numPr>
          <w:ilvl w:val="0"/>
          <w:numId w:val="5"/>
        </w:numPr>
      </w:pPr>
      <w:r>
        <w:t xml:space="preserve">Structuur </w:t>
      </w:r>
      <w:r w:rsidR="00F22110">
        <w:t xml:space="preserve">IM / </w:t>
      </w:r>
      <w:r w:rsidR="004534CE">
        <w:t>openstaande punten</w:t>
      </w:r>
      <w:r w:rsidR="00F22110">
        <w:t xml:space="preserve"> / secretaris</w:t>
      </w:r>
    </w:p>
    <w:p w14:paraId="229A4FB3" w14:textId="4ADD86BE" w:rsidR="00AE2AD2" w:rsidRDefault="00AD71CD" w:rsidP="00C93692">
      <w:r>
        <w:t xml:space="preserve">Naar aanleiding van het vorig IM-overleg waarbij inzicht werd gevraagd over openstaande projecten, niet alleen openstaande actiepunten heeft Roomyla een </w:t>
      </w:r>
      <w:r w:rsidR="0068580A">
        <w:t>document opgezet waar deelnemers van het overleg gevraagd werden om taken toe te voegen.</w:t>
      </w:r>
      <w:r w:rsidR="002D06A4">
        <w:t xml:space="preserve"> Nadat deze de afgelopen weken gevuld is en omdat er nu</w:t>
      </w:r>
      <w:r w:rsidR="00C93692">
        <w:t xml:space="preserve"> meer capaciteit</w:t>
      </w:r>
      <w:r w:rsidR="002D06A4">
        <w:t xml:space="preserve"> is op IM is er verdere</w:t>
      </w:r>
      <w:r w:rsidR="00C93692">
        <w:t xml:space="preserve"> structurering van openstaande </w:t>
      </w:r>
      <w:r w:rsidR="002D06A4">
        <w:t>projecten</w:t>
      </w:r>
      <w:r w:rsidR="00C93692">
        <w:t xml:space="preserve">. Via Teams is een </w:t>
      </w:r>
      <w:r w:rsidR="004534CE">
        <w:t>projectenlijst</w:t>
      </w:r>
      <w:r w:rsidR="00C93692">
        <w:t xml:space="preserve"> aangemaakt binnen het team ‘Informatiemanagement’</w:t>
      </w:r>
      <w:r w:rsidR="00CF1481">
        <w:t xml:space="preserve">. Deze zal gebruikt </w:t>
      </w:r>
      <w:r w:rsidR="00310A04">
        <w:t>om de verschillende projecten bij te houden. Hiermee komt na dit overleg ook de bovenstaande lijst te vervallen.</w:t>
      </w:r>
    </w:p>
    <w:p w14:paraId="2F86F8C6" w14:textId="69E45A99" w:rsidR="00F22110" w:rsidRDefault="00F22110" w:rsidP="00C93692">
      <w:r>
        <w:t>Additioneel wordt begrepen dat de nieuwe trainee van PBLQ</w:t>
      </w:r>
      <w:r w:rsidR="007544A9">
        <w:t>, Martijn Remmerswaal,</w:t>
      </w:r>
      <w:r>
        <w:t xml:space="preserve"> het secretariaat van dit overleg overneemt.</w:t>
      </w:r>
    </w:p>
    <w:p w14:paraId="7E5FA5F8" w14:textId="61492F39" w:rsidR="00CF1481" w:rsidRPr="00C93692" w:rsidRDefault="00CF1481" w:rsidP="00C93692">
      <w:r>
        <w:rPr>
          <w:noProof/>
          <w:lang w:eastAsia="nl-NL"/>
        </w:rPr>
        <w:drawing>
          <wp:inline distT="0" distB="0" distL="0" distR="0" wp14:anchorId="4FA58B7A" wp14:editId="19D61CED">
            <wp:extent cx="4601180" cy="1444649"/>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823" cy="1457724"/>
                    </a:xfrm>
                    <a:prstGeom prst="rect">
                      <a:avLst/>
                    </a:prstGeom>
                  </pic:spPr>
                </pic:pic>
              </a:graphicData>
            </a:graphic>
          </wp:inline>
        </w:drawing>
      </w:r>
    </w:p>
    <w:p w14:paraId="0D86CE76" w14:textId="5D89DEDF" w:rsidR="002F189D" w:rsidRDefault="002F189D" w:rsidP="002F189D">
      <w:pPr>
        <w:pStyle w:val="Kop2"/>
        <w:numPr>
          <w:ilvl w:val="0"/>
          <w:numId w:val="5"/>
        </w:numPr>
      </w:pPr>
      <w:r>
        <w:t>Cloudservices</w:t>
      </w:r>
      <w:r w:rsidR="00310A04">
        <w:t xml:space="preserve"> (nu Inrichting MS365 begeleiden)</w:t>
      </w:r>
    </w:p>
    <w:p w14:paraId="51DF3F41" w14:textId="7A4A9069" w:rsidR="0076093C" w:rsidRPr="00BD22D9" w:rsidRDefault="00486E4D" w:rsidP="002F189D">
      <w:pPr>
        <w:rPr>
          <w:b/>
        </w:rPr>
      </w:pPr>
      <w:r>
        <w:t>MS365 moet definitief ingericht worden.</w:t>
      </w:r>
      <w:r w:rsidR="003737B4">
        <w:t xml:space="preserve"> Hiervoor is er al een document opgesteld door </w:t>
      </w:r>
      <w:proofErr w:type="spellStart"/>
      <w:r w:rsidR="003737B4">
        <w:t>MaartenZ</w:t>
      </w:r>
      <w:proofErr w:type="spellEnd"/>
      <w:r w:rsidR="003737B4">
        <w:t xml:space="preserve"> en Valentina met een vraagstelling. Maarten en Simone hebben gekeken of er ruimte is/komt om deze taak op te pakken. </w:t>
      </w:r>
      <w:r w:rsidR="00A05962">
        <w:t xml:space="preserve">Inmiddels is Ottomar aangesloten als </w:t>
      </w:r>
      <w:proofErr w:type="spellStart"/>
      <w:r w:rsidR="00A05962">
        <w:t>IM’er</w:t>
      </w:r>
      <w:proofErr w:type="spellEnd"/>
      <w:r w:rsidR="00A05962">
        <w:t>, wellicht kan deze taak bij hem belegd worden.</w:t>
      </w:r>
    </w:p>
    <w:p w14:paraId="2A6167AC" w14:textId="097D0AC8" w:rsidR="000C4ECF" w:rsidRDefault="00A05962" w:rsidP="002F189D">
      <w:pPr>
        <w:pStyle w:val="Kop2"/>
        <w:numPr>
          <w:ilvl w:val="0"/>
          <w:numId w:val="5"/>
        </w:numPr>
      </w:pPr>
      <w:r>
        <w:t xml:space="preserve">UPDATE </w:t>
      </w:r>
      <w:r w:rsidR="006135DC">
        <w:t>Handle.net</w:t>
      </w:r>
    </w:p>
    <w:p w14:paraId="341CC540" w14:textId="542171C7" w:rsidR="00C83076" w:rsidRPr="000C4ECF" w:rsidRDefault="00534B58" w:rsidP="000C4ECF">
      <w:r>
        <w:t>Dit project i</w:t>
      </w:r>
      <w:r w:rsidR="00BC31F5">
        <w:t xml:space="preserve">s grotendeels afgerond. </w:t>
      </w:r>
      <w:r w:rsidR="00C25D49">
        <w:t>13 miljoen records bij MAIS</w:t>
      </w:r>
      <w:r>
        <w:t xml:space="preserve"> zijn voorzien door de REE. Een deel hiervan zou overschreven moeten worden door </w:t>
      </w:r>
      <w:proofErr w:type="spellStart"/>
      <w:r>
        <w:t>Picturae</w:t>
      </w:r>
      <w:proofErr w:type="spellEnd"/>
      <w:r>
        <w:t xml:space="preserve">. Het bleek dat de collectie </w:t>
      </w:r>
      <w:r w:rsidR="003C684A">
        <w:t xml:space="preserve">die oorspronkelijk uit </w:t>
      </w:r>
      <w:proofErr w:type="spellStart"/>
      <w:r w:rsidR="003C684A">
        <w:t>Memorix</w:t>
      </w:r>
      <w:proofErr w:type="spellEnd"/>
      <w:r w:rsidR="003C684A">
        <w:t xml:space="preserve"> kwam een andere </w:t>
      </w:r>
      <w:proofErr w:type="spellStart"/>
      <w:r w:rsidR="003C684A">
        <w:t>identifier</w:t>
      </w:r>
      <w:proofErr w:type="spellEnd"/>
      <w:r w:rsidR="003C684A">
        <w:t xml:space="preserve"> hebben gekregen door de REE (met hoofdletters en zonder –‘</w:t>
      </w:r>
      <w:proofErr w:type="spellStart"/>
      <w:r w:rsidR="003C684A">
        <w:t>jes</w:t>
      </w:r>
      <w:proofErr w:type="spellEnd"/>
      <w:r w:rsidR="003C684A">
        <w:t xml:space="preserve">). Hierdoor is er een </w:t>
      </w:r>
      <w:proofErr w:type="spellStart"/>
      <w:r w:rsidR="003C684A">
        <w:t>dubbeling</w:t>
      </w:r>
      <w:proofErr w:type="spellEnd"/>
      <w:r w:rsidR="003C684A">
        <w:t xml:space="preserve"> aan handles ontstaan.</w:t>
      </w:r>
      <w:r w:rsidR="00C25D49">
        <w:t xml:space="preserve"> </w:t>
      </w:r>
      <w:r w:rsidR="00C83076">
        <w:t xml:space="preserve">Deze </w:t>
      </w:r>
      <w:proofErr w:type="spellStart"/>
      <w:r w:rsidR="00C83076">
        <w:t>dubbeling</w:t>
      </w:r>
      <w:proofErr w:type="spellEnd"/>
      <w:r w:rsidR="00C83076">
        <w:t xml:space="preserve"> moet nog afgevangen worden, daarna is dit project afgerond.</w:t>
      </w:r>
    </w:p>
    <w:p w14:paraId="3FA5DDA9" w14:textId="719A6CFC" w:rsidR="00DB5E46" w:rsidRDefault="00A05962" w:rsidP="009D094C">
      <w:pPr>
        <w:pStyle w:val="Kop2"/>
        <w:numPr>
          <w:ilvl w:val="0"/>
          <w:numId w:val="5"/>
        </w:numPr>
      </w:pPr>
      <w:r>
        <w:t xml:space="preserve">UPDATE </w:t>
      </w:r>
      <w:r w:rsidR="008C1509">
        <w:t xml:space="preserve">Herijking beheer </w:t>
      </w:r>
      <w:r w:rsidR="00011000">
        <w:t xml:space="preserve">Mais </w:t>
      </w:r>
    </w:p>
    <w:p w14:paraId="6689E062" w14:textId="43279F75" w:rsidR="00DA66E7" w:rsidRPr="00DA66E7" w:rsidRDefault="00C83076" w:rsidP="00DA66E7">
      <w:r>
        <w:t xml:space="preserve">Maarten, Valentina en Antoinet zagen de mogelijkheid om een </w:t>
      </w:r>
      <w:r w:rsidR="00306DB4">
        <w:t>praatstuk op te stellen</w:t>
      </w:r>
      <w:r>
        <w:t xml:space="preserve"> voor een herijking van het beheer van MAIS. </w:t>
      </w:r>
      <w:r w:rsidR="00306DB4">
        <w:t>Dit</w:t>
      </w:r>
      <w:r w:rsidR="00DA66E7">
        <w:t xml:space="preserve"> document</w:t>
      </w:r>
      <w:r w:rsidR="00306DB4">
        <w:t xml:space="preserve"> is</w:t>
      </w:r>
      <w:r w:rsidR="00DA66E7">
        <w:t xml:space="preserve"> </w:t>
      </w:r>
      <w:r w:rsidR="00306DB4">
        <w:t>met Klaartje en Patrick gedeeld. Patrick en Klaartje waren ook in overleg getreden met Helen en Marcel en hebben binnenkort een overleg over deze herijking.</w:t>
      </w:r>
    </w:p>
    <w:p w14:paraId="6907EF8F" w14:textId="00AA3471" w:rsidR="0065020C" w:rsidRDefault="007544A9" w:rsidP="002F189D">
      <w:pPr>
        <w:pStyle w:val="Kop2"/>
        <w:numPr>
          <w:ilvl w:val="0"/>
          <w:numId w:val="5"/>
        </w:numPr>
      </w:pPr>
      <w:r>
        <w:lastRenderedPageBreak/>
        <w:t xml:space="preserve">UPDATE </w:t>
      </w:r>
      <w:r w:rsidR="0065020C">
        <w:t>Bibliotheek</w:t>
      </w:r>
      <w:r w:rsidR="00306DB4">
        <w:t xml:space="preserve"> (</w:t>
      </w:r>
      <w:proofErr w:type="spellStart"/>
      <w:r w:rsidR="00306DB4">
        <w:t>Worldcat</w:t>
      </w:r>
      <w:proofErr w:type="spellEnd"/>
      <w:r w:rsidR="00306DB4">
        <w:t>)</w:t>
      </w:r>
    </w:p>
    <w:p w14:paraId="684896B9" w14:textId="292CF04E" w:rsidR="009F5624" w:rsidRDefault="00250692" w:rsidP="00582F1B">
      <w:r>
        <w:t>We zijn bezig met het opruimen van de inrichting van Bibliotheek</w:t>
      </w:r>
      <w:r w:rsidR="00175528">
        <w:t>.</w:t>
      </w:r>
      <w:r>
        <w:t xml:space="preserve"> De i</w:t>
      </w:r>
      <w:r w:rsidR="00175528">
        <w:t xml:space="preserve">nrichting is </w:t>
      </w:r>
      <w:r>
        <w:t xml:space="preserve">inmiddels verruimd </w:t>
      </w:r>
      <w:r w:rsidR="00175528">
        <w:t>aangepast,</w:t>
      </w:r>
      <w:r>
        <w:t xml:space="preserve"> maar</w:t>
      </w:r>
      <w:r w:rsidR="00175528">
        <w:t xml:space="preserve"> enkele duizenden objecten moeten nog rechtgezet worden.</w:t>
      </w:r>
      <w:r w:rsidR="00111965">
        <w:t xml:space="preserve"> Er zijn artikelen als boeken </w:t>
      </w:r>
      <w:proofErr w:type="spellStart"/>
      <w:r w:rsidR="00111965">
        <w:t>geregisteerd</w:t>
      </w:r>
      <w:proofErr w:type="spellEnd"/>
      <w:r w:rsidR="00111965">
        <w:t>, deze moeten omgezet worden naar artikelen, inclusief hun bovenliggende niveau.</w:t>
      </w:r>
    </w:p>
    <w:p w14:paraId="612BA197" w14:textId="5E4D9D3C" w:rsidR="009F5624" w:rsidRDefault="00111965" w:rsidP="00582F1B">
      <w:r>
        <w:t>De eerdere kwest</w:t>
      </w:r>
      <w:r w:rsidR="00DC6A2F">
        <w:t>i</w:t>
      </w:r>
      <w:r>
        <w:t>e rondom een vervuild ISBN-veld</w:t>
      </w:r>
      <w:r w:rsidR="009F5624">
        <w:t xml:space="preserve"> is</w:t>
      </w:r>
      <w:r>
        <w:t xml:space="preserve"> inmiddels</w:t>
      </w:r>
      <w:r w:rsidR="009F5624">
        <w:t xml:space="preserve"> afgerond</w:t>
      </w:r>
      <w:r>
        <w:t xml:space="preserve"> door een werkopdracht bij de Ree</w:t>
      </w:r>
      <w:r w:rsidR="0010452F">
        <w:t>.</w:t>
      </w:r>
    </w:p>
    <w:p w14:paraId="6B4F72B5" w14:textId="3F103429" w:rsidR="00175528" w:rsidRPr="00582F1B" w:rsidRDefault="00175528" w:rsidP="00582F1B">
      <w:r>
        <w:t>De uitvoerdefinitie</w:t>
      </w:r>
      <w:r w:rsidR="00DC6A2F">
        <w:t xml:space="preserve"> naar MARC21</w:t>
      </w:r>
      <w:r>
        <w:t xml:space="preserve"> is </w:t>
      </w:r>
      <w:r w:rsidR="00DC6A2F">
        <w:t>als</w:t>
      </w:r>
      <w:r>
        <w:t xml:space="preserve"> werkopdracht naar de Ree gegaan. Deze zijn nog niet teruggekomen met een voorstel.</w:t>
      </w:r>
    </w:p>
    <w:p w14:paraId="071BE9A6" w14:textId="25A7B357" w:rsidR="000C4ECF" w:rsidRDefault="007544A9" w:rsidP="002F189D">
      <w:pPr>
        <w:pStyle w:val="Kop2"/>
        <w:numPr>
          <w:ilvl w:val="0"/>
          <w:numId w:val="5"/>
        </w:numPr>
      </w:pPr>
      <w:r>
        <w:t xml:space="preserve">UPDATE </w:t>
      </w:r>
      <w:r w:rsidR="00E65019">
        <w:t>Prentbriefkaartencollectie</w:t>
      </w:r>
    </w:p>
    <w:p w14:paraId="384A9628" w14:textId="1C0DE412" w:rsidR="000C4ECF" w:rsidRDefault="0010452F" w:rsidP="0010452F">
      <w:r>
        <w:t>Deze staat</w:t>
      </w:r>
      <w:r w:rsidR="005930E7">
        <w:t xml:space="preserve"> </w:t>
      </w:r>
      <w:r w:rsidR="00DC6A2F">
        <w:t xml:space="preserve">inmiddels </w:t>
      </w:r>
      <w:r w:rsidR="005930E7">
        <w:t>online</w:t>
      </w:r>
      <w:r>
        <w:t xml:space="preserve">. </w:t>
      </w:r>
      <w:r w:rsidR="008B5887">
        <w:t>Eva is bezig om meer online te zetten waarvan zowel de GUID als de bestandskoppeling nu goed staat. Het gaat dan waarschijnlijk om een additionele 4.000 records.</w:t>
      </w:r>
    </w:p>
    <w:p w14:paraId="630C766B" w14:textId="13BA8E99" w:rsidR="00C32C0E" w:rsidRDefault="00C32C0E" w:rsidP="00F22110">
      <w:pPr>
        <w:pStyle w:val="Kop2"/>
        <w:numPr>
          <w:ilvl w:val="0"/>
          <w:numId w:val="5"/>
        </w:numPr>
      </w:pPr>
      <w:r>
        <w:t>Informatieveiligheid</w:t>
      </w:r>
    </w:p>
    <w:p w14:paraId="74A6B83C" w14:textId="749C07AF" w:rsidR="00C32C0E" w:rsidRPr="00C32C0E" w:rsidRDefault="007544A9" w:rsidP="00C32C0E">
      <w:r>
        <w:t xml:space="preserve">In het document rondom taken IM staan ook taken gerelateerd aan het </w:t>
      </w:r>
      <w:proofErr w:type="spellStart"/>
      <w:r>
        <w:t>informatieveiligheidsoverleg</w:t>
      </w:r>
      <w:proofErr w:type="spellEnd"/>
      <w:r>
        <w:t xml:space="preserve">. Dit overleg </w:t>
      </w:r>
      <w:r w:rsidR="00831DB6">
        <w:t>communiceert als het goed is rechtstreeks naar het MT actiepunten. De vraag aan de afdelingshoofden of dit ook de verwachting is van dit overleg. Worden updates van dat overleg in het IM-overleg gecommuniceerd</w:t>
      </w:r>
      <w:r w:rsidR="00C32C0E">
        <w:t>?</w:t>
      </w:r>
    </w:p>
    <w:p w14:paraId="29D24AE5" w14:textId="3B3FAD34" w:rsidR="00FE291D" w:rsidRDefault="00FE291D" w:rsidP="002F189D">
      <w:pPr>
        <w:pStyle w:val="Kop2"/>
        <w:numPr>
          <w:ilvl w:val="0"/>
          <w:numId w:val="5"/>
        </w:numPr>
      </w:pPr>
      <w:r>
        <w:t>Vernietigen uit JOIN</w:t>
      </w:r>
    </w:p>
    <w:p w14:paraId="14E46575" w14:textId="58842503" w:rsidR="00FE291D" w:rsidRPr="00FE291D" w:rsidRDefault="00831DB6" w:rsidP="00FE291D">
      <w:r>
        <w:t xml:space="preserve">Nu JOIN in een staat is waarbij structureel geselecteerd kan worden voor permanente </w:t>
      </w:r>
      <w:r w:rsidR="004C468F">
        <w:t>archivering</w:t>
      </w:r>
      <w:bookmarkStart w:id="0" w:name="_GoBack"/>
      <w:bookmarkEnd w:id="0"/>
      <w:r>
        <w:t xml:space="preserve"> dan wel verniet</w:t>
      </w:r>
      <w:r w:rsidR="004C468F">
        <w:t>ig</w:t>
      </w:r>
      <w:r>
        <w:t xml:space="preserve">ing is de vraag wie deze taken gaat uitvoeren? </w:t>
      </w:r>
      <w:r w:rsidR="00961648">
        <w:t>Wie krijgt deze opdracht?</w:t>
      </w:r>
    </w:p>
    <w:p w14:paraId="0C81B6FD" w14:textId="67CC75DB" w:rsidR="00C828B4" w:rsidRDefault="00C828B4" w:rsidP="002F189D">
      <w:pPr>
        <w:pStyle w:val="Kop2"/>
        <w:numPr>
          <w:ilvl w:val="0"/>
          <w:numId w:val="5"/>
        </w:numPr>
      </w:pPr>
      <w:r>
        <w:t>Wat verder ter tafel komt</w:t>
      </w:r>
    </w:p>
    <w:p w14:paraId="450B5925" w14:textId="4076205F" w:rsidR="00CB0C2D" w:rsidRPr="00CB0C2D" w:rsidRDefault="00831DB6" w:rsidP="00CB0C2D">
      <w:r>
        <w:t>…</w:t>
      </w:r>
    </w:p>
    <w:sectPr w:rsidR="00CB0C2D" w:rsidRPr="00CB0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4C9"/>
    <w:multiLevelType w:val="hybridMultilevel"/>
    <w:tmpl w:val="C3A89062"/>
    <w:lvl w:ilvl="0" w:tplc="616839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C784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A1F42"/>
    <w:multiLevelType w:val="hybridMultilevel"/>
    <w:tmpl w:val="CFE2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B3797"/>
    <w:multiLevelType w:val="hybridMultilevel"/>
    <w:tmpl w:val="4FFABE98"/>
    <w:lvl w:ilvl="0" w:tplc="4EA2085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1A4ECA"/>
    <w:multiLevelType w:val="hybridMultilevel"/>
    <w:tmpl w:val="B090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FB5914"/>
    <w:multiLevelType w:val="hybridMultilevel"/>
    <w:tmpl w:val="4DFAF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5F6937"/>
    <w:multiLevelType w:val="hybridMultilevel"/>
    <w:tmpl w:val="D702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675A9"/>
    <w:multiLevelType w:val="hybridMultilevel"/>
    <w:tmpl w:val="34A2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8"/>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11000"/>
    <w:rsid w:val="00031803"/>
    <w:rsid w:val="000323B0"/>
    <w:rsid w:val="00045D3D"/>
    <w:rsid w:val="000638CD"/>
    <w:rsid w:val="00065343"/>
    <w:rsid w:val="000961A4"/>
    <w:rsid w:val="000A69EA"/>
    <w:rsid w:val="000A6C51"/>
    <w:rsid w:val="000B147A"/>
    <w:rsid w:val="000C4ECF"/>
    <w:rsid w:val="000C5FB2"/>
    <w:rsid w:val="0010452F"/>
    <w:rsid w:val="00107032"/>
    <w:rsid w:val="00111965"/>
    <w:rsid w:val="00160BC1"/>
    <w:rsid w:val="00175528"/>
    <w:rsid w:val="001A358E"/>
    <w:rsid w:val="001B3EAF"/>
    <w:rsid w:val="001C0260"/>
    <w:rsid w:val="001C567F"/>
    <w:rsid w:val="001E417D"/>
    <w:rsid w:val="001F1993"/>
    <w:rsid w:val="001F673B"/>
    <w:rsid w:val="002007CF"/>
    <w:rsid w:val="00200F8D"/>
    <w:rsid w:val="00207E7C"/>
    <w:rsid w:val="00210C4A"/>
    <w:rsid w:val="002113BD"/>
    <w:rsid w:val="0021442B"/>
    <w:rsid w:val="0022392E"/>
    <w:rsid w:val="00223938"/>
    <w:rsid w:val="00223C42"/>
    <w:rsid w:val="00230078"/>
    <w:rsid w:val="002404A7"/>
    <w:rsid w:val="00250692"/>
    <w:rsid w:val="002B486C"/>
    <w:rsid w:val="002B5411"/>
    <w:rsid w:val="002D06A4"/>
    <w:rsid w:val="002D0FB9"/>
    <w:rsid w:val="002D6152"/>
    <w:rsid w:val="002E17A2"/>
    <w:rsid w:val="002E72F4"/>
    <w:rsid w:val="002F189D"/>
    <w:rsid w:val="00306DB4"/>
    <w:rsid w:val="0030753A"/>
    <w:rsid w:val="00310A04"/>
    <w:rsid w:val="00314675"/>
    <w:rsid w:val="00316B6F"/>
    <w:rsid w:val="00321AAB"/>
    <w:rsid w:val="00333544"/>
    <w:rsid w:val="00342A76"/>
    <w:rsid w:val="00352851"/>
    <w:rsid w:val="003737B4"/>
    <w:rsid w:val="003B1C98"/>
    <w:rsid w:val="003B57A0"/>
    <w:rsid w:val="003C3806"/>
    <w:rsid w:val="003C684A"/>
    <w:rsid w:val="003F4E34"/>
    <w:rsid w:val="003F5B17"/>
    <w:rsid w:val="003F67BE"/>
    <w:rsid w:val="00437F70"/>
    <w:rsid w:val="00445A03"/>
    <w:rsid w:val="004534CE"/>
    <w:rsid w:val="00454DC7"/>
    <w:rsid w:val="00462026"/>
    <w:rsid w:val="004623CF"/>
    <w:rsid w:val="00463997"/>
    <w:rsid w:val="0048135A"/>
    <w:rsid w:val="004844E3"/>
    <w:rsid w:val="00486E4D"/>
    <w:rsid w:val="00493EDE"/>
    <w:rsid w:val="004A4A30"/>
    <w:rsid w:val="004C2A03"/>
    <w:rsid w:val="004C468F"/>
    <w:rsid w:val="004F6BB1"/>
    <w:rsid w:val="00502430"/>
    <w:rsid w:val="0052258C"/>
    <w:rsid w:val="00534B58"/>
    <w:rsid w:val="0054382C"/>
    <w:rsid w:val="005550C6"/>
    <w:rsid w:val="00561C97"/>
    <w:rsid w:val="00573961"/>
    <w:rsid w:val="00582F1B"/>
    <w:rsid w:val="005916E5"/>
    <w:rsid w:val="005930E7"/>
    <w:rsid w:val="005A1EA1"/>
    <w:rsid w:val="005C6AB7"/>
    <w:rsid w:val="005E22A3"/>
    <w:rsid w:val="006135DC"/>
    <w:rsid w:val="00616B07"/>
    <w:rsid w:val="006279B3"/>
    <w:rsid w:val="006475F6"/>
    <w:rsid w:val="0065020C"/>
    <w:rsid w:val="00656501"/>
    <w:rsid w:val="006674B3"/>
    <w:rsid w:val="006774F5"/>
    <w:rsid w:val="006856D9"/>
    <w:rsid w:val="0068580A"/>
    <w:rsid w:val="006C463F"/>
    <w:rsid w:val="006F6365"/>
    <w:rsid w:val="00707381"/>
    <w:rsid w:val="00707537"/>
    <w:rsid w:val="00712B9D"/>
    <w:rsid w:val="00721CF7"/>
    <w:rsid w:val="007256D6"/>
    <w:rsid w:val="0074177A"/>
    <w:rsid w:val="007544A9"/>
    <w:rsid w:val="0076093C"/>
    <w:rsid w:val="007630AF"/>
    <w:rsid w:val="00771ACF"/>
    <w:rsid w:val="00794B5E"/>
    <w:rsid w:val="007A2774"/>
    <w:rsid w:val="007C6E1E"/>
    <w:rsid w:val="007D386B"/>
    <w:rsid w:val="007F0E53"/>
    <w:rsid w:val="007F1677"/>
    <w:rsid w:val="008054A3"/>
    <w:rsid w:val="008108FF"/>
    <w:rsid w:val="00813A10"/>
    <w:rsid w:val="00831DB6"/>
    <w:rsid w:val="0084274B"/>
    <w:rsid w:val="00885BA8"/>
    <w:rsid w:val="00890E39"/>
    <w:rsid w:val="008A2A0E"/>
    <w:rsid w:val="008B46A5"/>
    <w:rsid w:val="008B5887"/>
    <w:rsid w:val="008C1509"/>
    <w:rsid w:val="008D34C3"/>
    <w:rsid w:val="008D49E4"/>
    <w:rsid w:val="008E7635"/>
    <w:rsid w:val="0090002C"/>
    <w:rsid w:val="00916A98"/>
    <w:rsid w:val="00926C12"/>
    <w:rsid w:val="00946E82"/>
    <w:rsid w:val="009543F5"/>
    <w:rsid w:val="0095453F"/>
    <w:rsid w:val="00961648"/>
    <w:rsid w:val="00961BD7"/>
    <w:rsid w:val="0097173B"/>
    <w:rsid w:val="00974531"/>
    <w:rsid w:val="009B59D7"/>
    <w:rsid w:val="009C5248"/>
    <w:rsid w:val="009C64AD"/>
    <w:rsid w:val="009D094C"/>
    <w:rsid w:val="009D5157"/>
    <w:rsid w:val="009D67F3"/>
    <w:rsid w:val="009F0878"/>
    <w:rsid w:val="009F5624"/>
    <w:rsid w:val="00A05962"/>
    <w:rsid w:val="00A3198B"/>
    <w:rsid w:val="00A55028"/>
    <w:rsid w:val="00A7262E"/>
    <w:rsid w:val="00A742C5"/>
    <w:rsid w:val="00A87AB7"/>
    <w:rsid w:val="00AC554E"/>
    <w:rsid w:val="00AD018F"/>
    <w:rsid w:val="00AD02DC"/>
    <w:rsid w:val="00AD1413"/>
    <w:rsid w:val="00AD71CD"/>
    <w:rsid w:val="00AE2AD2"/>
    <w:rsid w:val="00AF3261"/>
    <w:rsid w:val="00AF629C"/>
    <w:rsid w:val="00B0058B"/>
    <w:rsid w:val="00B06095"/>
    <w:rsid w:val="00B0760F"/>
    <w:rsid w:val="00B27AEE"/>
    <w:rsid w:val="00B31208"/>
    <w:rsid w:val="00B734BC"/>
    <w:rsid w:val="00B873DC"/>
    <w:rsid w:val="00B87475"/>
    <w:rsid w:val="00B923F8"/>
    <w:rsid w:val="00BA265F"/>
    <w:rsid w:val="00BB3ADC"/>
    <w:rsid w:val="00BC31F5"/>
    <w:rsid w:val="00BC4B37"/>
    <w:rsid w:val="00BD22D9"/>
    <w:rsid w:val="00BE3E14"/>
    <w:rsid w:val="00BF16E6"/>
    <w:rsid w:val="00BF538F"/>
    <w:rsid w:val="00C07709"/>
    <w:rsid w:val="00C25D49"/>
    <w:rsid w:val="00C32C0E"/>
    <w:rsid w:val="00C428FE"/>
    <w:rsid w:val="00C530AE"/>
    <w:rsid w:val="00C53794"/>
    <w:rsid w:val="00C631FA"/>
    <w:rsid w:val="00C828B4"/>
    <w:rsid w:val="00C83076"/>
    <w:rsid w:val="00C87725"/>
    <w:rsid w:val="00C87A45"/>
    <w:rsid w:val="00C93692"/>
    <w:rsid w:val="00CB0C2D"/>
    <w:rsid w:val="00CB4045"/>
    <w:rsid w:val="00CC4E83"/>
    <w:rsid w:val="00CC7BF5"/>
    <w:rsid w:val="00CE13E0"/>
    <w:rsid w:val="00CE50D5"/>
    <w:rsid w:val="00CF1481"/>
    <w:rsid w:val="00CF2219"/>
    <w:rsid w:val="00D45EFF"/>
    <w:rsid w:val="00D84AE2"/>
    <w:rsid w:val="00DA66E7"/>
    <w:rsid w:val="00DB1CEE"/>
    <w:rsid w:val="00DB5E46"/>
    <w:rsid w:val="00DC249D"/>
    <w:rsid w:val="00DC6A2F"/>
    <w:rsid w:val="00DF70EC"/>
    <w:rsid w:val="00E171DB"/>
    <w:rsid w:val="00E54AE2"/>
    <w:rsid w:val="00E64F7E"/>
    <w:rsid w:val="00E65019"/>
    <w:rsid w:val="00EB60E9"/>
    <w:rsid w:val="00EC2618"/>
    <w:rsid w:val="00ED688F"/>
    <w:rsid w:val="00EE14E2"/>
    <w:rsid w:val="00EE279B"/>
    <w:rsid w:val="00EF08B6"/>
    <w:rsid w:val="00F05A5B"/>
    <w:rsid w:val="00F07110"/>
    <w:rsid w:val="00F22110"/>
    <w:rsid w:val="00F70145"/>
    <w:rsid w:val="00FA2899"/>
    <w:rsid w:val="00FB513F"/>
    <w:rsid w:val="00FC7522"/>
    <w:rsid w:val="00FD1E5E"/>
    <w:rsid w:val="00FE291D"/>
    <w:rsid w:val="00FE3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 w:type="character" w:styleId="Hyperlink">
    <w:name w:val="Hyperlink"/>
    <w:basedOn w:val="Standaardalinea-lettertype"/>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Standaard"/>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31803"/>
  </w:style>
  <w:style w:type="character" w:customStyle="1" w:styleId="eop">
    <w:name w:val="eop"/>
    <w:basedOn w:val="Standaardalinea-lettertype"/>
    <w:rsid w:val="0003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50452-E99F-498F-86E4-F7B5F890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5B633FB7</Template>
  <TotalTime>1167</TotalTime>
  <Pages>3</Pages>
  <Words>731</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102</cp:revision>
  <dcterms:created xsi:type="dcterms:W3CDTF">2020-01-20T13:04:00Z</dcterms:created>
  <dcterms:modified xsi:type="dcterms:W3CDTF">2020-12-08T13:11:00Z</dcterms:modified>
</cp:coreProperties>
</file>