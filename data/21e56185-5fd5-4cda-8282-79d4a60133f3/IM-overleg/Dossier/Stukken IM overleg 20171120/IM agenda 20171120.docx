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A3A" w:rsidRPr="009A5B57" w:rsidRDefault="007A60EF">
      <w:pPr>
        <w:rPr>
          <w:rFonts w:eastAsia="Dotum" w:cstheme="minorHAnsi"/>
          <w:color w:val="808080" w:themeColor="background1" w:themeShade="80"/>
          <w:sz w:val="56"/>
          <w:szCs w:val="56"/>
        </w:rPr>
      </w:pPr>
      <w:r w:rsidRPr="009A5B57">
        <w:rPr>
          <w:rFonts w:eastAsia="Dotum" w:cstheme="minorHAnsi"/>
          <w:color w:val="808080" w:themeColor="background1" w:themeShade="80"/>
          <w:sz w:val="56"/>
          <w:szCs w:val="56"/>
        </w:rPr>
        <w:t>Agenda</w:t>
      </w:r>
    </w:p>
    <w:p w:rsidR="00BE6A3A" w:rsidRPr="009A5B57" w:rsidRDefault="00BE6A3A">
      <w:pPr>
        <w:rPr>
          <w:rFonts w:eastAsia="Dotum" w:cstheme="minorHAnsi"/>
          <w:color w:val="808080" w:themeColor="background1" w:themeShade="80"/>
        </w:rPr>
      </w:pPr>
      <w:r w:rsidRPr="009A5B57">
        <w:rPr>
          <w:rFonts w:eastAsia="Dotum" w:cstheme="minorHAnsi"/>
          <w:noProof/>
          <w:color w:val="FFFFFF" w:themeColor="background1"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E05CD5" wp14:editId="04562861">
                <wp:simplePos x="0" y="0"/>
                <wp:positionH relativeFrom="column">
                  <wp:posOffset>-13970</wp:posOffset>
                </wp:positionH>
                <wp:positionV relativeFrom="paragraph">
                  <wp:posOffset>61595</wp:posOffset>
                </wp:positionV>
                <wp:extent cx="59626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3C69A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4.85pt" to="468.4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" strokecolor="#4579b8 [3044]"/>
            </w:pict>
          </mc:Fallback>
        </mc:AlternateContent>
      </w:r>
    </w:p>
    <w:p w:rsidR="00BE6A3A" w:rsidRPr="009A5B57" w:rsidRDefault="00BE6A3A">
      <w:pPr>
        <w:rPr>
          <w:rFonts w:cstheme="minorHAnsi"/>
          <w:sz w:val="24"/>
          <w:szCs w:val="24"/>
          <w:u w:val="single"/>
        </w:rPr>
      </w:pPr>
      <w:r w:rsidRPr="009A5B57">
        <w:rPr>
          <w:rFonts w:eastAsia="Dotum" w:cstheme="minorHAnsi"/>
          <w:b/>
          <w:color w:val="808080" w:themeColor="background1" w:themeShade="80"/>
          <w:sz w:val="24"/>
          <w:szCs w:val="24"/>
        </w:rPr>
        <w:t>Betreft:</w:t>
      </w:r>
      <w:r w:rsidR="00380007" w:rsidRPr="009A5B57">
        <w:rPr>
          <w:rFonts w:eastAsia="Dotum" w:cstheme="minorHAnsi"/>
          <w:color w:val="808080" w:themeColor="background1" w:themeShade="80"/>
          <w:sz w:val="24"/>
          <w:szCs w:val="24"/>
        </w:rPr>
        <w:t xml:space="preserve"> </w:t>
      </w:r>
      <w:r w:rsidR="00743A92" w:rsidRPr="009A5B57">
        <w:rPr>
          <w:rFonts w:eastAsia="Dotum" w:cstheme="minorHAnsi"/>
          <w:color w:val="808080" w:themeColor="background1" w:themeShade="80"/>
          <w:sz w:val="24"/>
          <w:szCs w:val="24"/>
        </w:rPr>
        <w:t>IM overleg</w:t>
      </w:r>
      <w:r w:rsidR="00150BDC" w:rsidRPr="009A5B57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:rsidR="002522AD" w:rsidRPr="009A5B57" w:rsidRDefault="002522AD">
      <w:pPr>
        <w:rPr>
          <w:rFonts w:eastAsia="Dotum" w:cstheme="minorHAnsi"/>
          <w:color w:val="808080" w:themeColor="background1" w:themeShade="80"/>
          <w:sz w:val="24"/>
          <w:szCs w:val="24"/>
        </w:rPr>
      </w:pPr>
      <w:r w:rsidRPr="009A5B57">
        <w:rPr>
          <w:rFonts w:eastAsia="Dotum" w:cstheme="minorHAnsi"/>
          <w:b/>
          <w:color w:val="808080" w:themeColor="background1" w:themeShade="80"/>
          <w:sz w:val="24"/>
          <w:szCs w:val="24"/>
        </w:rPr>
        <w:t>Datum:</w:t>
      </w:r>
      <w:r w:rsidR="00150BDC" w:rsidRPr="009A5B57">
        <w:rPr>
          <w:rFonts w:eastAsia="Dotum" w:cstheme="minorHAnsi"/>
          <w:color w:val="808080" w:themeColor="background1" w:themeShade="80"/>
          <w:sz w:val="24"/>
          <w:szCs w:val="24"/>
        </w:rPr>
        <w:t xml:space="preserve"> </w:t>
      </w:r>
      <w:r w:rsidR="006C39D2">
        <w:rPr>
          <w:rFonts w:eastAsia="Dotum" w:cstheme="minorHAnsi"/>
          <w:color w:val="808080" w:themeColor="background1" w:themeShade="80"/>
          <w:sz w:val="24"/>
          <w:szCs w:val="24"/>
        </w:rPr>
        <w:t>20 november</w:t>
      </w:r>
      <w:r w:rsidR="00BB22AA" w:rsidRPr="009A5B57">
        <w:rPr>
          <w:rFonts w:eastAsia="Dotum" w:cstheme="minorHAnsi"/>
          <w:color w:val="808080" w:themeColor="background1" w:themeShade="80"/>
          <w:sz w:val="24"/>
          <w:szCs w:val="24"/>
        </w:rPr>
        <w:t xml:space="preserve"> 2017</w:t>
      </w:r>
    </w:p>
    <w:p w:rsidR="00B768FF" w:rsidRPr="009A5B57" w:rsidRDefault="00B768FF">
      <w:pPr>
        <w:rPr>
          <w:rFonts w:eastAsia="Dotum" w:cstheme="minorHAnsi"/>
          <w:color w:val="808080" w:themeColor="background1" w:themeShade="80"/>
          <w:sz w:val="24"/>
          <w:szCs w:val="24"/>
        </w:rPr>
      </w:pPr>
      <w:r w:rsidRPr="009A5B57">
        <w:rPr>
          <w:rFonts w:eastAsia="Dotum" w:cstheme="minorHAnsi"/>
          <w:b/>
          <w:color w:val="808080" w:themeColor="background1" w:themeShade="80"/>
          <w:sz w:val="24"/>
          <w:szCs w:val="24"/>
        </w:rPr>
        <w:t>Voorzitter</w:t>
      </w:r>
      <w:r w:rsidRPr="009A5B57">
        <w:rPr>
          <w:rFonts w:eastAsia="Dotum" w:cstheme="minorHAnsi"/>
          <w:color w:val="808080" w:themeColor="background1" w:themeShade="80"/>
          <w:sz w:val="24"/>
          <w:szCs w:val="24"/>
        </w:rPr>
        <w:t xml:space="preserve">: </w:t>
      </w:r>
      <w:r w:rsidR="006C39D2">
        <w:rPr>
          <w:rFonts w:eastAsia="Dotum" w:cstheme="minorHAnsi"/>
          <w:color w:val="808080" w:themeColor="background1" w:themeShade="80"/>
          <w:sz w:val="24"/>
          <w:szCs w:val="24"/>
        </w:rPr>
        <w:t>Roomyla Choenni</w:t>
      </w:r>
    </w:p>
    <w:p w:rsidR="00BE6A3A" w:rsidRPr="009A5B57" w:rsidRDefault="002522AD" w:rsidP="003E0173">
      <w:pPr>
        <w:spacing w:line="240" w:lineRule="auto"/>
        <w:rPr>
          <w:rFonts w:eastAsia="Dotum" w:cstheme="minorHAnsi"/>
          <w:color w:val="808080" w:themeColor="background1" w:themeShade="80"/>
        </w:rPr>
      </w:pPr>
      <w:r w:rsidRPr="009A5B57">
        <w:rPr>
          <w:rFonts w:eastAsia="Dotum" w:cstheme="minorHAnsi"/>
          <w:noProof/>
          <w:color w:val="FFFFFF" w:themeColor="background1"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7A5780" wp14:editId="587B8D62">
                <wp:simplePos x="0" y="0"/>
                <wp:positionH relativeFrom="column">
                  <wp:posOffset>-13970</wp:posOffset>
                </wp:positionH>
                <wp:positionV relativeFrom="paragraph">
                  <wp:posOffset>106045</wp:posOffset>
                </wp:positionV>
                <wp:extent cx="59626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47994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8.35pt" to="468.4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" strokecolor="#4579b8 [3044]"/>
            </w:pict>
          </mc:Fallback>
        </mc:AlternateContent>
      </w:r>
    </w:p>
    <w:p w:rsidR="006C39D2" w:rsidRPr="006C39D2" w:rsidRDefault="00150BDC" w:rsidP="00592759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4"/>
          <w:szCs w:val="24"/>
        </w:rPr>
      </w:pPr>
      <w:r w:rsidRPr="009A5B57">
        <w:rPr>
          <w:rFonts w:eastAsia="Dotum" w:cstheme="minorHAnsi"/>
          <w:color w:val="808080" w:themeColor="background1" w:themeShade="80"/>
          <w:sz w:val="24"/>
          <w:szCs w:val="24"/>
        </w:rPr>
        <w:t>Mededelingen</w:t>
      </w:r>
      <w:r w:rsidR="00B92B67" w:rsidRPr="009A5B57">
        <w:rPr>
          <w:rFonts w:eastAsia="Dotum" w:cstheme="minorHAnsi"/>
          <w:color w:val="808080" w:themeColor="background1" w:themeShade="80"/>
          <w:sz w:val="24"/>
          <w:szCs w:val="24"/>
        </w:rPr>
        <w:t xml:space="preserve"> en agendapunten</w:t>
      </w:r>
      <w:r w:rsidR="0027763C" w:rsidRPr="009A5B57">
        <w:rPr>
          <w:rFonts w:eastAsia="Dotum" w:cstheme="minorHAnsi"/>
          <w:color w:val="808080" w:themeColor="background1" w:themeShade="80"/>
        </w:rPr>
        <w:t xml:space="preserve"> </w:t>
      </w:r>
      <w:r w:rsidR="006C39D2">
        <w:rPr>
          <w:rFonts w:eastAsia="Dotum" w:cstheme="minorHAnsi"/>
          <w:color w:val="808080" w:themeColor="background1" w:themeShade="80"/>
          <w:sz w:val="18"/>
          <w:szCs w:val="18"/>
        </w:rPr>
        <w:t>tiled jpg’s/tiffs</w:t>
      </w:r>
    </w:p>
    <w:p w:rsidR="004B6D89" w:rsidRPr="009A5B57" w:rsidRDefault="004B6D89" w:rsidP="009E66B0">
      <w:pPr>
        <w:pStyle w:val="Lijstalinea"/>
        <w:ind w:left="1080"/>
        <w:rPr>
          <w:rFonts w:eastAsia="Dotum" w:cstheme="minorHAnsi"/>
          <w:color w:val="808080" w:themeColor="background1" w:themeShade="80"/>
        </w:rPr>
      </w:pPr>
    </w:p>
    <w:p w:rsidR="009E66B0" w:rsidRDefault="009E66B0" w:rsidP="00592759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4"/>
          <w:szCs w:val="24"/>
        </w:rPr>
      </w:pPr>
      <w:r w:rsidRPr="009A5B57">
        <w:rPr>
          <w:rFonts w:eastAsia="Dotum" w:cstheme="minorHAnsi"/>
          <w:color w:val="808080" w:themeColor="background1" w:themeShade="80"/>
          <w:sz w:val="24"/>
          <w:szCs w:val="24"/>
        </w:rPr>
        <w:t>Updates e-Depot overleggen</w:t>
      </w:r>
    </w:p>
    <w:p w:rsidR="006C39D2" w:rsidRPr="006C39D2" w:rsidRDefault="006C39D2" w:rsidP="006C39D2">
      <w:pPr>
        <w:pStyle w:val="Lijstalinea"/>
        <w:rPr>
          <w:rFonts w:eastAsia="Dotum" w:cstheme="minorHAnsi"/>
          <w:color w:val="808080" w:themeColor="background1" w:themeShade="80"/>
          <w:sz w:val="24"/>
          <w:szCs w:val="24"/>
        </w:rPr>
      </w:pPr>
    </w:p>
    <w:p w:rsidR="006C39D2" w:rsidRDefault="006C39D2" w:rsidP="00592759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4"/>
          <w:szCs w:val="24"/>
        </w:rPr>
      </w:pPr>
      <w:r>
        <w:rPr>
          <w:rFonts w:eastAsia="Dotum" w:cstheme="minorHAnsi"/>
          <w:color w:val="808080" w:themeColor="background1" w:themeShade="80"/>
          <w:sz w:val="24"/>
          <w:szCs w:val="24"/>
        </w:rPr>
        <w:t>Voorzet kostenmodel overbrenging</w:t>
      </w:r>
      <w:bookmarkStart w:id="0" w:name="_GoBack"/>
      <w:bookmarkEnd w:id="0"/>
    </w:p>
    <w:p w:rsidR="006C39D2" w:rsidRPr="006C39D2" w:rsidRDefault="006C39D2" w:rsidP="006C39D2">
      <w:pPr>
        <w:pStyle w:val="Lijstalinea"/>
        <w:rPr>
          <w:rFonts w:eastAsia="Dotum" w:cstheme="minorHAnsi"/>
          <w:color w:val="808080" w:themeColor="background1" w:themeShade="80"/>
          <w:sz w:val="24"/>
          <w:szCs w:val="24"/>
        </w:rPr>
      </w:pPr>
    </w:p>
    <w:p w:rsidR="006C39D2" w:rsidRPr="009A5B57" w:rsidRDefault="006C39D2" w:rsidP="00592759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4"/>
          <w:szCs w:val="24"/>
        </w:rPr>
      </w:pPr>
      <w:r>
        <w:rPr>
          <w:rFonts w:eastAsia="Dotum" w:cstheme="minorHAnsi"/>
          <w:color w:val="808080" w:themeColor="background1" w:themeShade="80"/>
          <w:sz w:val="24"/>
          <w:szCs w:val="24"/>
        </w:rPr>
        <w:t>Nieuwe DECOS versie – bijeenkomst/aangepaste training</w:t>
      </w:r>
    </w:p>
    <w:p w:rsidR="004B6D89" w:rsidRPr="009A5B57" w:rsidRDefault="004B6D89" w:rsidP="004B6D89">
      <w:pPr>
        <w:pStyle w:val="Lijstalinea"/>
        <w:ind w:left="1080"/>
        <w:rPr>
          <w:rFonts w:eastAsia="Dotum" w:cstheme="minorHAnsi"/>
          <w:color w:val="808080" w:themeColor="background1" w:themeShade="80"/>
        </w:rPr>
      </w:pPr>
    </w:p>
    <w:p w:rsidR="007A0784" w:rsidRPr="009A5B57" w:rsidRDefault="00DD07C6" w:rsidP="005F1F9B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</w:rPr>
      </w:pPr>
      <w:r w:rsidRPr="009A5B57">
        <w:rPr>
          <w:rFonts w:eastAsia="Dotum" w:cstheme="minorHAnsi"/>
          <w:color w:val="808080" w:themeColor="background1" w:themeShade="80"/>
        </w:rPr>
        <w:t>ICT projecten</w:t>
      </w:r>
    </w:p>
    <w:p w:rsidR="0014050A" w:rsidRPr="009A5B57" w:rsidRDefault="006C39D2" w:rsidP="00EB717F">
      <w:pPr>
        <w:ind w:left="1080"/>
        <w:rPr>
          <w:rFonts w:eastAsia="Dotum" w:cstheme="minorHAnsi"/>
          <w:color w:val="808080" w:themeColor="background1" w:themeShade="80"/>
        </w:rPr>
      </w:pPr>
      <w:r>
        <w:rPr>
          <w:rFonts w:eastAsia="Dotum" w:cstheme="minorHAnsi"/>
          <w:color w:val="808080" w:themeColor="background1" w:themeShade="80"/>
        </w:rPr>
        <w:t>4</w:t>
      </w:r>
      <w:r w:rsidR="0014050A" w:rsidRPr="009A5B57">
        <w:rPr>
          <w:rFonts w:eastAsia="Dotum" w:cstheme="minorHAnsi"/>
          <w:color w:val="808080" w:themeColor="background1" w:themeShade="80"/>
        </w:rPr>
        <w:t>.</w:t>
      </w:r>
      <w:r w:rsidR="00DD07C6" w:rsidRPr="009A5B57">
        <w:rPr>
          <w:rFonts w:eastAsia="Dotum" w:cstheme="minorHAnsi"/>
          <w:color w:val="808080" w:themeColor="background1" w:themeShade="80"/>
        </w:rPr>
        <w:t>1</w:t>
      </w:r>
      <w:r w:rsidR="0014050A" w:rsidRPr="009A5B57">
        <w:rPr>
          <w:rFonts w:eastAsia="Dotum" w:cstheme="minorHAnsi"/>
          <w:color w:val="808080" w:themeColor="background1" w:themeShade="80"/>
        </w:rPr>
        <w:t xml:space="preserve"> </w:t>
      </w:r>
      <w:r w:rsidR="00701F57" w:rsidRPr="009A5B57">
        <w:rPr>
          <w:rFonts w:eastAsia="Dotum" w:cstheme="minorHAnsi"/>
          <w:color w:val="808080" w:themeColor="background1" w:themeShade="80"/>
        </w:rPr>
        <w:t>Conversie Memorix</w:t>
      </w:r>
      <w:r w:rsidR="00781593" w:rsidRPr="009A5B57">
        <w:rPr>
          <w:rFonts w:eastAsia="Dotum" w:cstheme="minorHAnsi"/>
          <w:color w:val="808080" w:themeColor="background1" w:themeShade="80"/>
        </w:rPr>
        <w:t xml:space="preserve"> / Wie Was Wie</w:t>
      </w:r>
      <w:r w:rsidR="00223E15" w:rsidRPr="009A5B57">
        <w:rPr>
          <w:rFonts w:eastAsia="Dotum" w:cstheme="minorHAnsi"/>
          <w:color w:val="808080" w:themeColor="background1" w:themeShade="80"/>
        </w:rPr>
        <w:t xml:space="preserve"> / WorldCat</w:t>
      </w:r>
    </w:p>
    <w:p w:rsidR="004B6D89" w:rsidRPr="009A5B57" w:rsidRDefault="006C39D2" w:rsidP="009A5B57">
      <w:pPr>
        <w:ind w:left="1080"/>
        <w:rPr>
          <w:rFonts w:eastAsia="Dotum" w:cstheme="minorHAnsi"/>
          <w:color w:val="808080" w:themeColor="background1" w:themeShade="80"/>
          <w:lang w:val="en-US"/>
        </w:rPr>
      </w:pPr>
      <w:r>
        <w:rPr>
          <w:rFonts w:eastAsia="Dotum" w:cstheme="minorHAnsi"/>
          <w:color w:val="808080" w:themeColor="background1" w:themeShade="80"/>
          <w:lang w:val="en-US"/>
        </w:rPr>
        <w:t>4</w:t>
      </w:r>
      <w:r w:rsidR="00DD07C6" w:rsidRPr="009A5B57">
        <w:rPr>
          <w:rFonts w:eastAsia="Dotum" w:cstheme="minorHAnsi"/>
          <w:color w:val="808080" w:themeColor="background1" w:themeShade="80"/>
          <w:lang w:val="en-US"/>
        </w:rPr>
        <w:t>.2</w:t>
      </w:r>
      <w:r w:rsidR="00B92B67" w:rsidRPr="009A5B57">
        <w:rPr>
          <w:rFonts w:eastAsia="Dotum" w:cstheme="minorHAnsi"/>
          <w:color w:val="808080" w:themeColor="background1" w:themeShade="80"/>
          <w:lang w:val="en-US"/>
        </w:rPr>
        <w:t xml:space="preserve"> </w:t>
      </w:r>
      <w:r w:rsidR="00461B2B" w:rsidRPr="009A5B57">
        <w:rPr>
          <w:rFonts w:eastAsia="Dotum" w:cstheme="minorHAnsi"/>
          <w:color w:val="808080" w:themeColor="background1" w:themeShade="80"/>
          <w:lang w:val="en-US"/>
        </w:rPr>
        <w:t>CBS</w:t>
      </w:r>
    </w:p>
    <w:p w:rsidR="0078178E" w:rsidRPr="009A5B57" w:rsidRDefault="0078178E" w:rsidP="0078178E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4"/>
          <w:szCs w:val="24"/>
        </w:rPr>
      </w:pPr>
      <w:r w:rsidRPr="009A5B57">
        <w:rPr>
          <w:rFonts w:eastAsia="Dotum" w:cstheme="minorHAnsi"/>
          <w:color w:val="808080" w:themeColor="background1" w:themeShade="80"/>
          <w:sz w:val="24"/>
          <w:szCs w:val="24"/>
        </w:rPr>
        <w:t>ICT dienstverlening</w:t>
      </w:r>
    </w:p>
    <w:p w:rsidR="00DD07C6" w:rsidRPr="009A5B57" w:rsidRDefault="006C39D2" w:rsidP="0078178E">
      <w:pPr>
        <w:ind w:left="1080"/>
        <w:rPr>
          <w:rFonts w:eastAsia="Dotum" w:cstheme="minorHAnsi"/>
          <w:color w:val="808080" w:themeColor="background1" w:themeShade="80"/>
        </w:rPr>
      </w:pPr>
      <w:r>
        <w:rPr>
          <w:rFonts w:eastAsia="Dotum" w:cstheme="minorHAnsi"/>
          <w:color w:val="808080" w:themeColor="background1" w:themeShade="80"/>
        </w:rPr>
        <w:t>5</w:t>
      </w:r>
      <w:r w:rsidR="0078178E" w:rsidRPr="009A5B57">
        <w:rPr>
          <w:rFonts w:eastAsia="Dotum" w:cstheme="minorHAnsi"/>
          <w:color w:val="808080" w:themeColor="background1" w:themeShade="80"/>
        </w:rPr>
        <w:t xml:space="preserve">.1 </w:t>
      </w:r>
      <w:r w:rsidR="002B457F" w:rsidRPr="009A5B57">
        <w:rPr>
          <w:rFonts w:eastAsia="Dotum" w:cstheme="minorHAnsi"/>
          <w:color w:val="808080" w:themeColor="background1" w:themeShade="80"/>
        </w:rPr>
        <w:t>NA (</w:t>
      </w:r>
      <w:r w:rsidR="007A1935" w:rsidRPr="009A5B57">
        <w:rPr>
          <w:rFonts w:eastAsia="Dotum" w:cstheme="minorHAnsi"/>
          <w:color w:val="808080" w:themeColor="background1" w:themeShade="80"/>
        </w:rPr>
        <w:t>Preservica</w:t>
      </w:r>
      <w:r w:rsidR="00461B2B" w:rsidRPr="009A5B57">
        <w:rPr>
          <w:rFonts w:eastAsia="Dotum" w:cstheme="minorHAnsi"/>
          <w:color w:val="808080" w:themeColor="background1" w:themeShade="80"/>
        </w:rPr>
        <w:t>/Actorenregister</w:t>
      </w:r>
      <w:r w:rsidR="002B457F" w:rsidRPr="009A5B57">
        <w:rPr>
          <w:rFonts w:eastAsia="Dotum" w:cstheme="minorHAnsi"/>
          <w:color w:val="808080" w:themeColor="background1" w:themeShade="80"/>
        </w:rPr>
        <w:t xml:space="preserve">) - </w:t>
      </w:r>
      <w:r w:rsidR="00DD07C6" w:rsidRPr="009A5B57">
        <w:rPr>
          <w:rFonts w:eastAsia="Dotum" w:cstheme="minorHAnsi"/>
          <w:color w:val="808080" w:themeColor="background1" w:themeShade="80"/>
        </w:rPr>
        <w:t>De Ree</w:t>
      </w:r>
      <w:r w:rsidR="002B457F" w:rsidRPr="009A5B57">
        <w:rPr>
          <w:rFonts w:eastAsia="Dotum" w:cstheme="minorHAnsi"/>
          <w:color w:val="808080" w:themeColor="background1" w:themeShade="80"/>
        </w:rPr>
        <w:t xml:space="preserve"> – </w:t>
      </w:r>
      <w:r w:rsidR="00DD07C6" w:rsidRPr="009A5B57">
        <w:rPr>
          <w:rFonts w:eastAsia="Dotum" w:cstheme="minorHAnsi"/>
          <w:color w:val="808080" w:themeColor="background1" w:themeShade="80"/>
        </w:rPr>
        <w:t>Decos</w:t>
      </w:r>
    </w:p>
    <w:p w:rsidR="004B6D89" w:rsidRPr="009A5B57" w:rsidRDefault="006C39D2" w:rsidP="009A5B57">
      <w:pPr>
        <w:ind w:left="1080"/>
        <w:rPr>
          <w:rFonts w:eastAsia="Dotum" w:cstheme="minorHAnsi"/>
          <w:color w:val="808080" w:themeColor="background1" w:themeShade="80"/>
        </w:rPr>
      </w:pPr>
      <w:r>
        <w:rPr>
          <w:rFonts w:eastAsia="Dotum" w:cstheme="minorHAnsi"/>
          <w:color w:val="808080" w:themeColor="background1" w:themeShade="80"/>
        </w:rPr>
        <w:t>5</w:t>
      </w:r>
      <w:r w:rsidR="00DD07C6" w:rsidRPr="009A5B57">
        <w:rPr>
          <w:rFonts w:eastAsia="Dotum" w:cstheme="minorHAnsi"/>
          <w:color w:val="808080" w:themeColor="background1" w:themeShade="80"/>
        </w:rPr>
        <w:t xml:space="preserve">.2 </w:t>
      </w:r>
      <w:r w:rsidR="0078178E" w:rsidRPr="009A5B57">
        <w:rPr>
          <w:rFonts w:eastAsia="Dotum" w:cstheme="minorHAnsi"/>
          <w:color w:val="808080" w:themeColor="background1" w:themeShade="80"/>
        </w:rPr>
        <w:t>SET ICT</w:t>
      </w:r>
    </w:p>
    <w:p w:rsidR="004B6D89" w:rsidRPr="009A5B57" w:rsidRDefault="006C39D2" w:rsidP="009A5B57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4"/>
          <w:szCs w:val="24"/>
        </w:rPr>
      </w:pPr>
      <w:r>
        <w:rPr>
          <w:rFonts w:eastAsia="Dotum" w:cstheme="minorHAnsi"/>
          <w:color w:val="808080" w:themeColor="background1" w:themeShade="80"/>
          <w:sz w:val="24"/>
          <w:szCs w:val="24"/>
        </w:rPr>
        <w:t>Voortgang Mylex</w:t>
      </w:r>
    </w:p>
    <w:p w:rsidR="004B6D89" w:rsidRPr="009A5B57" w:rsidRDefault="004B6D89" w:rsidP="004B6D89">
      <w:pPr>
        <w:pStyle w:val="Lijstalinea"/>
        <w:ind w:left="1080"/>
        <w:rPr>
          <w:rFonts w:eastAsia="Dotum" w:cstheme="minorHAnsi"/>
          <w:color w:val="808080" w:themeColor="background1" w:themeShade="80"/>
          <w:sz w:val="24"/>
          <w:szCs w:val="24"/>
        </w:rPr>
      </w:pPr>
    </w:p>
    <w:p w:rsidR="004B6D89" w:rsidRPr="009A5B57" w:rsidRDefault="006C39D2" w:rsidP="009A5B57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4"/>
          <w:szCs w:val="24"/>
        </w:rPr>
      </w:pPr>
      <w:r>
        <w:rPr>
          <w:rFonts w:eastAsia="Dotum" w:cstheme="minorHAnsi"/>
          <w:color w:val="808080" w:themeColor="background1" w:themeShade="80"/>
          <w:sz w:val="24"/>
          <w:szCs w:val="24"/>
        </w:rPr>
        <w:t>Voortgang Informatiebeveiliging</w:t>
      </w:r>
    </w:p>
    <w:p w:rsidR="009A5B57" w:rsidRPr="009A5B57" w:rsidRDefault="009A5B57" w:rsidP="009A5B57">
      <w:pPr>
        <w:pStyle w:val="Lijstalinea"/>
        <w:ind w:left="1080"/>
        <w:rPr>
          <w:rFonts w:eastAsia="Dotum" w:cstheme="minorHAnsi"/>
          <w:color w:val="808080" w:themeColor="background1" w:themeShade="80"/>
          <w:sz w:val="24"/>
          <w:szCs w:val="24"/>
        </w:rPr>
      </w:pPr>
    </w:p>
    <w:p w:rsidR="00EB717F" w:rsidRPr="009A5B57" w:rsidRDefault="00EB717F" w:rsidP="00EB717F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4"/>
          <w:szCs w:val="24"/>
        </w:rPr>
      </w:pPr>
      <w:r w:rsidRPr="009A5B57">
        <w:rPr>
          <w:rFonts w:eastAsia="Dotum" w:cstheme="minorHAnsi"/>
          <w:color w:val="808080" w:themeColor="background1" w:themeShade="80"/>
          <w:sz w:val="24"/>
          <w:szCs w:val="24"/>
        </w:rPr>
        <w:t>Verslag vorig overleg</w:t>
      </w:r>
    </w:p>
    <w:p w:rsidR="00EB717F" w:rsidRPr="009A5B57" w:rsidRDefault="004B6D89" w:rsidP="00EB717F">
      <w:pPr>
        <w:ind w:left="1080"/>
        <w:rPr>
          <w:rFonts w:eastAsia="Dotum" w:cstheme="minorHAnsi"/>
          <w:color w:val="808080" w:themeColor="background1" w:themeShade="80"/>
        </w:rPr>
      </w:pPr>
      <w:r w:rsidRPr="009A5B57">
        <w:rPr>
          <w:rFonts w:eastAsia="Dotum" w:cstheme="minorHAnsi"/>
          <w:color w:val="808080" w:themeColor="background1" w:themeShade="80"/>
        </w:rPr>
        <w:t>8</w:t>
      </w:r>
      <w:r w:rsidR="00CA0645" w:rsidRPr="009A5B57">
        <w:rPr>
          <w:rFonts w:eastAsia="Dotum" w:cstheme="minorHAnsi"/>
          <w:color w:val="808080" w:themeColor="background1" w:themeShade="80"/>
        </w:rPr>
        <w:t>.1</w:t>
      </w:r>
      <w:r w:rsidR="00EB717F" w:rsidRPr="009A5B57">
        <w:rPr>
          <w:rFonts w:eastAsia="Dotum" w:cstheme="minorHAnsi"/>
          <w:color w:val="808080" w:themeColor="background1" w:themeShade="80"/>
        </w:rPr>
        <w:t xml:space="preserve"> Vaststelling verslag van </w:t>
      </w:r>
      <w:r w:rsidR="006C39D2">
        <w:rPr>
          <w:rFonts w:eastAsia="Dotum" w:cstheme="minorHAnsi"/>
          <w:color w:val="808080" w:themeColor="background1" w:themeShade="80"/>
        </w:rPr>
        <w:t>16-10</w:t>
      </w:r>
      <w:r w:rsidR="00DD07C6" w:rsidRPr="009A5B57">
        <w:rPr>
          <w:rFonts w:eastAsia="Dotum" w:cstheme="minorHAnsi"/>
          <w:color w:val="808080" w:themeColor="background1" w:themeShade="80"/>
        </w:rPr>
        <w:t>-201</w:t>
      </w:r>
      <w:r w:rsidR="00C912A8" w:rsidRPr="009A5B57">
        <w:rPr>
          <w:rFonts w:eastAsia="Dotum" w:cstheme="minorHAnsi"/>
          <w:color w:val="808080" w:themeColor="background1" w:themeShade="80"/>
        </w:rPr>
        <w:t>7</w:t>
      </w:r>
      <w:r w:rsidR="0028025C" w:rsidRPr="009A5B57">
        <w:rPr>
          <w:rFonts w:eastAsia="Dotum" w:cstheme="minorHAnsi"/>
          <w:color w:val="808080" w:themeColor="background1" w:themeShade="80"/>
        </w:rPr>
        <w:t xml:space="preserve"> (bijlage)</w:t>
      </w:r>
    </w:p>
    <w:p w:rsidR="004E0DC7" w:rsidRPr="009A5B57" w:rsidRDefault="00195DBD" w:rsidP="00195DBD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4"/>
          <w:szCs w:val="24"/>
        </w:rPr>
      </w:pPr>
      <w:r w:rsidRPr="009A5B57">
        <w:rPr>
          <w:rFonts w:eastAsia="Dotum" w:cstheme="minorHAnsi"/>
          <w:color w:val="808080" w:themeColor="background1" w:themeShade="80"/>
          <w:sz w:val="24"/>
          <w:szCs w:val="24"/>
        </w:rPr>
        <w:t>Rondvraag en volgend</w:t>
      </w:r>
      <w:r w:rsidR="004B6D89" w:rsidRPr="009A5B57">
        <w:rPr>
          <w:rFonts w:eastAsia="Dotum" w:cstheme="minorHAnsi"/>
          <w:color w:val="808080" w:themeColor="background1" w:themeShade="80"/>
          <w:sz w:val="24"/>
          <w:szCs w:val="24"/>
        </w:rPr>
        <w:t>e vergadering</w:t>
      </w:r>
    </w:p>
    <w:sectPr w:rsidR="004E0DC7" w:rsidRPr="009A5B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558" w:rsidRDefault="000A5558" w:rsidP="00970D9F">
      <w:pPr>
        <w:spacing w:after="0" w:line="240" w:lineRule="auto"/>
      </w:pPr>
      <w:r>
        <w:separator/>
      </w:r>
    </w:p>
  </w:endnote>
  <w:endnote w:type="continuationSeparator" w:id="0">
    <w:p w:rsidR="000A5558" w:rsidRDefault="000A5558" w:rsidP="00970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ttoOT">
    <w:panose1 w:val="020B0504020101010102"/>
    <w:charset w:val="00"/>
    <w:family w:val="swiss"/>
    <w:notTrueType/>
    <w:pitch w:val="variable"/>
    <w:sig w:usb0="800000EF" w:usb1="4000E07B" w:usb2="00000008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558" w:rsidRDefault="000A5558" w:rsidP="00970D9F">
      <w:pPr>
        <w:spacing w:after="0" w:line="240" w:lineRule="auto"/>
      </w:pPr>
      <w:r>
        <w:separator/>
      </w:r>
    </w:p>
  </w:footnote>
  <w:footnote w:type="continuationSeparator" w:id="0">
    <w:p w:rsidR="000A5558" w:rsidRDefault="000A5558" w:rsidP="00970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4FBF"/>
    <w:multiLevelType w:val="hybridMultilevel"/>
    <w:tmpl w:val="AFBE9EB8"/>
    <w:lvl w:ilvl="0" w:tplc="AAC84B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07CF3"/>
    <w:multiLevelType w:val="hybridMultilevel"/>
    <w:tmpl w:val="ABB4B2EC"/>
    <w:lvl w:ilvl="0" w:tplc="801AF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1007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5E9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78D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14C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CA6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0B6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00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E6F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6B737B"/>
    <w:multiLevelType w:val="hybridMultilevel"/>
    <w:tmpl w:val="89CE48DC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17170"/>
    <w:multiLevelType w:val="hybridMultilevel"/>
    <w:tmpl w:val="4F6658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D6BAF"/>
    <w:multiLevelType w:val="hybridMultilevel"/>
    <w:tmpl w:val="D322655C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A351C"/>
    <w:multiLevelType w:val="hybridMultilevel"/>
    <w:tmpl w:val="4906E728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996B3B"/>
    <w:multiLevelType w:val="hybridMultilevel"/>
    <w:tmpl w:val="F85811E2"/>
    <w:lvl w:ilvl="0" w:tplc="49BC1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083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2C5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3E3E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8AD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A06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827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C02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BE2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4605042"/>
    <w:multiLevelType w:val="hybridMultilevel"/>
    <w:tmpl w:val="53205F1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C1658"/>
    <w:multiLevelType w:val="hybridMultilevel"/>
    <w:tmpl w:val="EC003F5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D129F"/>
    <w:multiLevelType w:val="hybridMultilevel"/>
    <w:tmpl w:val="8DD0D8E0"/>
    <w:lvl w:ilvl="0" w:tplc="4D24F6BE">
      <w:numFmt w:val="bullet"/>
      <w:lvlText w:val="-"/>
      <w:lvlJc w:val="left"/>
      <w:pPr>
        <w:ind w:left="720" w:hanging="360"/>
      </w:pPr>
      <w:rPr>
        <w:rFonts w:ascii="NettoOT" w:eastAsia="Dotum" w:hAnsi="NettoOT" w:cs="NettoO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B0395"/>
    <w:multiLevelType w:val="hybridMultilevel"/>
    <w:tmpl w:val="3654AFA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5638"/>
    <w:multiLevelType w:val="hybridMultilevel"/>
    <w:tmpl w:val="B42EF5D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6FEA5CA">
      <w:start w:val="1"/>
      <w:numFmt w:val="bullet"/>
      <w:lvlText w:val="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0FF362A"/>
    <w:multiLevelType w:val="hybridMultilevel"/>
    <w:tmpl w:val="9B7204C6"/>
    <w:lvl w:ilvl="0" w:tplc="AC56F2D0"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1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A3A"/>
    <w:rsid w:val="00006CB1"/>
    <w:rsid w:val="00022D9A"/>
    <w:rsid w:val="00030299"/>
    <w:rsid w:val="000364CB"/>
    <w:rsid w:val="0007332A"/>
    <w:rsid w:val="000A5558"/>
    <w:rsid w:val="000E3689"/>
    <w:rsid w:val="00117229"/>
    <w:rsid w:val="0014050A"/>
    <w:rsid w:val="0014436D"/>
    <w:rsid w:val="00150BDC"/>
    <w:rsid w:val="00195DBD"/>
    <w:rsid w:val="001E5B49"/>
    <w:rsid w:val="00223E15"/>
    <w:rsid w:val="0023418A"/>
    <w:rsid w:val="002522AD"/>
    <w:rsid w:val="00257958"/>
    <w:rsid w:val="00265A0A"/>
    <w:rsid w:val="00265D8A"/>
    <w:rsid w:val="0027763C"/>
    <w:rsid w:val="0028025C"/>
    <w:rsid w:val="00282D32"/>
    <w:rsid w:val="002B3D4E"/>
    <w:rsid w:val="002B457F"/>
    <w:rsid w:val="002C3447"/>
    <w:rsid w:val="00301FDE"/>
    <w:rsid w:val="0030572A"/>
    <w:rsid w:val="00315CCB"/>
    <w:rsid w:val="00380007"/>
    <w:rsid w:val="003E0173"/>
    <w:rsid w:val="004105B5"/>
    <w:rsid w:val="004306C5"/>
    <w:rsid w:val="00440227"/>
    <w:rsid w:val="00461B2B"/>
    <w:rsid w:val="004B6D89"/>
    <w:rsid w:val="004E0455"/>
    <w:rsid w:val="004E0DC7"/>
    <w:rsid w:val="005312BF"/>
    <w:rsid w:val="005651AF"/>
    <w:rsid w:val="0056696C"/>
    <w:rsid w:val="00592759"/>
    <w:rsid w:val="005F1F9B"/>
    <w:rsid w:val="005F2C65"/>
    <w:rsid w:val="0060617A"/>
    <w:rsid w:val="0063620B"/>
    <w:rsid w:val="00692FCF"/>
    <w:rsid w:val="006C329F"/>
    <w:rsid w:val="006C39D2"/>
    <w:rsid w:val="006E5465"/>
    <w:rsid w:val="00701F57"/>
    <w:rsid w:val="00726DDD"/>
    <w:rsid w:val="00736868"/>
    <w:rsid w:val="00743A92"/>
    <w:rsid w:val="00750202"/>
    <w:rsid w:val="00757E33"/>
    <w:rsid w:val="00781593"/>
    <w:rsid w:val="0078178E"/>
    <w:rsid w:val="00785A5C"/>
    <w:rsid w:val="007A0784"/>
    <w:rsid w:val="007A1935"/>
    <w:rsid w:val="007A60EF"/>
    <w:rsid w:val="008156BE"/>
    <w:rsid w:val="00835C31"/>
    <w:rsid w:val="0085502F"/>
    <w:rsid w:val="00865324"/>
    <w:rsid w:val="008A0279"/>
    <w:rsid w:val="008C792D"/>
    <w:rsid w:val="008E20E4"/>
    <w:rsid w:val="00921978"/>
    <w:rsid w:val="00951CEF"/>
    <w:rsid w:val="00970D9F"/>
    <w:rsid w:val="00976A1E"/>
    <w:rsid w:val="009812B4"/>
    <w:rsid w:val="009A5B57"/>
    <w:rsid w:val="009D42E3"/>
    <w:rsid w:val="009E66B0"/>
    <w:rsid w:val="009F3183"/>
    <w:rsid w:val="00A20DE9"/>
    <w:rsid w:val="00AC7782"/>
    <w:rsid w:val="00AD1C89"/>
    <w:rsid w:val="00AF431E"/>
    <w:rsid w:val="00B768FF"/>
    <w:rsid w:val="00B769E6"/>
    <w:rsid w:val="00B778C7"/>
    <w:rsid w:val="00B80920"/>
    <w:rsid w:val="00B92B67"/>
    <w:rsid w:val="00BA1229"/>
    <w:rsid w:val="00BB22AA"/>
    <w:rsid w:val="00BE6A3A"/>
    <w:rsid w:val="00C018D1"/>
    <w:rsid w:val="00C05F82"/>
    <w:rsid w:val="00C23386"/>
    <w:rsid w:val="00C43666"/>
    <w:rsid w:val="00C82E49"/>
    <w:rsid w:val="00C912A8"/>
    <w:rsid w:val="00CA0645"/>
    <w:rsid w:val="00CE39A2"/>
    <w:rsid w:val="00D05365"/>
    <w:rsid w:val="00D10CCA"/>
    <w:rsid w:val="00D5406C"/>
    <w:rsid w:val="00D7417A"/>
    <w:rsid w:val="00DD07C6"/>
    <w:rsid w:val="00E26AF1"/>
    <w:rsid w:val="00E438B3"/>
    <w:rsid w:val="00E61D22"/>
    <w:rsid w:val="00EA27F8"/>
    <w:rsid w:val="00EA696E"/>
    <w:rsid w:val="00EB717F"/>
    <w:rsid w:val="00EC2191"/>
    <w:rsid w:val="00EC4100"/>
    <w:rsid w:val="00EF6FA5"/>
    <w:rsid w:val="00F14308"/>
    <w:rsid w:val="00F30FCE"/>
    <w:rsid w:val="00F36026"/>
    <w:rsid w:val="00F71F89"/>
    <w:rsid w:val="00FA451E"/>
    <w:rsid w:val="00FC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01974"/>
  <w15:docId w15:val="{2DB665E8-50A5-40FA-B1B6-B55A02BC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14308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EA27F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EA27F8"/>
    <w:rPr>
      <w:b/>
      <w:bCs/>
    </w:rPr>
  </w:style>
  <w:style w:type="character" w:styleId="Nadruk">
    <w:name w:val="Emphasis"/>
    <w:basedOn w:val="Standaardalinea-lettertype"/>
    <w:uiPriority w:val="20"/>
    <w:qFormat/>
    <w:rsid w:val="00EA27F8"/>
    <w:rPr>
      <w:i/>
      <w:i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70D9F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70D9F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970D9F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B3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B3D4E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301FDE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835C31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443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22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54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40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1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90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92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83E90-4380-4483-83A6-2272983B4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855DB76A</Template>
  <TotalTime>1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Roomyla Choenni</dc:creator>
  <cp:lastModifiedBy>Roomyla Choenni</cp:lastModifiedBy>
  <cp:revision>2</cp:revision>
  <cp:lastPrinted>2016-01-18T13:49:00Z</cp:lastPrinted>
  <dcterms:created xsi:type="dcterms:W3CDTF">2017-11-16T11:48:00Z</dcterms:created>
  <dcterms:modified xsi:type="dcterms:W3CDTF">2017-11-16T11:48:00Z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LOB_ITEM_KEY">
    <vt:lpwstr>C74FBCC63D5A4CDDA1BA5B22F241099E</vt:lpwstr>
  </property>
</Properties>
</file>