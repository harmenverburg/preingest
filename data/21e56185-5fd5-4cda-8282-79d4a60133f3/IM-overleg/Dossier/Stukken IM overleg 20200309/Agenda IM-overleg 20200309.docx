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0E42A" w14:textId="49926503" w:rsidR="00A87AB7" w:rsidRDefault="00B0760F" w:rsidP="00EE279B">
      <w:pPr>
        <w:pStyle w:val="Titel"/>
      </w:pPr>
      <w:r>
        <w:t>Agenda IM-overleg 2020-03-09</w:t>
      </w:r>
      <w:bookmarkStart w:id="0" w:name="_GoBack"/>
      <w:bookmarkEnd w:id="0"/>
    </w:p>
    <w:p w14:paraId="0C7DCFAA" w14:textId="77777777" w:rsidR="005C6AB7" w:rsidRPr="003D55F5" w:rsidRDefault="005C6AB7" w:rsidP="005C6AB7">
      <w:pPr>
        <w:pStyle w:val="Broodtekst-Memo"/>
        <w:rPr>
          <w:rFonts w:ascii="Calibri" w:hAnsi="Calibri" w:cs="Calibri"/>
          <w:sz w:val="20"/>
          <w:szCs w:val="20"/>
          <w:lang w:val="nl-NL"/>
        </w:rPr>
      </w:pPr>
      <w:r w:rsidRPr="003D55F5">
        <w:rPr>
          <w:rFonts w:ascii="Calibri" w:hAnsi="Calibri" w:cs="Calibri"/>
          <w:sz w:val="20"/>
          <w:szCs w:val="20"/>
          <w:lang w:val="nl-NL"/>
        </w:rPr>
        <w:t xml:space="preserve">Aanwezig: </w:t>
      </w:r>
      <w:r>
        <w:rPr>
          <w:rFonts w:ascii="Calibri" w:hAnsi="Calibri" w:cs="Calibri"/>
          <w:sz w:val="20"/>
          <w:szCs w:val="20"/>
          <w:lang w:val="nl-NL"/>
        </w:rPr>
        <w:t>Patrick, Klaartje, Maarten B., Ed, Maarten Z., Valentina, Roomyla</w:t>
      </w:r>
      <w:r w:rsidRPr="003D55F5">
        <w:rPr>
          <w:rFonts w:ascii="Calibri" w:hAnsi="Calibri" w:cs="Calibri"/>
          <w:sz w:val="20"/>
          <w:szCs w:val="20"/>
          <w:lang w:val="nl-NL"/>
        </w:rPr>
        <w:t xml:space="preserve"> </w:t>
      </w:r>
    </w:p>
    <w:p w14:paraId="51946D45" w14:textId="77777777" w:rsidR="005C6AB7" w:rsidRPr="003D55F5" w:rsidRDefault="005C6AB7" w:rsidP="005C6AB7">
      <w:pPr>
        <w:pStyle w:val="Broodtekst-Memo"/>
        <w:rPr>
          <w:rFonts w:ascii="Calibri" w:hAnsi="Calibri" w:cs="Calibri"/>
          <w:sz w:val="20"/>
          <w:szCs w:val="20"/>
          <w:lang w:val="nl-NL"/>
        </w:rPr>
      </w:pPr>
      <w:r w:rsidRPr="003D55F5">
        <w:rPr>
          <w:rFonts w:ascii="Calibri" w:hAnsi="Calibri" w:cs="Calibri"/>
          <w:sz w:val="20"/>
          <w:szCs w:val="20"/>
          <w:lang w:val="nl-NL"/>
        </w:rPr>
        <w:t>Voorzitter: Maarten Zeinstra</w:t>
      </w:r>
    </w:p>
    <w:p w14:paraId="4630D8F7" w14:textId="77777777" w:rsidR="005C6AB7" w:rsidRPr="003D55F5" w:rsidRDefault="005C6AB7" w:rsidP="005C6AB7">
      <w:pPr>
        <w:pStyle w:val="Broodtekst-Memo"/>
        <w:rPr>
          <w:rFonts w:ascii="Calibri" w:hAnsi="Calibri" w:cs="Calibri"/>
          <w:sz w:val="20"/>
          <w:szCs w:val="20"/>
          <w:lang w:val="nl-NL"/>
        </w:rPr>
      </w:pPr>
      <w:r w:rsidRPr="003D55F5">
        <w:rPr>
          <w:rFonts w:ascii="Calibri" w:hAnsi="Calibri" w:cs="Calibri"/>
          <w:sz w:val="20"/>
          <w:szCs w:val="20"/>
          <w:lang w:val="nl-NL"/>
        </w:rPr>
        <w:t>Secretaris: Valentina Infanti</w:t>
      </w:r>
    </w:p>
    <w:p w14:paraId="5B0060F5" w14:textId="6D6AAA65" w:rsidR="007256D6" w:rsidRDefault="007256D6" w:rsidP="005C6AB7">
      <w:pPr>
        <w:pStyle w:val="Kop1"/>
      </w:pPr>
      <w:r>
        <w:t>Meegeleverde stukken</w:t>
      </w:r>
    </w:p>
    <w:p w14:paraId="3017E7F8" w14:textId="575150BF" w:rsidR="00D45EFF" w:rsidRPr="00D45EFF" w:rsidRDefault="00D45EFF" w:rsidP="00D45EFF">
      <w:pPr>
        <w:pStyle w:val="Lijstalinea"/>
        <w:numPr>
          <w:ilvl w:val="0"/>
          <w:numId w:val="1"/>
        </w:numPr>
      </w:pPr>
      <w:r>
        <w:t>Aandachtspunten ICT (Ed plaatst deze in</w:t>
      </w:r>
      <w:r w:rsidR="00045D3D">
        <w:t xml:space="preserve"> de</w:t>
      </w:r>
      <w:r>
        <w:t xml:space="preserve"> map voor het overleg)</w:t>
      </w:r>
    </w:p>
    <w:p w14:paraId="3894800E" w14:textId="77777777" w:rsidR="00EE279B" w:rsidRPr="00916120" w:rsidRDefault="00EE279B" w:rsidP="005C6AB7">
      <w:pPr>
        <w:pStyle w:val="Kop1"/>
        <w:rPr>
          <w:b/>
        </w:rPr>
      </w:pPr>
      <w:r w:rsidRPr="00916120">
        <w:t>Actielijst</w:t>
      </w:r>
      <w:r w:rsidR="005C6AB7">
        <w:t xml:space="preserve"> vorig overleg</w:t>
      </w:r>
    </w:p>
    <w:p w14:paraId="340165E3" w14:textId="77777777" w:rsidR="00352851" w:rsidRPr="00916120" w:rsidRDefault="00352851" w:rsidP="00352851">
      <w:pPr>
        <w:jc w:val="center"/>
        <w:rPr>
          <w:b/>
        </w:rPr>
      </w:pPr>
    </w:p>
    <w:tbl>
      <w:tblPr>
        <w:tblStyle w:val="Onopgemaaktetabel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820"/>
        <w:gridCol w:w="1275"/>
        <w:gridCol w:w="1121"/>
      </w:tblGrid>
      <w:tr w:rsidR="00352851" w:rsidRPr="00B43522" w14:paraId="27ADECB2" w14:textId="77777777" w:rsidTr="00502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</w:tcPr>
          <w:p w14:paraId="34AE9646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jc w:val="center"/>
            </w:pPr>
            <w:r>
              <w:t>Onderwerp</w:t>
            </w:r>
          </w:p>
        </w:tc>
        <w:tc>
          <w:tcPr>
            <w:tcW w:w="4820" w:type="dxa"/>
          </w:tcPr>
          <w:p w14:paraId="28C7C8FB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</w:t>
            </w:r>
          </w:p>
        </w:tc>
        <w:tc>
          <w:tcPr>
            <w:tcW w:w="1275" w:type="dxa"/>
          </w:tcPr>
          <w:p w14:paraId="13761EF3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1121" w:type="dxa"/>
          </w:tcPr>
          <w:p w14:paraId="358E1AFB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352851" w:rsidRPr="001619FB" w14:paraId="1426C5EC" w14:textId="77777777" w:rsidTr="00502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65E3683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</w:pPr>
            <w:r>
              <w:t>Overeenkomsten</w:t>
            </w:r>
          </w:p>
        </w:tc>
        <w:tc>
          <w:tcPr>
            <w:tcW w:w="4820" w:type="dxa"/>
          </w:tcPr>
          <w:p w14:paraId="775E3539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Analyse maken van de drie overeenkomsten die nu in gebruik zijn</w:t>
            </w:r>
          </w:p>
        </w:tc>
        <w:tc>
          <w:tcPr>
            <w:tcW w:w="1275" w:type="dxa"/>
          </w:tcPr>
          <w:p w14:paraId="742CD2A6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Maarten Z.</w:t>
            </w:r>
          </w:p>
        </w:tc>
        <w:tc>
          <w:tcPr>
            <w:tcW w:w="1121" w:type="dxa"/>
          </w:tcPr>
          <w:p w14:paraId="769A2FC0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</w:t>
            </w:r>
            <w:proofErr w:type="spellStart"/>
            <w:r>
              <w:t>hold</w:t>
            </w:r>
            <w:proofErr w:type="spellEnd"/>
          </w:p>
        </w:tc>
      </w:tr>
      <w:tr w:rsidR="00352851" w14:paraId="27A8742E" w14:textId="77777777" w:rsidTr="00502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E83BB3D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</w:pPr>
            <w:r>
              <w:t>CMS</w:t>
            </w:r>
          </w:p>
        </w:tc>
        <w:tc>
          <w:tcPr>
            <w:tcW w:w="4820" w:type="dxa"/>
          </w:tcPr>
          <w:p w14:paraId="0EB2D819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Onderzoek naar een klantcontactsysteem</w:t>
            </w:r>
          </w:p>
        </w:tc>
        <w:tc>
          <w:tcPr>
            <w:tcW w:w="1275" w:type="dxa"/>
          </w:tcPr>
          <w:p w14:paraId="7E18EEC0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Valentina</w:t>
            </w:r>
          </w:p>
        </w:tc>
        <w:tc>
          <w:tcPr>
            <w:tcW w:w="1121" w:type="dxa"/>
          </w:tcPr>
          <w:p w14:paraId="1D8C3A62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Lopend</w:t>
            </w:r>
          </w:p>
        </w:tc>
      </w:tr>
      <w:tr w:rsidR="00352851" w14:paraId="0D17E5B9" w14:textId="77777777" w:rsidTr="00502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47DD37E" w14:textId="77777777" w:rsidR="00352851" w:rsidRDefault="00352851" w:rsidP="00502430">
            <w:pPr>
              <w:spacing w:after="200" w:line="276" w:lineRule="auto"/>
            </w:pPr>
            <w:r>
              <w:t>CMS</w:t>
            </w:r>
          </w:p>
        </w:tc>
        <w:tc>
          <w:tcPr>
            <w:tcW w:w="4820" w:type="dxa"/>
          </w:tcPr>
          <w:p w14:paraId="6A2746E3" w14:textId="77777777" w:rsidR="00352851" w:rsidRDefault="00352851" w:rsidP="0050243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Notitie bij het MT inbrengen</w:t>
            </w:r>
          </w:p>
        </w:tc>
        <w:tc>
          <w:tcPr>
            <w:tcW w:w="1275" w:type="dxa"/>
          </w:tcPr>
          <w:p w14:paraId="7FD7628E" w14:textId="77777777" w:rsidR="00352851" w:rsidRDefault="00352851" w:rsidP="0050243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Valentina </w:t>
            </w:r>
          </w:p>
        </w:tc>
        <w:tc>
          <w:tcPr>
            <w:tcW w:w="1121" w:type="dxa"/>
          </w:tcPr>
          <w:p w14:paraId="04ECD79A" w14:textId="77777777" w:rsidR="00352851" w:rsidRDefault="00AD02DC" w:rsidP="00AD02D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Afgerond</w:t>
            </w:r>
          </w:p>
        </w:tc>
      </w:tr>
      <w:tr w:rsidR="00352851" w14:paraId="49BB62E0" w14:textId="77777777" w:rsidTr="00502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8D49537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</w:pPr>
            <w:r>
              <w:t xml:space="preserve">Persistent </w:t>
            </w:r>
            <w:proofErr w:type="spellStart"/>
            <w:r>
              <w:t>Identifiers</w:t>
            </w:r>
            <w:proofErr w:type="spellEnd"/>
          </w:p>
        </w:tc>
        <w:tc>
          <w:tcPr>
            <w:tcW w:w="4820" w:type="dxa"/>
          </w:tcPr>
          <w:p w14:paraId="3E6D42DC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Maarten Z. gaat kijken naar de problemen in de transitie van </w:t>
            </w:r>
            <w:proofErr w:type="spellStart"/>
            <w:r>
              <w:t>maior</w:t>
            </w:r>
            <w:proofErr w:type="spellEnd"/>
            <w:r>
              <w:t xml:space="preserve"> naar MAIS en naar de objecten zonder GUID, en komt met een advies over het voorstel van De Ree</w:t>
            </w:r>
          </w:p>
        </w:tc>
        <w:tc>
          <w:tcPr>
            <w:tcW w:w="1275" w:type="dxa"/>
          </w:tcPr>
          <w:p w14:paraId="00AAD0A3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Maarten Z.</w:t>
            </w:r>
          </w:p>
        </w:tc>
        <w:tc>
          <w:tcPr>
            <w:tcW w:w="1121" w:type="dxa"/>
          </w:tcPr>
          <w:p w14:paraId="3412A11B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 </w:t>
            </w:r>
            <w:proofErr w:type="spellStart"/>
            <w:r>
              <w:t>hold</w:t>
            </w:r>
            <w:proofErr w:type="spellEnd"/>
          </w:p>
        </w:tc>
      </w:tr>
      <w:tr w:rsidR="00352851" w14:paraId="036644CD" w14:textId="77777777" w:rsidTr="00502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CCF717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</w:pPr>
            <w:proofErr w:type="spellStart"/>
            <w:r>
              <w:t>WorldCat</w:t>
            </w:r>
            <w:proofErr w:type="spellEnd"/>
          </w:p>
        </w:tc>
        <w:tc>
          <w:tcPr>
            <w:tcW w:w="4820" w:type="dxa"/>
          </w:tcPr>
          <w:p w14:paraId="36300912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Pr="00F710A3">
              <w:t>xport</w:t>
            </w:r>
            <w:r>
              <w:t xml:space="preserve"> KB</w:t>
            </w:r>
            <w:r w:rsidRPr="00F710A3">
              <w:t xml:space="preserve"> </w:t>
            </w:r>
            <w:r>
              <w:t>transformeren</w:t>
            </w:r>
            <w:r w:rsidRPr="00F710A3">
              <w:t xml:space="preserve"> naar een import in MAIS</w:t>
            </w:r>
            <w:r>
              <w:t xml:space="preserve"> </w:t>
            </w:r>
          </w:p>
        </w:tc>
        <w:tc>
          <w:tcPr>
            <w:tcW w:w="1275" w:type="dxa"/>
          </w:tcPr>
          <w:p w14:paraId="6BD8B79A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Maarten Z. </w:t>
            </w:r>
          </w:p>
        </w:tc>
        <w:tc>
          <w:tcPr>
            <w:tcW w:w="1121" w:type="dxa"/>
          </w:tcPr>
          <w:p w14:paraId="74087465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Lopend</w:t>
            </w:r>
          </w:p>
        </w:tc>
      </w:tr>
      <w:tr w:rsidR="00352851" w:rsidRPr="00B204C8" w14:paraId="0F334900" w14:textId="77777777" w:rsidTr="00502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6A1490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</w:pPr>
            <w:r>
              <w:t>Transitie beeldbank</w:t>
            </w:r>
          </w:p>
        </w:tc>
        <w:tc>
          <w:tcPr>
            <w:tcW w:w="4820" w:type="dxa"/>
          </w:tcPr>
          <w:p w14:paraId="51A3929B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Records en handles</w:t>
            </w:r>
            <w:r w:rsidRPr="00F710A3">
              <w:t xml:space="preserve"> matchen</w:t>
            </w:r>
          </w:p>
        </w:tc>
        <w:tc>
          <w:tcPr>
            <w:tcW w:w="1275" w:type="dxa"/>
          </w:tcPr>
          <w:p w14:paraId="0B3C2A4A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Maarten Z.</w:t>
            </w:r>
          </w:p>
        </w:tc>
        <w:tc>
          <w:tcPr>
            <w:tcW w:w="1121" w:type="dxa"/>
          </w:tcPr>
          <w:p w14:paraId="1E2F1487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Lopend</w:t>
            </w:r>
          </w:p>
        </w:tc>
      </w:tr>
      <w:tr w:rsidR="00352851" w:rsidRPr="000D75C4" w14:paraId="7C17CE10" w14:textId="77777777" w:rsidTr="00502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D844331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</w:pPr>
            <w:r w:rsidRPr="00651DE7">
              <w:t>Notitie rechteninfrastructuur</w:t>
            </w:r>
          </w:p>
        </w:tc>
        <w:tc>
          <w:tcPr>
            <w:tcW w:w="4820" w:type="dxa"/>
          </w:tcPr>
          <w:p w14:paraId="16127F80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Notitie bij het MT inbrengen</w:t>
            </w:r>
          </w:p>
        </w:tc>
        <w:tc>
          <w:tcPr>
            <w:tcW w:w="1275" w:type="dxa"/>
          </w:tcPr>
          <w:p w14:paraId="5EB21D07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Maarten Z.</w:t>
            </w:r>
          </w:p>
        </w:tc>
        <w:tc>
          <w:tcPr>
            <w:tcW w:w="1121" w:type="dxa"/>
          </w:tcPr>
          <w:p w14:paraId="721072FA" w14:textId="77777777" w:rsidR="00352851" w:rsidRDefault="00AD02DC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Afgerond</w:t>
            </w:r>
          </w:p>
        </w:tc>
      </w:tr>
      <w:tr w:rsidR="00352851" w:rsidRPr="000D75C4" w14:paraId="444F4EE9" w14:textId="77777777" w:rsidTr="00502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4935B9" w14:textId="77777777" w:rsidR="00352851" w:rsidRPr="00651DE7" w:rsidRDefault="00352851" w:rsidP="00502430">
            <w:pPr>
              <w:spacing w:after="200" w:line="276" w:lineRule="auto"/>
            </w:pPr>
            <w:r w:rsidRPr="00651DE7">
              <w:t>Notitie rechteninfrastructuur</w:t>
            </w:r>
          </w:p>
        </w:tc>
        <w:tc>
          <w:tcPr>
            <w:tcW w:w="4820" w:type="dxa"/>
          </w:tcPr>
          <w:p w14:paraId="6B9EC210" w14:textId="77777777" w:rsidR="00352851" w:rsidRDefault="00352851" w:rsidP="0050243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Contact opnemen met Annabelle m.b.t. </w:t>
            </w:r>
            <w:proofErr w:type="spellStart"/>
            <w:r>
              <w:t>AdWords</w:t>
            </w:r>
            <w:proofErr w:type="spellEnd"/>
          </w:p>
        </w:tc>
        <w:tc>
          <w:tcPr>
            <w:tcW w:w="1275" w:type="dxa"/>
          </w:tcPr>
          <w:p w14:paraId="4487C112" w14:textId="77777777" w:rsidR="00352851" w:rsidRDefault="00352851" w:rsidP="0050243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Maarten Z.</w:t>
            </w:r>
          </w:p>
        </w:tc>
        <w:tc>
          <w:tcPr>
            <w:tcW w:w="1121" w:type="dxa"/>
          </w:tcPr>
          <w:p w14:paraId="2706A0B0" w14:textId="77777777" w:rsidR="00352851" w:rsidRDefault="00502430" w:rsidP="0050243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Afgerond</w:t>
            </w:r>
          </w:p>
        </w:tc>
      </w:tr>
      <w:tr w:rsidR="00352851" w:rsidRPr="000D75C4" w14:paraId="6B1930AB" w14:textId="77777777" w:rsidTr="00502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932BB8" w14:textId="77777777" w:rsidR="00352851" w:rsidRPr="00651DE7" w:rsidRDefault="00352851" w:rsidP="00502430">
            <w:pPr>
              <w:spacing w:after="200" w:line="276" w:lineRule="auto"/>
            </w:pPr>
            <w:r w:rsidRPr="00651DE7">
              <w:t>Notitie rechteninfrastructuur</w:t>
            </w:r>
          </w:p>
        </w:tc>
        <w:tc>
          <w:tcPr>
            <w:tcW w:w="4820" w:type="dxa"/>
          </w:tcPr>
          <w:p w14:paraId="7600FAF9" w14:textId="77777777" w:rsidR="00352851" w:rsidRDefault="00352851" w:rsidP="0050243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Bezoekers statistieken opvragen voor platforms als Open archieven, </w:t>
            </w:r>
            <w:proofErr w:type="spellStart"/>
            <w:r>
              <w:t>Wiewaswie</w:t>
            </w:r>
            <w:proofErr w:type="spellEnd"/>
            <w:r>
              <w:t xml:space="preserve"> en archieven.nl</w:t>
            </w:r>
          </w:p>
        </w:tc>
        <w:tc>
          <w:tcPr>
            <w:tcW w:w="1275" w:type="dxa"/>
          </w:tcPr>
          <w:p w14:paraId="1EA90717" w14:textId="77777777" w:rsidR="00352851" w:rsidRDefault="00352851" w:rsidP="0050243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Maarten Z.</w:t>
            </w:r>
          </w:p>
        </w:tc>
        <w:tc>
          <w:tcPr>
            <w:tcW w:w="1121" w:type="dxa"/>
          </w:tcPr>
          <w:p w14:paraId="5581AEBB" w14:textId="77777777" w:rsidR="00352851" w:rsidRDefault="00502430" w:rsidP="0050243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Afgerond</w:t>
            </w:r>
          </w:p>
        </w:tc>
      </w:tr>
      <w:tr w:rsidR="00352851" w:rsidRPr="000D75C4" w14:paraId="0CDAA8EE" w14:textId="77777777" w:rsidTr="00502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06D102D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</w:pPr>
            <w:proofErr w:type="spellStart"/>
            <w:r>
              <w:t>Escrowregeling</w:t>
            </w:r>
            <w:proofErr w:type="spellEnd"/>
            <w:r>
              <w:t xml:space="preserve"> De Ree</w:t>
            </w:r>
          </w:p>
        </w:tc>
        <w:tc>
          <w:tcPr>
            <w:tcW w:w="4820" w:type="dxa"/>
          </w:tcPr>
          <w:p w14:paraId="33125229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Maarten Z. gaat checken of hij Ed hierover heeft gemaild, zodat het door kan gaan naar Maarten B.</w:t>
            </w:r>
          </w:p>
        </w:tc>
        <w:tc>
          <w:tcPr>
            <w:tcW w:w="1275" w:type="dxa"/>
          </w:tcPr>
          <w:p w14:paraId="60E6B121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Maarten Z. </w:t>
            </w:r>
          </w:p>
        </w:tc>
        <w:tc>
          <w:tcPr>
            <w:tcW w:w="1121" w:type="dxa"/>
          </w:tcPr>
          <w:p w14:paraId="0D262EB6" w14:textId="77777777" w:rsidR="00352851" w:rsidRDefault="00502430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Afgerond</w:t>
            </w:r>
          </w:p>
        </w:tc>
      </w:tr>
      <w:tr w:rsidR="00352851" w:rsidRPr="000D75C4" w14:paraId="2286E20D" w14:textId="77777777" w:rsidTr="00502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8F5767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</w:pPr>
            <w:r>
              <w:t>Standaard templates Office pakket</w:t>
            </w:r>
          </w:p>
        </w:tc>
        <w:tc>
          <w:tcPr>
            <w:tcW w:w="4820" w:type="dxa"/>
          </w:tcPr>
          <w:p w14:paraId="0518D2F4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Opstellen plan van aanpak standaard templates</w:t>
            </w:r>
          </w:p>
        </w:tc>
        <w:tc>
          <w:tcPr>
            <w:tcW w:w="1275" w:type="dxa"/>
          </w:tcPr>
          <w:p w14:paraId="24618786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Maarten Z.</w:t>
            </w:r>
          </w:p>
        </w:tc>
        <w:tc>
          <w:tcPr>
            <w:tcW w:w="1121" w:type="dxa"/>
          </w:tcPr>
          <w:p w14:paraId="4C98F1F3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Lopend</w:t>
            </w:r>
          </w:p>
        </w:tc>
      </w:tr>
      <w:tr w:rsidR="00352851" w:rsidRPr="00515F49" w14:paraId="006E6662" w14:textId="77777777" w:rsidTr="00502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9AE058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</w:pPr>
            <w:r>
              <w:t>ISMS rapportage</w:t>
            </w:r>
          </w:p>
        </w:tc>
        <w:tc>
          <w:tcPr>
            <w:tcW w:w="4820" w:type="dxa"/>
          </w:tcPr>
          <w:p w14:paraId="6F9D5EB7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Procedure evalueren en ISMS rapportage van Q1 2020</w:t>
            </w:r>
            <w:r w:rsidRPr="00E01436">
              <w:t xml:space="preserve"> maken</w:t>
            </w:r>
          </w:p>
        </w:tc>
        <w:tc>
          <w:tcPr>
            <w:tcW w:w="1275" w:type="dxa"/>
          </w:tcPr>
          <w:p w14:paraId="03478F04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 en Maarten Z.</w:t>
            </w:r>
          </w:p>
        </w:tc>
        <w:tc>
          <w:tcPr>
            <w:tcW w:w="1121" w:type="dxa"/>
          </w:tcPr>
          <w:p w14:paraId="6B463BBB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Lopend</w:t>
            </w:r>
          </w:p>
        </w:tc>
      </w:tr>
      <w:tr w:rsidR="00352851" w:rsidRPr="007E292D" w14:paraId="447C8996" w14:textId="77777777" w:rsidTr="00502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65A61F2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</w:pPr>
            <w:r>
              <w:lastRenderedPageBreak/>
              <w:t xml:space="preserve">Verbinding </w:t>
            </w:r>
            <w:proofErr w:type="spellStart"/>
            <w:r>
              <w:t>Jansst</w:t>
            </w:r>
            <w:proofErr w:type="spellEnd"/>
            <w:r>
              <w:t>.-</w:t>
            </w:r>
            <w:proofErr w:type="spellStart"/>
            <w:r>
              <w:t>scanst</w:t>
            </w:r>
            <w:proofErr w:type="spellEnd"/>
            <w:r>
              <w:t>.</w:t>
            </w:r>
          </w:p>
        </w:tc>
        <w:tc>
          <w:tcPr>
            <w:tcW w:w="4820" w:type="dxa"/>
          </w:tcPr>
          <w:p w14:paraId="746C380F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 neemt contact op met Antoinet om de verbinding te bespreken</w:t>
            </w:r>
          </w:p>
        </w:tc>
        <w:tc>
          <w:tcPr>
            <w:tcW w:w="1275" w:type="dxa"/>
          </w:tcPr>
          <w:p w14:paraId="76AF9729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</w:t>
            </w:r>
          </w:p>
        </w:tc>
        <w:tc>
          <w:tcPr>
            <w:tcW w:w="1121" w:type="dxa"/>
          </w:tcPr>
          <w:p w14:paraId="4947044B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2851" w:rsidRPr="00515F49" w14:paraId="200A1023" w14:textId="77777777" w:rsidTr="00502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8B71F3F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</w:pPr>
            <w:r>
              <w:t>Opruiming G-Schijf</w:t>
            </w:r>
          </w:p>
        </w:tc>
        <w:tc>
          <w:tcPr>
            <w:tcW w:w="4820" w:type="dxa"/>
          </w:tcPr>
          <w:p w14:paraId="2436B956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Uitvoeren stap 1: Maarten Z. en Nick gaan langs de afdelingshoofden voor beschrijving van de zaaktypen</w:t>
            </w:r>
          </w:p>
        </w:tc>
        <w:tc>
          <w:tcPr>
            <w:tcW w:w="1275" w:type="dxa"/>
          </w:tcPr>
          <w:p w14:paraId="6270DF0C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Maarten Z.</w:t>
            </w:r>
          </w:p>
        </w:tc>
        <w:tc>
          <w:tcPr>
            <w:tcW w:w="1121" w:type="dxa"/>
          </w:tcPr>
          <w:p w14:paraId="1F29C227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 </w:t>
            </w:r>
            <w:proofErr w:type="spellStart"/>
            <w:r>
              <w:t>Hold</w:t>
            </w:r>
            <w:proofErr w:type="spellEnd"/>
          </w:p>
        </w:tc>
      </w:tr>
      <w:tr w:rsidR="00352851" w:rsidRPr="00515F49" w14:paraId="35DAF1BC" w14:textId="77777777" w:rsidTr="00502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D19CA82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</w:pPr>
            <w:r>
              <w:t>Opruiming G-schijf</w:t>
            </w:r>
          </w:p>
        </w:tc>
        <w:tc>
          <w:tcPr>
            <w:tcW w:w="4820" w:type="dxa"/>
          </w:tcPr>
          <w:p w14:paraId="217AB51F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Uitvoeren stap 2: contact opnemen met SET ICT voor de Z-schijf</w:t>
            </w:r>
          </w:p>
        </w:tc>
        <w:tc>
          <w:tcPr>
            <w:tcW w:w="1275" w:type="dxa"/>
          </w:tcPr>
          <w:p w14:paraId="7B831C35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</w:t>
            </w:r>
          </w:p>
        </w:tc>
        <w:tc>
          <w:tcPr>
            <w:tcW w:w="1121" w:type="dxa"/>
          </w:tcPr>
          <w:p w14:paraId="6FDE1510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</w:t>
            </w:r>
            <w:proofErr w:type="spellStart"/>
            <w:r>
              <w:t>Hold</w:t>
            </w:r>
            <w:proofErr w:type="spellEnd"/>
          </w:p>
        </w:tc>
      </w:tr>
      <w:tr w:rsidR="00352851" w:rsidRPr="007E292D" w14:paraId="102F01A7" w14:textId="77777777" w:rsidTr="00502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789AEE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</w:pPr>
            <w:r>
              <w:t>Opruiming G-Schijf</w:t>
            </w:r>
          </w:p>
        </w:tc>
        <w:tc>
          <w:tcPr>
            <w:tcW w:w="4820" w:type="dxa"/>
          </w:tcPr>
          <w:p w14:paraId="4CDC69F0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Maarten Z. en Valentina uitnodigen voor </w:t>
            </w:r>
            <w:proofErr w:type="spellStart"/>
            <w:r>
              <w:t>afdelingsoverleggen</w:t>
            </w:r>
            <w:proofErr w:type="spellEnd"/>
          </w:p>
        </w:tc>
        <w:tc>
          <w:tcPr>
            <w:tcW w:w="1275" w:type="dxa"/>
          </w:tcPr>
          <w:p w14:paraId="3ED8EEFC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Afdelingshoofden</w:t>
            </w:r>
          </w:p>
        </w:tc>
        <w:tc>
          <w:tcPr>
            <w:tcW w:w="1121" w:type="dxa"/>
          </w:tcPr>
          <w:p w14:paraId="23550860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 </w:t>
            </w:r>
            <w:proofErr w:type="spellStart"/>
            <w:r>
              <w:t>Hold</w:t>
            </w:r>
            <w:proofErr w:type="spellEnd"/>
          </w:p>
        </w:tc>
      </w:tr>
      <w:tr w:rsidR="00352851" w:rsidRPr="006128B0" w14:paraId="76AD7019" w14:textId="77777777" w:rsidTr="00502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5F0EAC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</w:pPr>
            <w:r>
              <w:t>Aanpassing licentie – licentie metadata</w:t>
            </w:r>
          </w:p>
        </w:tc>
        <w:tc>
          <w:tcPr>
            <w:tcW w:w="4820" w:type="dxa"/>
          </w:tcPr>
          <w:p w14:paraId="37C2E6BA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 De Ree afstemmen</w:t>
            </w:r>
          </w:p>
        </w:tc>
        <w:tc>
          <w:tcPr>
            <w:tcW w:w="1275" w:type="dxa"/>
          </w:tcPr>
          <w:p w14:paraId="4B1A4C5B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Maarten Z. </w:t>
            </w:r>
          </w:p>
        </w:tc>
        <w:tc>
          <w:tcPr>
            <w:tcW w:w="1121" w:type="dxa"/>
          </w:tcPr>
          <w:p w14:paraId="4AF01048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Lopend</w:t>
            </w:r>
          </w:p>
        </w:tc>
      </w:tr>
      <w:tr w:rsidR="00352851" w:rsidRPr="006128B0" w14:paraId="738B0F3D" w14:textId="77777777" w:rsidTr="00502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B25608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</w:pPr>
            <w:r>
              <w:t>Opslag NAS</w:t>
            </w:r>
          </w:p>
        </w:tc>
        <w:tc>
          <w:tcPr>
            <w:tcW w:w="4820" w:type="dxa"/>
          </w:tcPr>
          <w:p w14:paraId="329B60ED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Sjabloon spreadsheet opstellen en delen met afdelingshoofden</w:t>
            </w:r>
          </w:p>
        </w:tc>
        <w:tc>
          <w:tcPr>
            <w:tcW w:w="1275" w:type="dxa"/>
          </w:tcPr>
          <w:p w14:paraId="0DE22CDB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 en Maarten Z.</w:t>
            </w:r>
          </w:p>
        </w:tc>
        <w:tc>
          <w:tcPr>
            <w:tcW w:w="1121" w:type="dxa"/>
          </w:tcPr>
          <w:p w14:paraId="38DF8F59" w14:textId="77777777" w:rsidR="00352851" w:rsidRDefault="00352851" w:rsidP="00502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2851" w:rsidRPr="006128B0" w14:paraId="5CA64FB3" w14:textId="77777777" w:rsidTr="00502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D4830F" w14:textId="77777777" w:rsidR="00352851" w:rsidRDefault="00352851" w:rsidP="00502430">
            <w:pPr>
              <w:spacing w:after="200" w:line="276" w:lineRule="auto"/>
            </w:pPr>
            <w:r>
              <w:t>Opslag NAS</w:t>
            </w:r>
          </w:p>
        </w:tc>
        <w:tc>
          <w:tcPr>
            <w:tcW w:w="4820" w:type="dxa"/>
          </w:tcPr>
          <w:p w14:paraId="4BB49F81" w14:textId="77777777" w:rsidR="00352851" w:rsidRDefault="00352851" w:rsidP="0050243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Bij afdelingsoverleg inventariseren wat de toekomstverwachting is (hiervoor wordt een spreadsheet gedeeld) </w:t>
            </w:r>
          </w:p>
        </w:tc>
        <w:tc>
          <w:tcPr>
            <w:tcW w:w="1275" w:type="dxa"/>
          </w:tcPr>
          <w:p w14:paraId="6B57F585" w14:textId="77777777" w:rsidR="00352851" w:rsidRDefault="00352851" w:rsidP="0050243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Afdelingshoofden</w:t>
            </w:r>
          </w:p>
        </w:tc>
        <w:tc>
          <w:tcPr>
            <w:tcW w:w="1121" w:type="dxa"/>
          </w:tcPr>
          <w:p w14:paraId="2872F178" w14:textId="77777777" w:rsidR="00352851" w:rsidRDefault="00352851" w:rsidP="0050243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2851" w:rsidRPr="006128B0" w14:paraId="2489AD0D" w14:textId="77777777" w:rsidTr="00502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34C6E53" w14:textId="77777777" w:rsidR="00352851" w:rsidRDefault="00352851" w:rsidP="00502430">
            <w:pPr>
              <w:spacing w:after="200" w:line="276" w:lineRule="auto"/>
            </w:pPr>
            <w:r>
              <w:t>Zaaktypen</w:t>
            </w:r>
          </w:p>
        </w:tc>
        <w:tc>
          <w:tcPr>
            <w:tcW w:w="4820" w:type="dxa"/>
          </w:tcPr>
          <w:p w14:paraId="5631605C" w14:textId="77777777" w:rsidR="00352851" w:rsidRDefault="00352851" w:rsidP="0050243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 Nick proberen de huidige zaaktypen te koppelen aan de juiste categorie uit de juiste selectielijst en afstemmen met inspectie</w:t>
            </w:r>
          </w:p>
        </w:tc>
        <w:tc>
          <w:tcPr>
            <w:tcW w:w="1275" w:type="dxa"/>
          </w:tcPr>
          <w:p w14:paraId="3F4A8D27" w14:textId="77777777" w:rsidR="00352851" w:rsidRDefault="00352851" w:rsidP="0050243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Maarten Z.</w:t>
            </w:r>
          </w:p>
        </w:tc>
        <w:tc>
          <w:tcPr>
            <w:tcW w:w="1121" w:type="dxa"/>
          </w:tcPr>
          <w:p w14:paraId="2A15E1F1" w14:textId="77777777" w:rsidR="00352851" w:rsidRDefault="00AD02DC" w:rsidP="0050243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Lopend</w:t>
            </w:r>
          </w:p>
        </w:tc>
      </w:tr>
    </w:tbl>
    <w:p w14:paraId="50C07EAC" w14:textId="77777777" w:rsidR="00EE279B" w:rsidRDefault="00352851" w:rsidP="00EE279B">
      <w:pPr>
        <w:spacing w:after="200" w:line="276" w:lineRule="auto"/>
      </w:pPr>
      <w:r>
        <w:t xml:space="preserve"> </w:t>
      </w:r>
    </w:p>
    <w:p w14:paraId="03C87A1C" w14:textId="77777777" w:rsidR="00352851" w:rsidRPr="00E01436" w:rsidRDefault="00352851" w:rsidP="00EE279B">
      <w:pPr>
        <w:spacing w:after="200" w:line="276" w:lineRule="auto"/>
      </w:pPr>
    </w:p>
    <w:p w14:paraId="3D012DAF" w14:textId="77777777" w:rsidR="00EE279B" w:rsidRDefault="005C6AB7" w:rsidP="005C6AB7">
      <w:pPr>
        <w:pStyle w:val="Kop1"/>
      </w:pPr>
      <w:r>
        <w:t>Agenda</w:t>
      </w:r>
    </w:p>
    <w:p w14:paraId="71425E2D" w14:textId="77777777" w:rsidR="005C6AB7" w:rsidRDefault="005C6AB7" w:rsidP="005C6AB7">
      <w:pPr>
        <w:pStyle w:val="Kop2"/>
      </w:pPr>
      <w:r>
        <w:t xml:space="preserve">1. </w:t>
      </w:r>
      <w:r w:rsidR="00352851">
        <w:t>Informatieveiligheid</w:t>
      </w:r>
    </w:p>
    <w:p w14:paraId="1A23C8C1" w14:textId="4B8A7D85" w:rsidR="00223938" w:rsidRDefault="00794B5E" w:rsidP="005E22A3">
      <w:r>
        <w:t>Update/mededeling</w:t>
      </w:r>
      <w:r w:rsidR="008D34C3">
        <w:t>: b</w:t>
      </w:r>
      <w:r w:rsidR="00502430">
        <w:t xml:space="preserve">ij de uitrol van de nieuwe laptops zijn de gebruiksovereenkomsten in gebruik genomen, er is een folder uitgedeeld en er zijn posters opgehangen. </w:t>
      </w:r>
      <w:r w:rsidR="00445A03">
        <w:t xml:space="preserve">Momenteel wordt er binnen het </w:t>
      </w:r>
      <w:proofErr w:type="spellStart"/>
      <w:r w:rsidR="00445A03">
        <w:t>informatieveiligheidsoverleg</w:t>
      </w:r>
      <w:proofErr w:type="spellEnd"/>
      <w:r w:rsidR="00445A03">
        <w:t xml:space="preserve"> bekeken welke acties nog kunnen worden afgerond voor het vertrek van Tanja als FG. </w:t>
      </w:r>
    </w:p>
    <w:p w14:paraId="69D956DF" w14:textId="77777777" w:rsidR="00502430" w:rsidRDefault="00502430" w:rsidP="00502430">
      <w:pPr>
        <w:pStyle w:val="Kop2"/>
      </w:pPr>
      <w:r>
        <w:t>2. Opslag NAS</w:t>
      </w:r>
    </w:p>
    <w:p w14:paraId="51E6A325" w14:textId="3A35DB24" w:rsidR="00502430" w:rsidRPr="00502430" w:rsidRDefault="00502430" w:rsidP="00502430">
      <w:r>
        <w:t>U</w:t>
      </w:r>
      <w:r w:rsidR="00B87475">
        <w:t>pdate over de stand</w:t>
      </w:r>
      <w:r>
        <w:t xml:space="preserve"> van zaken</w:t>
      </w:r>
    </w:p>
    <w:p w14:paraId="180D9F21" w14:textId="77777777" w:rsidR="00502430" w:rsidRDefault="00502430" w:rsidP="00502430">
      <w:pPr>
        <w:pStyle w:val="Kop2"/>
      </w:pPr>
      <w:r>
        <w:t>3. Zaaktypen</w:t>
      </w:r>
    </w:p>
    <w:p w14:paraId="5D9E82EA" w14:textId="7A2C782B" w:rsidR="00502430" w:rsidRPr="00502430" w:rsidRDefault="00502430" w:rsidP="00502430">
      <w:r>
        <w:t>Maarten Z.</w:t>
      </w:r>
      <w:r w:rsidR="008D34C3">
        <w:t xml:space="preserve"> en Nick hebben een eerste opzet</w:t>
      </w:r>
      <w:r>
        <w:t xml:space="preserve"> gemaakt voor een </w:t>
      </w:r>
      <w:proofErr w:type="spellStart"/>
      <w:r>
        <w:t>mapping</w:t>
      </w:r>
      <w:proofErr w:type="spellEnd"/>
      <w:r>
        <w:t xml:space="preserve"> van nieuwe zaaktypen op basis van de geldende selectielijst, Valentina heeft ook meegekeken. Er is input gevraagd aan Gerjan, Tanja en Nicole. Maarten Z</w:t>
      </w:r>
      <w:r w:rsidR="00B87475">
        <w:t>.</w:t>
      </w:r>
      <w:r>
        <w:t xml:space="preserve"> is bezig met het schrijven van een memo hierover. </w:t>
      </w:r>
    </w:p>
    <w:p w14:paraId="25112141" w14:textId="77777777" w:rsidR="00FC7522" w:rsidRPr="00FC7522" w:rsidRDefault="00502430" w:rsidP="00FC7522">
      <w:pPr>
        <w:pStyle w:val="Kop2"/>
      </w:pPr>
      <w:r>
        <w:t>4. Bestanden intern zichtbaar maken</w:t>
      </w:r>
    </w:p>
    <w:p w14:paraId="3548EA06" w14:textId="2A16048F" w:rsidR="0074177A" w:rsidRPr="00813A10" w:rsidRDefault="00B87475" w:rsidP="0074177A">
      <w:r>
        <w:t xml:space="preserve">Nieuw punt. </w:t>
      </w:r>
    </w:p>
    <w:sectPr w:rsidR="0074177A" w:rsidRPr="00813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Netto Offc">
    <w:altName w:val="NettoOT"/>
    <w:charset w:val="00"/>
    <w:family w:val="auto"/>
    <w:pitch w:val="variable"/>
    <w:sig w:usb0="800000EF" w:usb1="4000E07B" w:usb2="0000000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9233E"/>
    <w:multiLevelType w:val="hybridMultilevel"/>
    <w:tmpl w:val="5DFA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F7"/>
    <w:rsid w:val="00045D3D"/>
    <w:rsid w:val="000A6C51"/>
    <w:rsid w:val="00160BC1"/>
    <w:rsid w:val="002007CF"/>
    <w:rsid w:val="00207E7C"/>
    <w:rsid w:val="00223938"/>
    <w:rsid w:val="002B486C"/>
    <w:rsid w:val="00352851"/>
    <w:rsid w:val="00445A03"/>
    <w:rsid w:val="004623CF"/>
    <w:rsid w:val="004A4A30"/>
    <w:rsid w:val="00502430"/>
    <w:rsid w:val="00561C97"/>
    <w:rsid w:val="00573961"/>
    <w:rsid w:val="005916E5"/>
    <w:rsid w:val="005C6AB7"/>
    <w:rsid w:val="005E22A3"/>
    <w:rsid w:val="00721CF7"/>
    <w:rsid w:val="007256D6"/>
    <w:rsid w:val="0074177A"/>
    <w:rsid w:val="00794B5E"/>
    <w:rsid w:val="007A2774"/>
    <w:rsid w:val="00813A10"/>
    <w:rsid w:val="008B46A5"/>
    <w:rsid w:val="008D34C3"/>
    <w:rsid w:val="00A7262E"/>
    <w:rsid w:val="00A87AB7"/>
    <w:rsid w:val="00AD02DC"/>
    <w:rsid w:val="00B0058B"/>
    <w:rsid w:val="00B0760F"/>
    <w:rsid w:val="00B87475"/>
    <w:rsid w:val="00B923F8"/>
    <w:rsid w:val="00CE13E0"/>
    <w:rsid w:val="00D45EFF"/>
    <w:rsid w:val="00E64F7E"/>
    <w:rsid w:val="00EE279B"/>
    <w:rsid w:val="00FC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659F8"/>
  <w15:chartTrackingRefBased/>
  <w15:docId w15:val="{5D9901CA-9323-4813-86A5-9131B240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91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C6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noottekst">
    <w:name w:val="footnote text"/>
    <w:basedOn w:val="Standaard"/>
    <w:link w:val="VoetnoottekstChar"/>
    <w:uiPriority w:val="99"/>
    <w:unhideWhenUsed/>
    <w:rsid w:val="00B0058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B0058B"/>
    <w:rPr>
      <w:rFonts w:ascii="Times New Roman" w:hAnsi="Times New Roman" w:cs="Times New Roman"/>
      <w:sz w:val="24"/>
      <w:szCs w:val="24"/>
    </w:rPr>
  </w:style>
  <w:style w:type="paragraph" w:styleId="Voettekst">
    <w:name w:val="footer"/>
    <w:basedOn w:val="Standaard"/>
    <w:link w:val="VoettekstChar"/>
    <w:uiPriority w:val="99"/>
    <w:unhideWhenUsed/>
    <w:rsid w:val="00B0058B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VoettekstChar">
    <w:name w:val="Voettekst Char"/>
    <w:basedOn w:val="Standaardalinea-lettertype"/>
    <w:link w:val="Voettekst"/>
    <w:uiPriority w:val="99"/>
    <w:rsid w:val="00B0058B"/>
    <w:rPr>
      <w:rFonts w:ascii="Times New Roman" w:hAnsi="Times New Roman" w:cs="Times New Roman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EE27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E2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Onopgemaaktetabel1">
    <w:name w:val="Plain Table 1"/>
    <w:basedOn w:val="Standaardtabel"/>
    <w:uiPriority w:val="41"/>
    <w:rsid w:val="00EE279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nl-N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5916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roodtekst-Memo">
    <w:name w:val="Broodtekst-Memo"/>
    <w:next w:val="Standaard"/>
    <w:rsid w:val="005C6AB7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Netto Offc" w:eastAsia="Netto Offc" w:hAnsi="Netto Offc" w:cs="Netto Offc"/>
      <w:color w:val="000000"/>
      <w:spacing w:val="2"/>
      <w:sz w:val="19"/>
      <w:szCs w:val="19"/>
      <w:u w:color="000000"/>
      <w:bdr w:val="nil"/>
      <w:lang w:val="en-US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5C6A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7256D6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FC752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C752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C752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C752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C7522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C7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C75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FA635580</Template>
  <TotalTime>103</TotalTime>
  <Pages>2</Pages>
  <Words>485</Words>
  <Characters>2669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Zeinstra</dc:creator>
  <cp:keywords/>
  <dc:description/>
  <cp:lastModifiedBy>Valentina Infanti</cp:lastModifiedBy>
  <cp:revision>20</cp:revision>
  <dcterms:created xsi:type="dcterms:W3CDTF">2020-01-20T13:04:00Z</dcterms:created>
  <dcterms:modified xsi:type="dcterms:W3CDTF">2020-03-05T15:28:00Z</dcterms:modified>
</cp:coreProperties>
</file>