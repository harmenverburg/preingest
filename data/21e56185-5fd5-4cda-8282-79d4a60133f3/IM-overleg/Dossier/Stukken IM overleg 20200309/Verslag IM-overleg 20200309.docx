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40E42A" w14:textId="235269B7" w:rsidR="00A87AB7" w:rsidRDefault="00C231F9" w:rsidP="00EE279B">
      <w:pPr>
        <w:pStyle w:val="Titel"/>
      </w:pPr>
      <w:r>
        <w:t>Verslag</w:t>
      </w:r>
      <w:r w:rsidR="00B0760F">
        <w:t xml:space="preserve"> IM-overleg 2020-03-09</w:t>
      </w:r>
    </w:p>
    <w:p w14:paraId="0C7DCFAA" w14:textId="7C454D29" w:rsidR="005C6AB7" w:rsidRPr="003D55F5" w:rsidRDefault="005C6AB7" w:rsidP="005C6AB7">
      <w:pPr>
        <w:pStyle w:val="Broodtekst-Memo"/>
        <w:rPr>
          <w:rFonts w:ascii="Calibri" w:hAnsi="Calibri" w:cs="Calibri"/>
          <w:sz w:val="20"/>
          <w:szCs w:val="20"/>
          <w:lang w:val="nl-NL"/>
        </w:rPr>
      </w:pPr>
      <w:r w:rsidRPr="003D55F5">
        <w:rPr>
          <w:rFonts w:ascii="Calibri" w:hAnsi="Calibri" w:cs="Calibri"/>
          <w:sz w:val="20"/>
          <w:szCs w:val="20"/>
          <w:lang w:val="nl-NL"/>
        </w:rPr>
        <w:t xml:space="preserve">Aanwezig: </w:t>
      </w:r>
      <w:r>
        <w:rPr>
          <w:rFonts w:ascii="Calibri" w:hAnsi="Calibri" w:cs="Calibri"/>
          <w:sz w:val="20"/>
          <w:szCs w:val="20"/>
          <w:lang w:val="nl-NL"/>
        </w:rPr>
        <w:t>Patrick, Klaartje, Maarten B., Ed</w:t>
      </w:r>
      <w:r w:rsidR="00433ABE">
        <w:rPr>
          <w:rFonts w:ascii="Calibri" w:hAnsi="Calibri" w:cs="Calibri"/>
          <w:sz w:val="20"/>
          <w:szCs w:val="20"/>
          <w:lang w:val="nl-NL"/>
        </w:rPr>
        <w:t>, Maarten Z., Valentina. Roomyla afwezig.</w:t>
      </w:r>
    </w:p>
    <w:p w14:paraId="51946D45" w14:textId="77777777" w:rsidR="005C6AB7" w:rsidRPr="003D55F5" w:rsidRDefault="005C6AB7" w:rsidP="005C6AB7">
      <w:pPr>
        <w:pStyle w:val="Broodtekst-Memo"/>
        <w:rPr>
          <w:rFonts w:ascii="Calibri" w:hAnsi="Calibri" w:cs="Calibri"/>
          <w:sz w:val="20"/>
          <w:szCs w:val="20"/>
          <w:lang w:val="nl-NL"/>
        </w:rPr>
      </w:pPr>
      <w:r w:rsidRPr="003D55F5">
        <w:rPr>
          <w:rFonts w:ascii="Calibri" w:hAnsi="Calibri" w:cs="Calibri"/>
          <w:sz w:val="20"/>
          <w:szCs w:val="20"/>
          <w:lang w:val="nl-NL"/>
        </w:rPr>
        <w:t>Voorzitter: Maarten Zeinstra</w:t>
      </w:r>
    </w:p>
    <w:p w14:paraId="4630D8F7" w14:textId="77777777" w:rsidR="005C6AB7" w:rsidRPr="003D55F5" w:rsidRDefault="005C6AB7" w:rsidP="005C6AB7">
      <w:pPr>
        <w:pStyle w:val="Broodtekst-Memo"/>
        <w:rPr>
          <w:rFonts w:ascii="Calibri" w:hAnsi="Calibri" w:cs="Calibri"/>
          <w:sz w:val="20"/>
          <w:szCs w:val="20"/>
          <w:lang w:val="nl-NL"/>
        </w:rPr>
      </w:pPr>
      <w:r w:rsidRPr="003D55F5">
        <w:rPr>
          <w:rFonts w:ascii="Calibri" w:hAnsi="Calibri" w:cs="Calibri"/>
          <w:sz w:val="20"/>
          <w:szCs w:val="20"/>
          <w:lang w:val="nl-NL"/>
        </w:rPr>
        <w:t>Secretaris: Valentina Infanti</w:t>
      </w:r>
    </w:p>
    <w:p w14:paraId="5B0060F5" w14:textId="6D6AAA65" w:rsidR="007256D6" w:rsidRDefault="007256D6" w:rsidP="005C6AB7">
      <w:pPr>
        <w:pStyle w:val="Kop1"/>
      </w:pPr>
      <w:r>
        <w:t>Meegeleverde stukken</w:t>
      </w:r>
    </w:p>
    <w:p w14:paraId="20FE440E" w14:textId="14509CFC" w:rsidR="00433ABE" w:rsidRDefault="00D45EFF" w:rsidP="0074177A">
      <w:pPr>
        <w:pStyle w:val="Lijstalinea"/>
        <w:numPr>
          <w:ilvl w:val="0"/>
          <w:numId w:val="1"/>
        </w:numPr>
      </w:pPr>
      <w:r>
        <w:t>Aandachtspunten ICT (Ed plaatst deze in</w:t>
      </w:r>
      <w:r w:rsidR="00045D3D">
        <w:t xml:space="preserve"> de</w:t>
      </w:r>
      <w:r>
        <w:t xml:space="preserve"> map voor het overleg)</w:t>
      </w:r>
    </w:p>
    <w:p w14:paraId="0012121C" w14:textId="3946B661" w:rsidR="00433ABE" w:rsidRDefault="00433ABE" w:rsidP="00BE241C">
      <w:pPr>
        <w:pStyle w:val="Kop1"/>
      </w:pPr>
      <w:r>
        <w:t>Verslag</w:t>
      </w:r>
    </w:p>
    <w:p w14:paraId="3E2447DE" w14:textId="77777777" w:rsidR="00BE241C" w:rsidRDefault="00BE241C" w:rsidP="00433ABE"/>
    <w:p w14:paraId="6C383834" w14:textId="15A5CBA7" w:rsidR="009B19A3" w:rsidRDefault="00433ABE" w:rsidP="00433ABE">
      <w:r>
        <w:t>Ed heeft de ICT aanda</w:t>
      </w:r>
      <w:r w:rsidR="009B19A3">
        <w:t xml:space="preserve">chtspunten in de map geplaatst: </w:t>
      </w:r>
      <w:r w:rsidR="009B19A3" w:rsidRPr="009B19A3">
        <w:t>G:\02. Afdeling AC\11. Informatie Management\01. Algemeen\IM-overleg\Stukken IM overleg 20200309</w:t>
      </w:r>
      <w:r>
        <w:t xml:space="preserve">. </w:t>
      </w:r>
    </w:p>
    <w:p w14:paraId="091F03BC" w14:textId="1E641578" w:rsidR="00433ABE" w:rsidRDefault="009B19A3" w:rsidP="00433ABE">
      <w:r>
        <w:t>Ed</w:t>
      </w:r>
      <w:r w:rsidR="00433ABE">
        <w:t xml:space="preserve"> licht een aantal punten uit het overzicht toe. </w:t>
      </w:r>
    </w:p>
    <w:p w14:paraId="56E0430D" w14:textId="4E5CB7C3" w:rsidR="00433ABE" w:rsidRDefault="00433ABE" w:rsidP="00433ABE">
      <w:r>
        <w:t xml:space="preserve">- </w:t>
      </w:r>
      <w:proofErr w:type="spellStart"/>
      <w:r>
        <w:t>digikoppeling</w:t>
      </w:r>
      <w:proofErr w:type="spellEnd"/>
      <w:r>
        <w:t xml:space="preserve">: Ed heeft het handleiding naar Maarten Z. en Roomyla gestuurd. </w:t>
      </w:r>
    </w:p>
    <w:p w14:paraId="564BF47D" w14:textId="19EE4BE7" w:rsidR="00433ABE" w:rsidRDefault="00433ABE" w:rsidP="00433ABE">
      <w:r>
        <w:t xml:space="preserve">- storage: </w:t>
      </w:r>
      <w:r w:rsidR="002841C5">
        <w:t xml:space="preserve">er is contact geweest met SET ICT over een uitbreiding van de storage van 55TB naar 103TB. Maarten Z. geeft aan dat er een inschatting is gemaakt van de benodigde ruimte voor het digitaliseren van het De Boer fotomateriaal. Voor enkel de gedigitaliseerde afbeeldingen zou 20TB nodig zijn, wanneer ook de bronbestanden </w:t>
      </w:r>
      <w:r w:rsidR="00BE241C">
        <w:t>mee komen gaat het om 200TB. Ed is door Nico gevraagd om na te gaan wat de kosten voor 200TB zijn.</w:t>
      </w:r>
    </w:p>
    <w:p w14:paraId="65E28F1E" w14:textId="77777777" w:rsidR="008969CC" w:rsidRDefault="008969CC" w:rsidP="00433ABE"/>
    <w:p w14:paraId="0B375B93" w14:textId="4C7AB13D" w:rsidR="008969CC" w:rsidRDefault="008969CC" w:rsidP="008969CC">
      <w:pPr>
        <w:pStyle w:val="Kop2"/>
      </w:pPr>
      <w:r>
        <w:t>Bespreken actielijst:</w:t>
      </w:r>
    </w:p>
    <w:p w14:paraId="5395E41C" w14:textId="09144FC8" w:rsidR="00BE241C" w:rsidRDefault="00BE241C" w:rsidP="00BE241C">
      <w:proofErr w:type="spellStart"/>
      <w:r>
        <w:t>WorldCat</w:t>
      </w:r>
      <w:proofErr w:type="spellEnd"/>
      <w:r>
        <w:t xml:space="preserve">: het opschonen van de auteurs loopt nog, ook doordat er nog duizend auteurs zijn gevonden die eerder ontbraken. Dit duurt waarschijnlijk nog twee weken. </w:t>
      </w:r>
    </w:p>
    <w:p w14:paraId="6B455ADC" w14:textId="7F949D3E" w:rsidR="00BE241C" w:rsidRDefault="00BE241C" w:rsidP="00BE241C">
      <w:proofErr w:type="spellStart"/>
      <w:r>
        <w:t>AdWords</w:t>
      </w:r>
      <w:proofErr w:type="spellEnd"/>
      <w:r>
        <w:t xml:space="preserve"> m.b.t. Notitie Rechteninfrastructuur: Maarten Z. kan zelf ook in </w:t>
      </w:r>
      <w:proofErr w:type="spellStart"/>
      <w:r>
        <w:t>AdWords</w:t>
      </w:r>
      <w:proofErr w:type="spellEnd"/>
      <w:r>
        <w:t xml:space="preserve"> en heeft een aantal verbetermogelijkheden (b.v. ontdubbelen) gezien. Hij gaat nogmaals naar ons gebruik van </w:t>
      </w:r>
      <w:proofErr w:type="spellStart"/>
      <w:r>
        <w:t>AdWords</w:t>
      </w:r>
      <w:proofErr w:type="spellEnd"/>
      <w:r>
        <w:t xml:space="preserve"> kijken. </w:t>
      </w:r>
    </w:p>
    <w:p w14:paraId="03614797" w14:textId="5ADD8B2B" w:rsidR="00D17C4F" w:rsidRDefault="00D17C4F" w:rsidP="00BE241C">
      <w:r>
        <w:t xml:space="preserve">Verbinding Jansstraat-scanstraat: Ed geeft aan dat Antoinet nu uit de voeten </w:t>
      </w:r>
      <w:r w:rsidR="009B512E">
        <w:t>kan</w:t>
      </w:r>
    </w:p>
    <w:p w14:paraId="4744728D" w14:textId="72B41821" w:rsidR="009B512E" w:rsidRDefault="009B512E" w:rsidP="00BE241C">
      <w:r>
        <w:t xml:space="preserve">Sjabloon spreadsheet m.b.t. opslag NAS: Ed en Maarten Z. hebben een sjabloon spreadsheet opgesteld voor het inventariseren van de verwachte benodigde opslag, zij moeten de spreadsheet nog delen met de afdelingshoofden. Dit gaan zij alsnog doen. </w:t>
      </w:r>
    </w:p>
    <w:p w14:paraId="3809B13B" w14:textId="537AFAC0" w:rsidR="009B512E" w:rsidRDefault="009B512E" w:rsidP="00BE241C">
      <w:r>
        <w:t xml:space="preserve">Klaartje merkt op dat er veel vragen komen over duurzame opslag, omdat er binnen de organisatie veel wordt opgeslagen. De opruiming van de G-Schijf is daarom een goede stap, ook in het kader van de Green </w:t>
      </w:r>
      <w:proofErr w:type="spellStart"/>
      <w:r>
        <w:t>Key</w:t>
      </w:r>
      <w:proofErr w:type="spellEnd"/>
      <w:r>
        <w:t xml:space="preserve">. </w:t>
      </w:r>
    </w:p>
    <w:p w14:paraId="7FCB13F9" w14:textId="63ACF627" w:rsidR="00D17C4F" w:rsidRDefault="008969CC" w:rsidP="00D17C4F">
      <w:pPr>
        <w:pStyle w:val="Kop1"/>
      </w:pPr>
      <w:r>
        <w:t>Afhandelen punten op de a</w:t>
      </w:r>
      <w:r w:rsidR="00D17C4F">
        <w:t>genda</w:t>
      </w:r>
    </w:p>
    <w:p w14:paraId="2CCA3BC8" w14:textId="77777777" w:rsidR="00D17C4F" w:rsidRDefault="00D17C4F" w:rsidP="00D17C4F">
      <w:pPr>
        <w:pStyle w:val="Kop2"/>
      </w:pPr>
      <w:r>
        <w:t>1. Informatieveiligheid</w:t>
      </w:r>
    </w:p>
    <w:p w14:paraId="6564391A" w14:textId="317CFA2B" w:rsidR="00D17C4F" w:rsidRDefault="00B42B68" w:rsidP="00D17C4F">
      <w:r>
        <w:t xml:space="preserve">Er wordt een update gegeven over de acties die zijn georganiseerd bij de uitrol van de nieuwe laptops (gebruiksovereenkomsten, bewustwording). </w:t>
      </w:r>
    </w:p>
    <w:p w14:paraId="50EF854B" w14:textId="77777777" w:rsidR="00D17C4F" w:rsidRDefault="00D17C4F" w:rsidP="00D17C4F">
      <w:pPr>
        <w:pStyle w:val="Kop2"/>
      </w:pPr>
      <w:r>
        <w:lastRenderedPageBreak/>
        <w:t>2. Opslag NAS</w:t>
      </w:r>
    </w:p>
    <w:p w14:paraId="4D05278F" w14:textId="77777777" w:rsidR="001A0F08" w:rsidRDefault="001A0F08" w:rsidP="00D17C4F">
      <w:r>
        <w:t xml:space="preserve">Zoals al aangegeven bij het bespreken van de ICT aandachtspunten is er contact met SET over het uitbreiden van de storage. </w:t>
      </w:r>
    </w:p>
    <w:p w14:paraId="47836F9C" w14:textId="59CB6C7E" w:rsidR="001A0F08" w:rsidRDefault="001A0F08" w:rsidP="00D17C4F">
      <w:r>
        <w:t xml:space="preserve">Ook is er gesproken over een nieuwe back-up strategie. Het voorstel is om onze locatie als eerste back-up locatie te gebruiken en datacenter als tweede back-up locatie. Het herstellen vanuit de eerste back-up zou 4 dagen in beslag nemen, vanuit de tweede back-up 16.   </w:t>
      </w:r>
    </w:p>
    <w:p w14:paraId="6C0E0BEA" w14:textId="2D117386" w:rsidR="001A0F08" w:rsidRDefault="001A0F08" w:rsidP="00D17C4F">
      <w:r>
        <w:t xml:space="preserve">Het vergroten van de lijncapaciteit is ook ter sprake gekomen. </w:t>
      </w:r>
    </w:p>
    <w:p w14:paraId="01DCB714" w14:textId="7F51A281" w:rsidR="001A0F08" w:rsidRPr="00502430" w:rsidRDefault="008969CC" w:rsidP="00D17C4F">
      <w:r w:rsidRPr="00317DC1">
        <w:t>Het is nu wachten op het voorstel van SET ICT. Wanneer beschikbaar, gaat Ed het voorstel van SET ICT delen binnen dit overleg</w:t>
      </w:r>
    </w:p>
    <w:p w14:paraId="2297A45F" w14:textId="77777777" w:rsidR="00D17C4F" w:rsidRDefault="00D17C4F" w:rsidP="00D17C4F">
      <w:pPr>
        <w:pStyle w:val="Kop2"/>
      </w:pPr>
      <w:r>
        <w:t>3. Zaaktypen</w:t>
      </w:r>
    </w:p>
    <w:p w14:paraId="2E89A70E" w14:textId="1BAD4AB7" w:rsidR="00D17C4F" w:rsidRDefault="005C2C49" w:rsidP="00D17C4F">
      <w:r>
        <w:t>H</w:t>
      </w:r>
      <w:r w:rsidR="008969CC">
        <w:t xml:space="preserve">et leveren van een </w:t>
      </w:r>
      <w:proofErr w:type="spellStart"/>
      <w:r w:rsidR="008969CC">
        <w:t>mapping</w:t>
      </w:r>
      <w:proofErr w:type="spellEnd"/>
      <w:r w:rsidR="008969CC">
        <w:t xml:space="preserve"> heeft meer voeten in de aarde dan in eerste instantie gedacht. </w:t>
      </w:r>
      <w:r w:rsidRPr="00317DC1">
        <w:t>Maarten Z. is bezig met het schrijven van een memo voor het MT, hopelijk</w:t>
      </w:r>
      <w:r>
        <w:t xml:space="preserve"> is de memo volgende week gereed. </w:t>
      </w:r>
    </w:p>
    <w:p w14:paraId="621808EC" w14:textId="36D2E5E0" w:rsidR="005C2C49" w:rsidRDefault="005C2C49" w:rsidP="00D17C4F">
      <w:r>
        <w:t xml:space="preserve">Het blijkt momenteel problematisch om alle categorieën uit de selectielijst te matchen met een zaaktype. Het kan zo zijn dat binnen een zaaktype meerdere categorieën vallen of dat categorieën zijn opgenomen in meerdere zaaktypen. </w:t>
      </w:r>
      <w:r w:rsidR="00100AB8">
        <w:t xml:space="preserve">Als voorbeelden worden de categorie verzekeringen en het zaaktypen MT besproken. </w:t>
      </w:r>
    </w:p>
    <w:p w14:paraId="53C997A4" w14:textId="05B91CD3" w:rsidR="00100AB8" w:rsidRDefault="00100AB8" w:rsidP="00D17C4F">
      <w:r>
        <w:t xml:space="preserve">Er is in </w:t>
      </w:r>
      <w:proofErr w:type="spellStart"/>
      <w:r>
        <w:t>Join</w:t>
      </w:r>
      <w:proofErr w:type="spellEnd"/>
      <w:r w:rsidR="00E932D8">
        <w:t xml:space="preserve"> bijvoorbeeld</w:t>
      </w:r>
      <w:r>
        <w:t xml:space="preserve"> geen apart zaaktype voor verzekeringen, dus informatie over verzekeringen wordt ondergebracht bij meerdere zaaktype, naar gelang het soort verzekering. </w:t>
      </w:r>
    </w:p>
    <w:p w14:paraId="7F9642DF" w14:textId="70B34970" w:rsidR="00100AB8" w:rsidRDefault="00B42B68" w:rsidP="00100AB8">
      <w:r>
        <w:t>Er worden voorbeelden genoemd van</w:t>
      </w:r>
      <w:r w:rsidR="00100AB8">
        <w:t xml:space="preserve"> informatie</w:t>
      </w:r>
      <w:r>
        <w:t xml:space="preserve"> die lastig is terug te vinden, zoals MT stukken. Ook</w:t>
      </w:r>
      <w:r w:rsidR="00100AB8">
        <w:t xml:space="preserve"> werd/wordt gebruik gemaakt van een contractenboek. Nu is het lastig om te achterhalen in welk systeem iets gezocht moet worden. </w:t>
      </w:r>
      <w:r>
        <w:t>Er zijn twee contractenboeken</w:t>
      </w:r>
      <w:r w:rsidR="00100AB8">
        <w:t xml:space="preserve">, een tot 2017 en een na </w:t>
      </w:r>
      <w:r>
        <w:t>2017. Hierdoor</w:t>
      </w:r>
      <w:r w:rsidR="00100AB8">
        <w:t xml:space="preserve"> </w:t>
      </w:r>
      <w:r>
        <w:t xml:space="preserve">kan het voorkomen dat informatie </w:t>
      </w:r>
      <w:r w:rsidR="00100AB8">
        <w:t xml:space="preserve">in </w:t>
      </w:r>
      <w:r>
        <w:t>drie verschillende systemen moet worden</w:t>
      </w:r>
      <w:r w:rsidR="00100AB8">
        <w:t xml:space="preserve"> </w:t>
      </w:r>
      <w:r>
        <w:t>gezocht</w:t>
      </w:r>
      <w:r w:rsidR="00100AB8">
        <w:t xml:space="preserve">. </w:t>
      </w:r>
    </w:p>
    <w:p w14:paraId="0774E1A3" w14:textId="1EF5C99A" w:rsidR="00100AB8" w:rsidRDefault="00100AB8" w:rsidP="00D17C4F">
      <w:r>
        <w:t xml:space="preserve">Ook kan het zijn dat informatie uit bepaalde categorieën niet wordt opgeslagen in </w:t>
      </w:r>
      <w:proofErr w:type="spellStart"/>
      <w:r>
        <w:t>Join</w:t>
      </w:r>
      <w:proofErr w:type="spellEnd"/>
      <w:r>
        <w:t xml:space="preserve">, maar in een ander systeem. Dit zorgt voor gaten in de </w:t>
      </w:r>
      <w:proofErr w:type="spellStart"/>
      <w:r>
        <w:t>mapping</w:t>
      </w:r>
      <w:proofErr w:type="spellEnd"/>
      <w:r>
        <w:t>.</w:t>
      </w:r>
    </w:p>
    <w:p w14:paraId="2DA84917" w14:textId="4B9A861D" w:rsidR="001A0F08" w:rsidRPr="00502430" w:rsidRDefault="005C2C49" w:rsidP="00D17C4F">
      <w:r w:rsidRPr="00317DC1">
        <w:t xml:space="preserve">De vervolgacties worden besproken: Maarten Z. zal het voorstel </w:t>
      </w:r>
      <w:r w:rsidR="00317DC1" w:rsidRPr="00317DC1">
        <w:t xml:space="preserve">van de </w:t>
      </w:r>
      <w:proofErr w:type="spellStart"/>
      <w:r w:rsidR="00317DC1" w:rsidRPr="00317DC1">
        <w:t>mapping</w:t>
      </w:r>
      <w:proofErr w:type="spellEnd"/>
      <w:r w:rsidR="00317DC1" w:rsidRPr="00317DC1">
        <w:t xml:space="preserve"> en het overzicht van de zaaktypen en categorieën </w:t>
      </w:r>
      <w:r w:rsidRPr="00317DC1">
        <w:t>zo compleet mogelijk proberen te maken en rondsturen naar de afdelingshoofden. Het verzoek aan de afdelin</w:t>
      </w:r>
      <w:r w:rsidR="00100AB8" w:rsidRPr="00317DC1">
        <w:t xml:space="preserve">gshoofden is om de gaten in de </w:t>
      </w:r>
      <w:proofErr w:type="spellStart"/>
      <w:r w:rsidR="00100AB8" w:rsidRPr="00317DC1">
        <w:t>mapping</w:t>
      </w:r>
      <w:proofErr w:type="spellEnd"/>
      <w:r w:rsidR="00317DC1" w:rsidRPr="00317DC1">
        <w:t>/in het overzicht</w:t>
      </w:r>
      <w:r w:rsidR="00100AB8" w:rsidRPr="00317DC1">
        <w:t xml:space="preserve"> </w:t>
      </w:r>
      <w:r w:rsidRPr="00317DC1">
        <w:t xml:space="preserve">waar mogelijk aan te vullen. </w:t>
      </w:r>
      <w:r w:rsidR="00100AB8" w:rsidRPr="00317DC1">
        <w:t>Een afspraak van ca. 2 uur tussen Maarten Z. en de afdelingshoofden zal volgen, om de terugkoppelingen te bespreken.</w:t>
      </w:r>
      <w:r w:rsidR="00100AB8">
        <w:t xml:space="preserve"> </w:t>
      </w:r>
    </w:p>
    <w:p w14:paraId="71DA960E" w14:textId="77777777" w:rsidR="00D17C4F" w:rsidRPr="00FC7522" w:rsidRDefault="00D17C4F" w:rsidP="00D17C4F">
      <w:pPr>
        <w:pStyle w:val="Kop2"/>
      </w:pPr>
      <w:r>
        <w:t>4. Bestanden intern zichtbaar maken</w:t>
      </w:r>
    </w:p>
    <w:p w14:paraId="1C80BBA4" w14:textId="7E50C0A0" w:rsidR="000B1399" w:rsidRPr="00100AB8" w:rsidRDefault="00B42B68" w:rsidP="000B1399">
      <w:pPr>
        <w:rPr>
          <w:color w:val="FF0000"/>
        </w:rPr>
      </w:pPr>
      <w:r>
        <w:t>Er is een overleg opge</w:t>
      </w:r>
      <w:r w:rsidR="000B1399">
        <w:t xml:space="preserve">zet waar Ed, Helen, Marcel, </w:t>
      </w:r>
      <w:r w:rsidR="000B1399" w:rsidRPr="00E932D8">
        <w:t>Antoinet en M</w:t>
      </w:r>
      <w:r w:rsidRPr="00E932D8">
        <w:t>aarten</w:t>
      </w:r>
      <w:r w:rsidR="000B1399" w:rsidRPr="00E932D8">
        <w:t xml:space="preserve"> Z.</w:t>
      </w:r>
      <w:r>
        <w:t xml:space="preserve"> aan deelnemen. Het overleg is in het leven geroepen voor objecten zijn die wel in de studiezaal </w:t>
      </w:r>
      <w:r w:rsidR="000B1399">
        <w:t>raadpleegbaar</w:t>
      </w:r>
      <w:r>
        <w:t xml:space="preserve"> zijn, maar niet online. Er wordt gezocht naar een betere oplossing om </w:t>
      </w:r>
      <w:r w:rsidR="000B1399">
        <w:t xml:space="preserve">deze objecten te tonen, zodat er minder assistentie van studiezaal medewerkers nodig is. Een test staat op de planning voor volgende week. </w:t>
      </w:r>
      <w:r w:rsidR="00D17C4F">
        <w:br/>
      </w:r>
    </w:p>
    <w:p w14:paraId="198FBDE6" w14:textId="4DFE7C6F" w:rsidR="001A0F08" w:rsidRPr="00100AB8" w:rsidRDefault="001A0F08">
      <w:pPr>
        <w:rPr>
          <w:color w:val="FF0000"/>
        </w:rPr>
      </w:pPr>
    </w:p>
    <w:p w14:paraId="30DCD2B9" w14:textId="77777777" w:rsidR="001A0F08" w:rsidRDefault="001A0F08"/>
    <w:p w14:paraId="1F7ED943" w14:textId="3A74E0B2" w:rsidR="00BE241C" w:rsidRDefault="00BE241C">
      <w:r>
        <w:br w:type="page"/>
      </w:r>
    </w:p>
    <w:p w14:paraId="0E0BD6D6" w14:textId="77777777" w:rsidR="00BE241C" w:rsidRPr="00433ABE" w:rsidRDefault="00BE241C" w:rsidP="00433ABE"/>
    <w:p w14:paraId="5692BA3B" w14:textId="13318C5F" w:rsidR="00BE241C" w:rsidRPr="00916120" w:rsidRDefault="00BE241C" w:rsidP="00BE241C">
      <w:pPr>
        <w:pStyle w:val="Kop1"/>
        <w:rPr>
          <w:b/>
        </w:rPr>
      </w:pPr>
      <w:r>
        <w:t>Nieuwe a</w:t>
      </w:r>
      <w:r w:rsidRPr="00916120">
        <w:t>ctielijst</w:t>
      </w:r>
      <w:r>
        <w:t xml:space="preserve"> </w:t>
      </w:r>
    </w:p>
    <w:p w14:paraId="55FF44B2" w14:textId="77777777" w:rsidR="00BE241C" w:rsidRPr="00916120" w:rsidRDefault="00BE241C" w:rsidP="00BE241C">
      <w:pPr>
        <w:jc w:val="center"/>
        <w:rPr>
          <w:b/>
        </w:rPr>
      </w:pPr>
    </w:p>
    <w:tbl>
      <w:tblPr>
        <w:tblStyle w:val="Onopgemaaktetabel1"/>
        <w:tblW w:w="0" w:type="auto"/>
        <w:tblLayout w:type="fixed"/>
        <w:tblLook w:val="04A0" w:firstRow="1" w:lastRow="0" w:firstColumn="1" w:lastColumn="0" w:noHBand="0" w:noVBand="1"/>
      </w:tblPr>
      <w:tblGrid>
        <w:gridCol w:w="1271"/>
        <w:gridCol w:w="4820"/>
        <w:gridCol w:w="1275"/>
        <w:gridCol w:w="1121"/>
      </w:tblGrid>
      <w:tr w:rsidR="00BE241C" w:rsidRPr="00B43522" w14:paraId="4F3F9C08" w14:textId="77777777" w:rsidTr="00D17C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shd w:val="clear" w:color="auto" w:fill="auto"/>
          </w:tcPr>
          <w:p w14:paraId="3CFB43A5" w14:textId="77777777" w:rsidR="00BE241C" w:rsidRDefault="00BE241C" w:rsidP="00D17C4F">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pPr>
            <w:r>
              <w:t>Onderwerp</w:t>
            </w:r>
          </w:p>
        </w:tc>
        <w:tc>
          <w:tcPr>
            <w:tcW w:w="4820" w:type="dxa"/>
          </w:tcPr>
          <w:p w14:paraId="0E5EE8C3" w14:textId="77777777" w:rsidR="00BE241C" w:rsidRDefault="00BE241C" w:rsidP="00D17C4F">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cnfStyle w:val="100000000000" w:firstRow="1" w:lastRow="0" w:firstColumn="0" w:lastColumn="0" w:oddVBand="0" w:evenVBand="0" w:oddHBand="0" w:evenHBand="0" w:firstRowFirstColumn="0" w:firstRowLastColumn="0" w:lastRowFirstColumn="0" w:lastRowLastColumn="0"/>
            </w:pPr>
            <w:r>
              <w:t>Actie</w:t>
            </w:r>
          </w:p>
        </w:tc>
        <w:tc>
          <w:tcPr>
            <w:tcW w:w="1275" w:type="dxa"/>
          </w:tcPr>
          <w:p w14:paraId="6A142FD1" w14:textId="77777777" w:rsidR="00BE241C" w:rsidRDefault="00BE241C" w:rsidP="00D17C4F">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cnfStyle w:val="100000000000" w:firstRow="1" w:lastRow="0" w:firstColumn="0" w:lastColumn="0" w:oddVBand="0" w:evenVBand="0" w:oddHBand="0" w:evenHBand="0" w:firstRowFirstColumn="0" w:firstRowLastColumn="0" w:lastRowFirstColumn="0" w:lastRowLastColumn="0"/>
            </w:pPr>
            <w:r>
              <w:t>Wie</w:t>
            </w:r>
          </w:p>
        </w:tc>
        <w:tc>
          <w:tcPr>
            <w:tcW w:w="1121" w:type="dxa"/>
          </w:tcPr>
          <w:p w14:paraId="237B60DC" w14:textId="77777777" w:rsidR="00BE241C" w:rsidRDefault="00BE241C" w:rsidP="00D17C4F">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100000000000" w:firstRow="1" w:lastRow="0" w:firstColumn="0" w:lastColumn="0" w:oddVBand="0" w:evenVBand="0" w:oddHBand="0" w:evenHBand="0" w:firstRowFirstColumn="0" w:firstRowLastColumn="0" w:lastRowFirstColumn="0" w:lastRowLastColumn="0"/>
            </w:pPr>
            <w:r>
              <w:t>Status</w:t>
            </w:r>
          </w:p>
        </w:tc>
      </w:tr>
      <w:tr w:rsidR="00BE241C" w:rsidRPr="001619FB" w14:paraId="5390EFAA" w14:textId="77777777" w:rsidTr="00D17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5651BD04" w14:textId="77777777" w:rsidR="00BE241C" w:rsidRDefault="00BE241C" w:rsidP="00D17C4F">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pPr>
            <w:r>
              <w:t>Overeenkomsten</w:t>
            </w:r>
          </w:p>
        </w:tc>
        <w:tc>
          <w:tcPr>
            <w:tcW w:w="4820" w:type="dxa"/>
          </w:tcPr>
          <w:p w14:paraId="18CD21B1" w14:textId="77777777" w:rsidR="00BE241C" w:rsidRDefault="00BE241C" w:rsidP="00D17C4F">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100000" w:firstRow="0" w:lastRow="0" w:firstColumn="0" w:lastColumn="0" w:oddVBand="0" w:evenVBand="0" w:oddHBand="1" w:evenHBand="0" w:firstRowFirstColumn="0" w:firstRowLastColumn="0" w:lastRowFirstColumn="0" w:lastRowLastColumn="0"/>
            </w:pPr>
            <w:r>
              <w:t>Analyse maken van de drie overeenkomsten die nu in gebruik zijn</w:t>
            </w:r>
          </w:p>
        </w:tc>
        <w:tc>
          <w:tcPr>
            <w:tcW w:w="1275" w:type="dxa"/>
          </w:tcPr>
          <w:p w14:paraId="1092319C" w14:textId="77777777" w:rsidR="00BE241C" w:rsidRDefault="00BE241C" w:rsidP="00D17C4F">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100000" w:firstRow="0" w:lastRow="0" w:firstColumn="0" w:lastColumn="0" w:oddVBand="0" w:evenVBand="0" w:oddHBand="1" w:evenHBand="0" w:firstRowFirstColumn="0" w:firstRowLastColumn="0" w:lastRowFirstColumn="0" w:lastRowLastColumn="0"/>
            </w:pPr>
            <w:r>
              <w:t>Maarten Z.</w:t>
            </w:r>
          </w:p>
        </w:tc>
        <w:tc>
          <w:tcPr>
            <w:tcW w:w="1121" w:type="dxa"/>
          </w:tcPr>
          <w:p w14:paraId="5385EAE3" w14:textId="77777777" w:rsidR="00BE241C" w:rsidRDefault="00BE241C" w:rsidP="00D17C4F">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100000" w:firstRow="0" w:lastRow="0" w:firstColumn="0" w:lastColumn="0" w:oddVBand="0" w:evenVBand="0" w:oddHBand="1" w:evenHBand="0" w:firstRowFirstColumn="0" w:firstRowLastColumn="0" w:lastRowFirstColumn="0" w:lastRowLastColumn="0"/>
            </w:pPr>
            <w:r>
              <w:t xml:space="preserve">On </w:t>
            </w:r>
            <w:proofErr w:type="spellStart"/>
            <w:r>
              <w:t>hold</w:t>
            </w:r>
            <w:proofErr w:type="spellEnd"/>
          </w:p>
        </w:tc>
      </w:tr>
      <w:tr w:rsidR="00BE241C" w14:paraId="38A94CD1" w14:textId="77777777" w:rsidTr="00D17C4F">
        <w:tc>
          <w:tcPr>
            <w:cnfStyle w:val="001000000000" w:firstRow="0" w:lastRow="0" w:firstColumn="1" w:lastColumn="0" w:oddVBand="0" w:evenVBand="0" w:oddHBand="0" w:evenHBand="0" w:firstRowFirstColumn="0" w:firstRowLastColumn="0" w:lastRowFirstColumn="0" w:lastRowLastColumn="0"/>
            <w:tcW w:w="1271" w:type="dxa"/>
          </w:tcPr>
          <w:p w14:paraId="7A47277E" w14:textId="77777777" w:rsidR="00BE241C" w:rsidRDefault="00BE241C" w:rsidP="00D17C4F">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pPr>
            <w:r>
              <w:t>CMS</w:t>
            </w:r>
          </w:p>
        </w:tc>
        <w:tc>
          <w:tcPr>
            <w:tcW w:w="4820" w:type="dxa"/>
          </w:tcPr>
          <w:p w14:paraId="16C30BB4" w14:textId="77777777" w:rsidR="00BE241C" w:rsidRDefault="00BE241C" w:rsidP="00D17C4F">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000000" w:firstRow="0" w:lastRow="0" w:firstColumn="0" w:lastColumn="0" w:oddVBand="0" w:evenVBand="0" w:oddHBand="0" w:evenHBand="0" w:firstRowFirstColumn="0" w:firstRowLastColumn="0" w:lastRowFirstColumn="0" w:lastRowLastColumn="0"/>
            </w:pPr>
            <w:r>
              <w:t>Onderzoek naar een klantcontactsysteem</w:t>
            </w:r>
          </w:p>
        </w:tc>
        <w:tc>
          <w:tcPr>
            <w:tcW w:w="1275" w:type="dxa"/>
          </w:tcPr>
          <w:p w14:paraId="53A4C6D7" w14:textId="77777777" w:rsidR="00BE241C" w:rsidRDefault="00BE241C" w:rsidP="00D17C4F">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000000" w:firstRow="0" w:lastRow="0" w:firstColumn="0" w:lastColumn="0" w:oddVBand="0" w:evenVBand="0" w:oddHBand="0" w:evenHBand="0" w:firstRowFirstColumn="0" w:firstRowLastColumn="0" w:lastRowFirstColumn="0" w:lastRowLastColumn="0"/>
            </w:pPr>
            <w:r>
              <w:t>Valentina</w:t>
            </w:r>
          </w:p>
        </w:tc>
        <w:tc>
          <w:tcPr>
            <w:tcW w:w="1121" w:type="dxa"/>
          </w:tcPr>
          <w:p w14:paraId="736D06C3" w14:textId="77777777" w:rsidR="00BE241C" w:rsidRDefault="00BE241C" w:rsidP="00D17C4F">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000000" w:firstRow="0" w:lastRow="0" w:firstColumn="0" w:lastColumn="0" w:oddVBand="0" w:evenVBand="0" w:oddHBand="0" w:evenHBand="0" w:firstRowFirstColumn="0" w:firstRowLastColumn="0" w:lastRowFirstColumn="0" w:lastRowLastColumn="0"/>
            </w:pPr>
            <w:r>
              <w:t>Lopend</w:t>
            </w:r>
          </w:p>
        </w:tc>
      </w:tr>
      <w:tr w:rsidR="00BE241C" w14:paraId="1CD46D5D" w14:textId="77777777" w:rsidTr="00D17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1AC531B4" w14:textId="77777777" w:rsidR="00BE241C" w:rsidRDefault="00BE241C" w:rsidP="00D17C4F">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pPr>
            <w:proofErr w:type="spellStart"/>
            <w:r>
              <w:t>WorldCat</w:t>
            </w:r>
            <w:proofErr w:type="spellEnd"/>
          </w:p>
        </w:tc>
        <w:tc>
          <w:tcPr>
            <w:tcW w:w="4820" w:type="dxa"/>
          </w:tcPr>
          <w:p w14:paraId="1A107FF0" w14:textId="77777777" w:rsidR="00BE241C" w:rsidRDefault="00BE241C" w:rsidP="00D17C4F">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100000" w:firstRow="0" w:lastRow="0" w:firstColumn="0" w:lastColumn="0" w:oddVBand="0" w:evenVBand="0" w:oddHBand="1" w:evenHBand="0" w:firstRowFirstColumn="0" w:firstRowLastColumn="0" w:lastRowFirstColumn="0" w:lastRowLastColumn="0"/>
            </w:pPr>
            <w:r>
              <w:t>E</w:t>
            </w:r>
            <w:r w:rsidRPr="00F710A3">
              <w:t>xport</w:t>
            </w:r>
            <w:r>
              <w:t xml:space="preserve"> KB</w:t>
            </w:r>
            <w:r w:rsidRPr="00F710A3">
              <w:t xml:space="preserve"> </w:t>
            </w:r>
            <w:r>
              <w:t>transformeren</w:t>
            </w:r>
            <w:r w:rsidRPr="00F710A3">
              <w:t xml:space="preserve"> naar een import in MAIS</w:t>
            </w:r>
            <w:r>
              <w:t xml:space="preserve"> </w:t>
            </w:r>
          </w:p>
        </w:tc>
        <w:tc>
          <w:tcPr>
            <w:tcW w:w="1275" w:type="dxa"/>
          </w:tcPr>
          <w:p w14:paraId="0608E0D9" w14:textId="77777777" w:rsidR="00BE241C" w:rsidRDefault="00BE241C" w:rsidP="00D17C4F">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100000" w:firstRow="0" w:lastRow="0" w:firstColumn="0" w:lastColumn="0" w:oddVBand="0" w:evenVBand="0" w:oddHBand="1" w:evenHBand="0" w:firstRowFirstColumn="0" w:firstRowLastColumn="0" w:lastRowFirstColumn="0" w:lastRowLastColumn="0"/>
            </w:pPr>
            <w:r>
              <w:t xml:space="preserve">Maarten Z. </w:t>
            </w:r>
          </w:p>
        </w:tc>
        <w:tc>
          <w:tcPr>
            <w:tcW w:w="1121" w:type="dxa"/>
          </w:tcPr>
          <w:p w14:paraId="1DA6A353" w14:textId="77777777" w:rsidR="00BE241C" w:rsidRDefault="00BE241C" w:rsidP="00D17C4F">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100000" w:firstRow="0" w:lastRow="0" w:firstColumn="0" w:lastColumn="0" w:oddVBand="0" w:evenVBand="0" w:oddHBand="1" w:evenHBand="0" w:firstRowFirstColumn="0" w:firstRowLastColumn="0" w:lastRowFirstColumn="0" w:lastRowLastColumn="0"/>
            </w:pPr>
            <w:r>
              <w:t>Lopend</w:t>
            </w:r>
          </w:p>
        </w:tc>
      </w:tr>
      <w:tr w:rsidR="00BE241C" w:rsidRPr="00B204C8" w14:paraId="2ECD6EAB" w14:textId="77777777" w:rsidTr="00D17C4F">
        <w:tc>
          <w:tcPr>
            <w:cnfStyle w:val="001000000000" w:firstRow="0" w:lastRow="0" w:firstColumn="1" w:lastColumn="0" w:oddVBand="0" w:evenVBand="0" w:oddHBand="0" w:evenHBand="0" w:firstRowFirstColumn="0" w:firstRowLastColumn="0" w:lastRowFirstColumn="0" w:lastRowLastColumn="0"/>
            <w:tcW w:w="1271" w:type="dxa"/>
          </w:tcPr>
          <w:p w14:paraId="1C7443D5" w14:textId="77777777" w:rsidR="00BE241C" w:rsidRDefault="00BE241C" w:rsidP="00D17C4F">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pPr>
            <w:r>
              <w:t>Transitie beeldbank</w:t>
            </w:r>
          </w:p>
        </w:tc>
        <w:tc>
          <w:tcPr>
            <w:tcW w:w="4820" w:type="dxa"/>
          </w:tcPr>
          <w:p w14:paraId="335AFAF3" w14:textId="77777777" w:rsidR="00BE241C" w:rsidRDefault="00BE241C" w:rsidP="00D17C4F">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000000" w:firstRow="0" w:lastRow="0" w:firstColumn="0" w:lastColumn="0" w:oddVBand="0" w:evenVBand="0" w:oddHBand="0" w:evenHBand="0" w:firstRowFirstColumn="0" w:firstRowLastColumn="0" w:lastRowFirstColumn="0" w:lastRowLastColumn="0"/>
            </w:pPr>
            <w:r>
              <w:t>Records en handles</w:t>
            </w:r>
            <w:r w:rsidRPr="00F710A3">
              <w:t xml:space="preserve"> matchen</w:t>
            </w:r>
          </w:p>
        </w:tc>
        <w:tc>
          <w:tcPr>
            <w:tcW w:w="1275" w:type="dxa"/>
          </w:tcPr>
          <w:p w14:paraId="445A1B70" w14:textId="77777777" w:rsidR="00BE241C" w:rsidRDefault="00BE241C" w:rsidP="00D17C4F">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000000" w:firstRow="0" w:lastRow="0" w:firstColumn="0" w:lastColumn="0" w:oddVBand="0" w:evenVBand="0" w:oddHBand="0" w:evenHBand="0" w:firstRowFirstColumn="0" w:firstRowLastColumn="0" w:lastRowFirstColumn="0" w:lastRowLastColumn="0"/>
            </w:pPr>
            <w:r>
              <w:t>Maarten Z.</w:t>
            </w:r>
          </w:p>
        </w:tc>
        <w:tc>
          <w:tcPr>
            <w:tcW w:w="1121" w:type="dxa"/>
          </w:tcPr>
          <w:p w14:paraId="4FDB6563" w14:textId="77777777" w:rsidR="00BE241C" w:rsidRDefault="00BE241C" w:rsidP="00D17C4F">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000000" w:firstRow="0" w:lastRow="0" w:firstColumn="0" w:lastColumn="0" w:oddVBand="0" w:evenVBand="0" w:oddHBand="0" w:evenHBand="0" w:firstRowFirstColumn="0" w:firstRowLastColumn="0" w:lastRowFirstColumn="0" w:lastRowLastColumn="0"/>
            </w:pPr>
            <w:r>
              <w:t>Lopend</w:t>
            </w:r>
          </w:p>
        </w:tc>
      </w:tr>
      <w:tr w:rsidR="00BE241C" w:rsidRPr="000D75C4" w14:paraId="1A80B80F" w14:textId="77777777" w:rsidTr="00D17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18DB8F1" w14:textId="2461782A" w:rsidR="00BE241C" w:rsidRPr="00651DE7" w:rsidRDefault="00D17C4F" w:rsidP="00D17C4F">
            <w:pPr>
              <w:spacing w:after="200" w:line="276" w:lineRule="auto"/>
            </w:pPr>
            <w:proofErr w:type="spellStart"/>
            <w:r>
              <w:t>AdWords</w:t>
            </w:r>
            <w:proofErr w:type="spellEnd"/>
          </w:p>
        </w:tc>
        <w:tc>
          <w:tcPr>
            <w:tcW w:w="4820" w:type="dxa"/>
          </w:tcPr>
          <w:p w14:paraId="34FCA73B" w14:textId="319B794C" w:rsidR="00BE241C" w:rsidRDefault="00D17C4F" w:rsidP="00D17C4F">
            <w:pPr>
              <w:spacing w:after="200" w:line="276" w:lineRule="auto"/>
              <w:cnfStyle w:val="000000100000" w:firstRow="0" w:lastRow="0" w:firstColumn="0" w:lastColumn="0" w:oddVBand="0" w:evenVBand="0" w:oddHBand="1" w:evenHBand="0" w:firstRowFirstColumn="0" w:firstRowLastColumn="0" w:lastRowFirstColumn="0" w:lastRowLastColumn="0"/>
            </w:pPr>
            <w:r w:rsidRPr="00E54808">
              <w:t>Ons gebruik kritisch bekijken</w:t>
            </w:r>
            <w:r w:rsidR="00D23277" w:rsidRPr="00E54808">
              <w:t xml:space="preserve"> en verbeteringen voorstellen</w:t>
            </w:r>
          </w:p>
        </w:tc>
        <w:tc>
          <w:tcPr>
            <w:tcW w:w="1275" w:type="dxa"/>
          </w:tcPr>
          <w:p w14:paraId="5BA84652" w14:textId="77777777" w:rsidR="00BE241C" w:rsidRDefault="00BE241C" w:rsidP="00D17C4F">
            <w:pPr>
              <w:spacing w:after="200" w:line="276" w:lineRule="auto"/>
              <w:cnfStyle w:val="000000100000" w:firstRow="0" w:lastRow="0" w:firstColumn="0" w:lastColumn="0" w:oddVBand="0" w:evenVBand="0" w:oddHBand="1" w:evenHBand="0" w:firstRowFirstColumn="0" w:firstRowLastColumn="0" w:lastRowFirstColumn="0" w:lastRowLastColumn="0"/>
            </w:pPr>
            <w:r>
              <w:t>Maarten Z.</w:t>
            </w:r>
          </w:p>
        </w:tc>
        <w:tc>
          <w:tcPr>
            <w:tcW w:w="1121" w:type="dxa"/>
          </w:tcPr>
          <w:p w14:paraId="619E8C7E" w14:textId="303530FC" w:rsidR="00BE241C" w:rsidRDefault="00BE241C" w:rsidP="00D17C4F">
            <w:pPr>
              <w:spacing w:after="200" w:line="276" w:lineRule="auto"/>
              <w:cnfStyle w:val="000000100000" w:firstRow="0" w:lastRow="0" w:firstColumn="0" w:lastColumn="0" w:oddVBand="0" w:evenVBand="0" w:oddHBand="1" w:evenHBand="0" w:firstRowFirstColumn="0" w:firstRowLastColumn="0" w:lastRowFirstColumn="0" w:lastRowLastColumn="0"/>
            </w:pPr>
          </w:p>
        </w:tc>
      </w:tr>
      <w:tr w:rsidR="00BE241C" w:rsidRPr="000D75C4" w14:paraId="2092CA3C" w14:textId="77777777" w:rsidTr="00D17C4F">
        <w:tc>
          <w:tcPr>
            <w:cnfStyle w:val="001000000000" w:firstRow="0" w:lastRow="0" w:firstColumn="1" w:lastColumn="0" w:oddVBand="0" w:evenVBand="0" w:oddHBand="0" w:evenHBand="0" w:firstRowFirstColumn="0" w:firstRowLastColumn="0" w:lastRowFirstColumn="0" w:lastRowLastColumn="0"/>
            <w:tcW w:w="1271" w:type="dxa"/>
          </w:tcPr>
          <w:p w14:paraId="61C45E6B" w14:textId="77777777" w:rsidR="00BE241C" w:rsidRDefault="00BE241C" w:rsidP="00D17C4F">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pPr>
            <w:r>
              <w:t>Standaard templates Office pakket</w:t>
            </w:r>
          </w:p>
        </w:tc>
        <w:tc>
          <w:tcPr>
            <w:tcW w:w="4820" w:type="dxa"/>
          </w:tcPr>
          <w:p w14:paraId="456715AC" w14:textId="77777777" w:rsidR="00BE241C" w:rsidRDefault="00BE241C" w:rsidP="00D17C4F">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000000" w:firstRow="0" w:lastRow="0" w:firstColumn="0" w:lastColumn="0" w:oddVBand="0" w:evenVBand="0" w:oddHBand="0" w:evenHBand="0" w:firstRowFirstColumn="0" w:firstRowLastColumn="0" w:lastRowFirstColumn="0" w:lastRowLastColumn="0"/>
            </w:pPr>
            <w:r>
              <w:t>Opstellen plan van aanpak standaard templates</w:t>
            </w:r>
          </w:p>
        </w:tc>
        <w:tc>
          <w:tcPr>
            <w:tcW w:w="1275" w:type="dxa"/>
          </w:tcPr>
          <w:p w14:paraId="1EB7496B" w14:textId="77777777" w:rsidR="00BE241C" w:rsidRDefault="00BE241C" w:rsidP="00D17C4F">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000000" w:firstRow="0" w:lastRow="0" w:firstColumn="0" w:lastColumn="0" w:oddVBand="0" w:evenVBand="0" w:oddHBand="0" w:evenHBand="0" w:firstRowFirstColumn="0" w:firstRowLastColumn="0" w:lastRowFirstColumn="0" w:lastRowLastColumn="0"/>
            </w:pPr>
            <w:r>
              <w:t>Maarten Z.</w:t>
            </w:r>
          </w:p>
        </w:tc>
        <w:tc>
          <w:tcPr>
            <w:tcW w:w="1121" w:type="dxa"/>
          </w:tcPr>
          <w:p w14:paraId="788850DB" w14:textId="77777777" w:rsidR="00BE241C" w:rsidRDefault="00BE241C" w:rsidP="00D17C4F">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000000" w:firstRow="0" w:lastRow="0" w:firstColumn="0" w:lastColumn="0" w:oddVBand="0" w:evenVBand="0" w:oddHBand="0" w:evenHBand="0" w:firstRowFirstColumn="0" w:firstRowLastColumn="0" w:lastRowFirstColumn="0" w:lastRowLastColumn="0"/>
            </w:pPr>
            <w:r>
              <w:t>Lopend</w:t>
            </w:r>
          </w:p>
        </w:tc>
      </w:tr>
      <w:tr w:rsidR="00BE241C" w:rsidRPr="00515F49" w14:paraId="11DEF148" w14:textId="77777777" w:rsidTr="00D17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3A653032" w14:textId="77777777" w:rsidR="00BE241C" w:rsidRDefault="00BE241C" w:rsidP="00D17C4F">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pPr>
            <w:r>
              <w:t>ISMS rapportage</w:t>
            </w:r>
          </w:p>
        </w:tc>
        <w:tc>
          <w:tcPr>
            <w:tcW w:w="4820" w:type="dxa"/>
          </w:tcPr>
          <w:p w14:paraId="56F6C42E" w14:textId="77777777" w:rsidR="00BE241C" w:rsidRDefault="00BE241C" w:rsidP="00D17C4F">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100000" w:firstRow="0" w:lastRow="0" w:firstColumn="0" w:lastColumn="0" w:oddVBand="0" w:evenVBand="0" w:oddHBand="1" w:evenHBand="0" w:firstRowFirstColumn="0" w:firstRowLastColumn="0" w:lastRowFirstColumn="0" w:lastRowLastColumn="0"/>
            </w:pPr>
            <w:r>
              <w:t>Procedure evalueren en ISMS rapportage van Q1 2020</w:t>
            </w:r>
            <w:r w:rsidRPr="00E01436">
              <w:t xml:space="preserve"> maken</w:t>
            </w:r>
          </w:p>
        </w:tc>
        <w:tc>
          <w:tcPr>
            <w:tcW w:w="1275" w:type="dxa"/>
          </w:tcPr>
          <w:p w14:paraId="53D106A1" w14:textId="77777777" w:rsidR="00BE241C" w:rsidRDefault="00BE241C" w:rsidP="00D17C4F">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100000" w:firstRow="0" w:lastRow="0" w:firstColumn="0" w:lastColumn="0" w:oddVBand="0" w:evenVBand="0" w:oddHBand="1" w:evenHBand="0" w:firstRowFirstColumn="0" w:firstRowLastColumn="0" w:lastRowFirstColumn="0" w:lastRowLastColumn="0"/>
            </w:pPr>
            <w:r>
              <w:t>Ed en Maarten Z.</w:t>
            </w:r>
          </w:p>
        </w:tc>
        <w:tc>
          <w:tcPr>
            <w:tcW w:w="1121" w:type="dxa"/>
          </w:tcPr>
          <w:p w14:paraId="14F83A3D" w14:textId="77777777" w:rsidR="00BE241C" w:rsidRDefault="00BE241C" w:rsidP="00D17C4F">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100000" w:firstRow="0" w:lastRow="0" w:firstColumn="0" w:lastColumn="0" w:oddVBand="0" w:evenVBand="0" w:oddHBand="1" w:evenHBand="0" w:firstRowFirstColumn="0" w:firstRowLastColumn="0" w:lastRowFirstColumn="0" w:lastRowLastColumn="0"/>
            </w:pPr>
            <w:r>
              <w:t>Lopend</w:t>
            </w:r>
          </w:p>
        </w:tc>
      </w:tr>
      <w:tr w:rsidR="00BE241C" w:rsidRPr="00515F49" w14:paraId="25172E44" w14:textId="77777777" w:rsidTr="00D17C4F">
        <w:tc>
          <w:tcPr>
            <w:cnfStyle w:val="001000000000" w:firstRow="0" w:lastRow="0" w:firstColumn="1" w:lastColumn="0" w:oddVBand="0" w:evenVBand="0" w:oddHBand="0" w:evenHBand="0" w:firstRowFirstColumn="0" w:firstRowLastColumn="0" w:lastRowFirstColumn="0" w:lastRowLastColumn="0"/>
            <w:tcW w:w="1271" w:type="dxa"/>
          </w:tcPr>
          <w:p w14:paraId="585FD8EB" w14:textId="77777777" w:rsidR="00BE241C" w:rsidRDefault="00BE241C" w:rsidP="00D17C4F">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pPr>
            <w:r>
              <w:t>Opruiming G-Schijf</w:t>
            </w:r>
          </w:p>
        </w:tc>
        <w:tc>
          <w:tcPr>
            <w:tcW w:w="4820" w:type="dxa"/>
          </w:tcPr>
          <w:p w14:paraId="70118AEE" w14:textId="77777777" w:rsidR="00BE241C" w:rsidRDefault="00BE241C" w:rsidP="00D17C4F">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000000" w:firstRow="0" w:lastRow="0" w:firstColumn="0" w:lastColumn="0" w:oddVBand="0" w:evenVBand="0" w:oddHBand="0" w:evenHBand="0" w:firstRowFirstColumn="0" w:firstRowLastColumn="0" w:lastRowFirstColumn="0" w:lastRowLastColumn="0"/>
            </w:pPr>
            <w:r>
              <w:t>Uitvoeren stap 1: Maarten Z. en Nick gaan langs de afdelingshoofden voor beschrijving van de zaaktypen</w:t>
            </w:r>
          </w:p>
        </w:tc>
        <w:tc>
          <w:tcPr>
            <w:tcW w:w="1275" w:type="dxa"/>
          </w:tcPr>
          <w:p w14:paraId="6C0BCB50" w14:textId="77777777" w:rsidR="00BE241C" w:rsidRDefault="00BE241C" w:rsidP="00D17C4F">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000000" w:firstRow="0" w:lastRow="0" w:firstColumn="0" w:lastColumn="0" w:oddVBand="0" w:evenVBand="0" w:oddHBand="0" w:evenHBand="0" w:firstRowFirstColumn="0" w:firstRowLastColumn="0" w:lastRowFirstColumn="0" w:lastRowLastColumn="0"/>
            </w:pPr>
            <w:r>
              <w:t>Maarten Z.</w:t>
            </w:r>
          </w:p>
        </w:tc>
        <w:tc>
          <w:tcPr>
            <w:tcW w:w="1121" w:type="dxa"/>
          </w:tcPr>
          <w:p w14:paraId="1B83A9D6" w14:textId="77777777" w:rsidR="00BE241C" w:rsidRDefault="00BE241C" w:rsidP="00D17C4F">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000000" w:firstRow="0" w:lastRow="0" w:firstColumn="0" w:lastColumn="0" w:oddVBand="0" w:evenVBand="0" w:oddHBand="0" w:evenHBand="0" w:firstRowFirstColumn="0" w:firstRowLastColumn="0" w:lastRowFirstColumn="0" w:lastRowLastColumn="0"/>
            </w:pPr>
            <w:r>
              <w:t xml:space="preserve">On </w:t>
            </w:r>
            <w:proofErr w:type="spellStart"/>
            <w:r>
              <w:t>Hold</w:t>
            </w:r>
            <w:proofErr w:type="spellEnd"/>
          </w:p>
        </w:tc>
      </w:tr>
      <w:tr w:rsidR="00BE241C" w:rsidRPr="00515F49" w14:paraId="667147CB" w14:textId="77777777" w:rsidTr="00D17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556B109" w14:textId="77777777" w:rsidR="00BE241C" w:rsidRDefault="00BE241C" w:rsidP="00D17C4F">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pPr>
            <w:r>
              <w:t>Opruiming G-schijf</w:t>
            </w:r>
          </w:p>
        </w:tc>
        <w:tc>
          <w:tcPr>
            <w:tcW w:w="4820" w:type="dxa"/>
          </w:tcPr>
          <w:p w14:paraId="69D260F0" w14:textId="77777777" w:rsidR="00BE241C" w:rsidRDefault="00BE241C" w:rsidP="00D17C4F">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100000" w:firstRow="0" w:lastRow="0" w:firstColumn="0" w:lastColumn="0" w:oddVBand="0" w:evenVBand="0" w:oddHBand="1" w:evenHBand="0" w:firstRowFirstColumn="0" w:firstRowLastColumn="0" w:lastRowFirstColumn="0" w:lastRowLastColumn="0"/>
            </w:pPr>
            <w:r>
              <w:t>Uitvoeren stap 2: contact opnemen met SET ICT voor de Z-schijf</w:t>
            </w:r>
          </w:p>
        </w:tc>
        <w:tc>
          <w:tcPr>
            <w:tcW w:w="1275" w:type="dxa"/>
          </w:tcPr>
          <w:p w14:paraId="46DDB9A5" w14:textId="77777777" w:rsidR="00BE241C" w:rsidRDefault="00BE241C" w:rsidP="00D17C4F">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100000" w:firstRow="0" w:lastRow="0" w:firstColumn="0" w:lastColumn="0" w:oddVBand="0" w:evenVBand="0" w:oddHBand="1" w:evenHBand="0" w:firstRowFirstColumn="0" w:firstRowLastColumn="0" w:lastRowFirstColumn="0" w:lastRowLastColumn="0"/>
            </w:pPr>
            <w:r>
              <w:t>Ed</w:t>
            </w:r>
          </w:p>
        </w:tc>
        <w:tc>
          <w:tcPr>
            <w:tcW w:w="1121" w:type="dxa"/>
          </w:tcPr>
          <w:p w14:paraId="4327BC58" w14:textId="77777777" w:rsidR="00BE241C" w:rsidRDefault="00BE241C" w:rsidP="00D17C4F">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100000" w:firstRow="0" w:lastRow="0" w:firstColumn="0" w:lastColumn="0" w:oddVBand="0" w:evenVBand="0" w:oddHBand="1" w:evenHBand="0" w:firstRowFirstColumn="0" w:firstRowLastColumn="0" w:lastRowFirstColumn="0" w:lastRowLastColumn="0"/>
            </w:pPr>
            <w:r>
              <w:t xml:space="preserve">On </w:t>
            </w:r>
            <w:proofErr w:type="spellStart"/>
            <w:r>
              <w:t>Hold</w:t>
            </w:r>
            <w:proofErr w:type="spellEnd"/>
          </w:p>
        </w:tc>
      </w:tr>
      <w:tr w:rsidR="00BE241C" w:rsidRPr="007E292D" w14:paraId="6E4E6A01" w14:textId="77777777" w:rsidTr="00D17C4F">
        <w:tc>
          <w:tcPr>
            <w:cnfStyle w:val="001000000000" w:firstRow="0" w:lastRow="0" w:firstColumn="1" w:lastColumn="0" w:oddVBand="0" w:evenVBand="0" w:oddHBand="0" w:evenHBand="0" w:firstRowFirstColumn="0" w:firstRowLastColumn="0" w:lastRowFirstColumn="0" w:lastRowLastColumn="0"/>
            <w:tcW w:w="1271" w:type="dxa"/>
          </w:tcPr>
          <w:p w14:paraId="22DC300F" w14:textId="77777777" w:rsidR="00BE241C" w:rsidRDefault="00BE241C" w:rsidP="00D17C4F">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pPr>
            <w:r>
              <w:t>Opruiming G-Schijf</w:t>
            </w:r>
          </w:p>
        </w:tc>
        <w:tc>
          <w:tcPr>
            <w:tcW w:w="4820" w:type="dxa"/>
          </w:tcPr>
          <w:p w14:paraId="742C65D8" w14:textId="77777777" w:rsidR="00BE241C" w:rsidRDefault="00BE241C" w:rsidP="00D17C4F">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000000" w:firstRow="0" w:lastRow="0" w:firstColumn="0" w:lastColumn="0" w:oddVBand="0" w:evenVBand="0" w:oddHBand="0" w:evenHBand="0" w:firstRowFirstColumn="0" w:firstRowLastColumn="0" w:lastRowFirstColumn="0" w:lastRowLastColumn="0"/>
            </w:pPr>
            <w:r>
              <w:t xml:space="preserve">Maarten Z. en Valentina uitnodigen voor </w:t>
            </w:r>
            <w:proofErr w:type="spellStart"/>
            <w:r>
              <w:t>afdelingsoverleggen</w:t>
            </w:r>
            <w:proofErr w:type="spellEnd"/>
          </w:p>
        </w:tc>
        <w:tc>
          <w:tcPr>
            <w:tcW w:w="1275" w:type="dxa"/>
          </w:tcPr>
          <w:p w14:paraId="664C0AB9" w14:textId="77777777" w:rsidR="00BE241C" w:rsidRDefault="00BE241C" w:rsidP="00D17C4F">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000000" w:firstRow="0" w:lastRow="0" w:firstColumn="0" w:lastColumn="0" w:oddVBand="0" w:evenVBand="0" w:oddHBand="0" w:evenHBand="0" w:firstRowFirstColumn="0" w:firstRowLastColumn="0" w:lastRowFirstColumn="0" w:lastRowLastColumn="0"/>
            </w:pPr>
            <w:r>
              <w:t>Afdelingshoofden</w:t>
            </w:r>
          </w:p>
        </w:tc>
        <w:tc>
          <w:tcPr>
            <w:tcW w:w="1121" w:type="dxa"/>
          </w:tcPr>
          <w:p w14:paraId="0E4453C5" w14:textId="77777777" w:rsidR="00BE241C" w:rsidRDefault="00BE241C" w:rsidP="00D17C4F">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000000" w:firstRow="0" w:lastRow="0" w:firstColumn="0" w:lastColumn="0" w:oddVBand="0" w:evenVBand="0" w:oddHBand="0" w:evenHBand="0" w:firstRowFirstColumn="0" w:firstRowLastColumn="0" w:lastRowFirstColumn="0" w:lastRowLastColumn="0"/>
            </w:pPr>
            <w:r>
              <w:t xml:space="preserve">On </w:t>
            </w:r>
            <w:proofErr w:type="spellStart"/>
            <w:r>
              <w:t>Hold</w:t>
            </w:r>
            <w:proofErr w:type="spellEnd"/>
          </w:p>
        </w:tc>
      </w:tr>
      <w:tr w:rsidR="00BE241C" w:rsidRPr="006128B0" w14:paraId="3D5FC5B0" w14:textId="77777777" w:rsidTr="00D17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5145A678" w14:textId="77777777" w:rsidR="00BE241C" w:rsidRDefault="00BE241C" w:rsidP="00D17C4F">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pPr>
            <w:r>
              <w:t>Aanpassing licentie – licentie metadata</w:t>
            </w:r>
          </w:p>
        </w:tc>
        <w:tc>
          <w:tcPr>
            <w:tcW w:w="4820" w:type="dxa"/>
          </w:tcPr>
          <w:p w14:paraId="7810180A" w14:textId="77777777" w:rsidR="00BE241C" w:rsidRDefault="00BE241C" w:rsidP="00D17C4F">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100000" w:firstRow="0" w:lastRow="0" w:firstColumn="0" w:lastColumn="0" w:oddVBand="0" w:evenVBand="0" w:oddHBand="1" w:evenHBand="0" w:firstRowFirstColumn="0" w:firstRowLastColumn="0" w:lastRowFirstColumn="0" w:lastRowLastColumn="0"/>
            </w:pPr>
            <w:bookmarkStart w:id="0" w:name="_GoBack"/>
            <w:bookmarkEnd w:id="0"/>
            <w:r w:rsidRPr="00E54808">
              <w:t>Met De Ree afstemmen</w:t>
            </w:r>
          </w:p>
        </w:tc>
        <w:tc>
          <w:tcPr>
            <w:tcW w:w="1275" w:type="dxa"/>
          </w:tcPr>
          <w:p w14:paraId="1C773EA8" w14:textId="77777777" w:rsidR="00BE241C" w:rsidRDefault="00BE241C" w:rsidP="00D17C4F">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100000" w:firstRow="0" w:lastRow="0" w:firstColumn="0" w:lastColumn="0" w:oddVBand="0" w:evenVBand="0" w:oddHBand="1" w:evenHBand="0" w:firstRowFirstColumn="0" w:firstRowLastColumn="0" w:lastRowFirstColumn="0" w:lastRowLastColumn="0"/>
            </w:pPr>
            <w:r>
              <w:t xml:space="preserve">Maarten Z. </w:t>
            </w:r>
          </w:p>
        </w:tc>
        <w:tc>
          <w:tcPr>
            <w:tcW w:w="1121" w:type="dxa"/>
          </w:tcPr>
          <w:p w14:paraId="25AB72CC" w14:textId="77777777" w:rsidR="00BE241C" w:rsidRDefault="00BE241C" w:rsidP="00D17C4F">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100000" w:firstRow="0" w:lastRow="0" w:firstColumn="0" w:lastColumn="0" w:oddVBand="0" w:evenVBand="0" w:oddHBand="1" w:evenHBand="0" w:firstRowFirstColumn="0" w:firstRowLastColumn="0" w:lastRowFirstColumn="0" w:lastRowLastColumn="0"/>
            </w:pPr>
            <w:r>
              <w:t>Lopend</w:t>
            </w:r>
          </w:p>
        </w:tc>
      </w:tr>
      <w:tr w:rsidR="00BE241C" w:rsidRPr="006128B0" w14:paraId="4FAEC445" w14:textId="77777777" w:rsidTr="00D17C4F">
        <w:tc>
          <w:tcPr>
            <w:cnfStyle w:val="001000000000" w:firstRow="0" w:lastRow="0" w:firstColumn="1" w:lastColumn="0" w:oddVBand="0" w:evenVBand="0" w:oddHBand="0" w:evenHBand="0" w:firstRowFirstColumn="0" w:firstRowLastColumn="0" w:lastRowFirstColumn="0" w:lastRowLastColumn="0"/>
            <w:tcW w:w="1271" w:type="dxa"/>
          </w:tcPr>
          <w:p w14:paraId="1E2FD904" w14:textId="77777777" w:rsidR="00BE241C" w:rsidRDefault="00BE241C" w:rsidP="00D17C4F">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pPr>
            <w:r>
              <w:t>Opslag NAS</w:t>
            </w:r>
          </w:p>
        </w:tc>
        <w:tc>
          <w:tcPr>
            <w:tcW w:w="4820" w:type="dxa"/>
          </w:tcPr>
          <w:p w14:paraId="2CA52D65" w14:textId="5A3C35AF" w:rsidR="00BE241C" w:rsidRDefault="00BE241C" w:rsidP="009B512E">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000000" w:firstRow="0" w:lastRow="0" w:firstColumn="0" w:lastColumn="0" w:oddVBand="0" w:evenVBand="0" w:oddHBand="0" w:evenHBand="0" w:firstRowFirstColumn="0" w:firstRowLastColumn="0" w:lastRowFirstColumn="0" w:lastRowLastColumn="0"/>
            </w:pPr>
            <w:r>
              <w:t>Sjabloon spreadsheet delen met afdelingshoofden</w:t>
            </w:r>
          </w:p>
        </w:tc>
        <w:tc>
          <w:tcPr>
            <w:tcW w:w="1275" w:type="dxa"/>
          </w:tcPr>
          <w:p w14:paraId="57CB4558" w14:textId="77777777" w:rsidR="00BE241C" w:rsidRDefault="00BE241C" w:rsidP="00D17C4F">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000000" w:firstRow="0" w:lastRow="0" w:firstColumn="0" w:lastColumn="0" w:oddVBand="0" w:evenVBand="0" w:oddHBand="0" w:evenHBand="0" w:firstRowFirstColumn="0" w:firstRowLastColumn="0" w:lastRowFirstColumn="0" w:lastRowLastColumn="0"/>
            </w:pPr>
            <w:r>
              <w:t>Ed en Maarten Z.</w:t>
            </w:r>
          </w:p>
        </w:tc>
        <w:tc>
          <w:tcPr>
            <w:tcW w:w="1121" w:type="dxa"/>
          </w:tcPr>
          <w:p w14:paraId="2C303004" w14:textId="77777777" w:rsidR="00BE241C" w:rsidRDefault="00BE241C" w:rsidP="00D17C4F">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cnfStyle w:val="000000000000" w:firstRow="0" w:lastRow="0" w:firstColumn="0" w:lastColumn="0" w:oddVBand="0" w:evenVBand="0" w:oddHBand="0" w:evenHBand="0" w:firstRowFirstColumn="0" w:firstRowLastColumn="0" w:lastRowFirstColumn="0" w:lastRowLastColumn="0"/>
            </w:pPr>
          </w:p>
        </w:tc>
      </w:tr>
      <w:tr w:rsidR="00BE241C" w:rsidRPr="006128B0" w14:paraId="720FAC0F" w14:textId="77777777" w:rsidTr="00D17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7EAC7B75" w14:textId="77777777" w:rsidR="00BE241C" w:rsidRDefault="00BE241C" w:rsidP="00D17C4F">
            <w:pPr>
              <w:spacing w:after="200" w:line="276" w:lineRule="auto"/>
            </w:pPr>
            <w:r>
              <w:t>Opslag NAS</w:t>
            </w:r>
          </w:p>
        </w:tc>
        <w:tc>
          <w:tcPr>
            <w:tcW w:w="4820" w:type="dxa"/>
          </w:tcPr>
          <w:p w14:paraId="3A092307" w14:textId="77777777" w:rsidR="00BE241C" w:rsidRDefault="00BE241C" w:rsidP="00D17C4F">
            <w:pPr>
              <w:spacing w:after="200" w:line="276" w:lineRule="auto"/>
              <w:cnfStyle w:val="000000100000" w:firstRow="0" w:lastRow="0" w:firstColumn="0" w:lastColumn="0" w:oddVBand="0" w:evenVBand="0" w:oddHBand="1" w:evenHBand="0" w:firstRowFirstColumn="0" w:firstRowLastColumn="0" w:lastRowFirstColumn="0" w:lastRowLastColumn="0"/>
            </w:pPr>
            <w:r>
              <w:t xml:space="preserve">Bij afdelingsoverleg inventariseren wat de toekomstverwachting is (hiervoor wordt een spreadsheet gedeeld) </w:t>
            </w:r>
          </w:p>
        </w:tc>
        <w:tc>
          <w:tcPr>
            <w:tcW w:w="1275" w:type="dxa"/>
          </w:tcPr>
          <w:p w14:paraId="0B919033" w14:textId="77777777" w:rsidR="00BE241C" w:rsidRDefault="00BE241C" w:rsidP="00D17C4F">
            <w:pPr>
              <w:spacing w:after="200" w:line="276" w:lineRule="auto"/>
              <w:cnfStyle w:val="000000100000" w:firstRow="0" w:lastRow="0" w:firstColumn="0" w:lastColumn="0" w:oddVBand="0" w:evenVBand="0" w:oddHBand="1" w:evenHBand="0" w:firstRowFirstColumn="0" w:firstRowLastColumn="0" w:lastRowFirstColumn="0" w:lastRowLastColumn="0"/>
            </w:pPr>
            <w:r>
              <w:t>Afdelingshoofden</w:t>
            </w:r>
          </w:p>
        </w:tc>
        <w:tc>
          <w:tcPr>
            <w:tcW w:w="1121" w:type="dxa"/>
          </w:tcPr>
          <w:p w14:paraId="6A55A108" w14:textId="77777777" w:rsidR="00BE241C" w:rsidRDefault="00BE241C" w:rsidP="00D17C4F">
            <w:pPr>
              <w:spacing w:after="200" w:line="276" w:lineRule="auto"/>
              <w:cnfStyle w:val="000000100000" w:firstRow="0" w:lastRow="0" w:firstColumn="0" w:lastColumn="0" w:oddVBand="0" w:evenVBand="0" w:oddHBand="1" w:evenHBand="0" w:firstRowFirstColumn="0" w:firstRowLastColumn="0" w:lastRowFirstColumn="0" w:lastRowLastColumn="0"/>
            </w:pPr>
          </w:p>
        </w:tc>
      </w:tr>
      <w:tr w:rsidR="00880F38" w:rsidRPr="006128B0" w14:paraId="78D22AC2" w14:textId="77777777" w:rsidTr="00D17C4F">
        <w:tc>
          <w:tcPr>
            <w:cnfStyle w:val="001000000000" w:firstRow="0" w:lastRow="0" w:firstColumn="1" w:lastColumn="0" w:oddVBand="0" w:evenVBand="0" w:oddHBand="0" w:evenHBand="0" w:firstRowFirstColumn="0" w:firstRowLastColumn="0" w:lastRowFirstColumn="0" w:lastRowLastColumn="0"/>
            <w:tcW w:w="1271" w:type="dxa"/>
          </w:tcPr>
          <w:p w14:paraId="40FB0216" w14:textId="588EC63B" w:rsidR="00880F38" w:rsidRDefault="00880F38" w:rsidP="00D17C4F">
            <w:pPr>
              <w:spacing w:after="200" w:line="276" w:lineRule="auto"/>
            </w:pPr>
            <w:r>
              <w:t>Opslag NAS</w:t>
            </w:r>
          </w:p>
        </w:tc>
        <w:tc>
          <w:tcPr>
            <w:tcW w:w="4820" w:type="dxa"/>
          </w:tcPr>
          <w:p w14:paraId="788BE8BF" w14:textId="4F682EE1" w:rsidR="00880F38" w:rsidRDefault="00565700" w:rsidP="00565700">
            <w:pPr>
              <w:spacing w:after="200" w:line="276" w:lineRule="auto"/>
              <w:cnfStyle w:val="000000000000" w:firstRow="0" w:lastRow="0" w:firstColumn="0" w:lastColumn="0" w:oddVBand="0" w:evenVBand="0" w:oddHBand="0" w:evenHBand="0" w:firstRowFirstColumn="0" w:firstRowLastColumn="0" w:lastRowFirstColumn="0" w:lastRowLastColumn="0"/>
            </w:pPr>
            <w:r>
              <w:t>Ed vraagt de kosten</w:t>
            </w:r>
            <w:r w:rsidR="001011A0">
              <w:t>/opties</w:t>
            </w:r>
            <w:r>
              <w:t xml:space="preserve"> voor het</w:t>
            </w:r>
            <w:r w:rsidR="00317DC1">
              <w:t xml:space="preserve"> uitbreiden van de storage na bij SET en deelt het antwoord met dit overleg</w:t>
            </w:r>
          </w:p>
        </w:tc>
        <w:tc>
          <w:tcPr>
            <w:tcW w:w="1275" w:type="dxa"/>
          </w:tcPr>
          <w:p w14:paraId="2A6CD0AA" w14:textId="003C7646" w:rsidR="00880F38" w:rsidRDefault="00317DC1" w:rsidP="00D17C4F">
            <w:pPr>
              <w:spacing w:after="200" w:line="276" w:lineRule="auto"/>
              <w:cnfStyle w:val="000000000000" w:firstRow="0" w:lastRow="0" w:firstColumn="0" w:lastColumn="0" w:oddVBand="0" w:evenVBand="0" w:oddHBand="0" w:evenHBand="0" w:firstRowFirstColumn="0" w:firstRowLastColumn="0" w:lastRowFirstColumn="0" w:lastRowLastColumn="0"/>
            </w:pPr>
            <w:r>
              <w:t>Ed</w:t>
            </w:r>
          </w:p>
        </w:tc>
        <w:tc>
          <w:tcPr>
            <w:tcW w:w="1121" w:type="dxa"/>
          </w:tcPr>
          <w:p w14:paraId="2B8DC52D" w14:textId="77777777" w:rsidR="00880F38" w:rsidRDefault="00880F38" w:rsidP="00D17C4F">
            <w:pPr>
              <w:spacing w:after="200" w:line="276" w:lineRule="auto"/>
              <w:cnfStyle w:val="000000000000" w:firstRow="0" w:lastRow="0" w:firstColumn="0" w:lastColumn="0" w:oddVBand="0" w:evenVBand="0" w:oddHBand="0" w:evenHBand="0" w:firstRowFirstColumn="0" w:firstRowLastColumn="0" w:lastRowFirstColumn="0" w:lastRowLastColumn="0"/>
            </w:pPr>
          </w:p>
        </w:tc>
      </w:tr>
      <w:tr w:rsidR="00BE241C" w:rsidRPr="006128B0" w14:paraId="04AC71FC" w14:textId="77777777" w:rsidTr="00D17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5E48BAD3" w14:textId="77777777" w:rsidR="00BE241C" w:rsidRDefault="00BE241C" w:rsidP="00D17C4F">
            <w:pPr>
              <w:spacing w:after="200" w:line="276" w:lineRule="auto"/>
            </w:pPr>
            <w:r>
              <w:t>Zaaktypen</w:t>
            </w:r>
          </w:p>
        </w:tc>
        <w:tc>
          <w:tcPr>
            <w:tcW w:w="4820" w:type="dxa"/>
          </w:tcPr>
          <w:p w14:paraId="273428C4" w14:textId="03A0F342" w:rsidR="00BE241C" w:rsidRDefault="00317DC1" w:rsidP="00D17C4F">
            <w:pPr>
              <w:spacing w:after="200" w:line="276" w:lineRule="auto"/>
              <w:cnfStyle w:val="000000100000" w:firstRow="0" w:lastRow="0" w:firstColumn="0" w:lastColumn="0" w:oddVBand="0" w:evenVBand="0" w:oddHBand="1" w:evenHBand="0" w:firstRowFirstColumn="0" w:firstRowLastColumn="0" w:lastRowFirstColumn="0" w:lastRowLastColumn="0"/>
            </w:pPr>
            <w:r>
              <w:t>Memo voor het MT schrijven</w:t>
            </w:r>
          </w:p>
        </w:tc>
        <w:tc>
          <w:tcPr>
            <w:tcW w:w="1275" w:type="dxa"/>
          </w:tcPr>
          <w:p w14:paraId="170CA133" w14:textId="77777777" w:rsidR="00BE241C" w:rsidRDefault="00BE241C" w:rsidP="00D17C4F">
            <w:pPr>
              <w:spacing w:after="200" w:line="276" w:lineRule="auto"/>
              <w:cnfStyle w:val="000000100000" w:firstRow="0" w:lastRow="0" w:firstColumn="0" w:lastColumn="0" w:oddVBand="0" w:evenVBand="0" w:oddHBand="1" w:evenHBand="0" w:firstRowFirstColumn="0" w:firstRowLastColumn="0" w:lastRowFirstColumn="0" w:lastRowLastColumn="0"/>
            </w:pPr>
            <w:r>
              <w:t>Maarten Z.</w:t>
            </w:r>
          </w:p>
        </w:tc>
        <w:tc>
          <w:tcPr>
            <w:tcW w:w="1121" w:type="dxa"/>
          </w:tcPr>
          <w:p w14:paraId="5A90EBA1" w14:textId="0C0E5393" w:rsidR="00BE241C" w:rsidRDefault="00BE241C" w:rsidP="00D17C4F">
            <w:pPr>
              <w:spacing w:after="200" w:line="276" w:lineRule="auto"/>
              <w:cnfStyle w:val="000000100000" w:firstRow="0" w:lastRow="0" w:firstColumn="0" w:lastColumn="0" w:oddVBand="0" w:evenVBand="0" w:oddHBand="1" w:evenHBand="0" w:firstRowFirstColumn="0" w:firstRowLastColumn="0" w:lastRowFirstColumn="0" w:lastRowLastColumn="0"/>
            </w:pPr>
          </w:p>
        </w:tc>
      </w:tr>
      <w:tr w:rsidR="00317DC1" w:rsidRPr="006128B0" w14:paraId="2EEEB7E9" w14:textId="77777777" w:rsidTr="00D17C4F">
        <w:tc>
          <w:tcPr>
            <w:cnfStyle w:val="001000000000" w:firstRow="0" w:lastRow="0" w:firstColumn="1" w:lastColumn="0" w:oddVBand="0" w:evenVBand="0" w:oddHBand="0" w:evenHBand="0" w:firstRowFirstColumn="0" w:firstRowLastColumn="0" w:lastRowFirstColumn="0" w:lastRowLastColumn="0"/>
            <w:tcW w:w="1271" w:type="dxa"/>
          </w:tcPr>
          <w:p w14:paraId="0FFDC4F3" w14:textId="7B9C6956" w:rsidR="00317DC1" w:rsidRDefault="00317DC1" w:rsidP="00D17C4F">
            <w:pPr>
              <w:spacing w:after="200" w:line="276" w:lineRule="auto"/>
            </w:pPr>
            <w:r>
              <w:lastRenderedPageBreak/>
              <w:t>Zaaktypen</w:t>
            </w:r>
          </w:p>
        </w:tc>
        <w:tc>
          <w:tcPr>
            <w:tcW w:w="4820" w:type="dxa"/>
          </w:tcPr>
          <w:p w14:paraId="1579501C" w14:textId="3147F4D7" w:rsidR="00317DC1" w:rsidRDefault="00317DC1" w:rsidP="00D17C4F">
            <w:pPr>
              <w:spacing w:after="200" w:line="276" w:lineRule="auto"/>
              <w:cnfStyle w:val="000000000000" w:firstRow="0" w:lastRow="0" w:firstColumn="0" w:lastColumn="0" w:oddVBand="0" w:evenVBand="0" w:oddHBand="0" w:evenHBand="0" w:firstRowFirstColumn="0" w:firstRowLastColumn="0" w:lastRowFirstColumn="0" w:lastRowLastColumn="0"/>
            </w:pPr>
            <w:r>
              <w:t xml:space="preserve">Stap 1: Voorstel </w:t>
            </w:r>
            <w:proofErr w:type="spellStart"/>
            <w:r>
              <w:t>mapping</w:t>
            </w:r>
            <w:proofErr w:type="spellEnd"/>
            <w:r>
              <w:t>/overzicht zo compleet mogelijk maken en delen et de afdelingshoofden</w:t>
            </w:r>
          </w:p>
        </w:tc>
        <w:tc>
          <w:tcPr>
            <w:tcW w:w="1275" w:type="dxa"/>
          </w:tcPr>
          <w:p w14:paraId="6A02EDA1" w14:textId="52FD971F" w:rsidR="00317DC1" w:rsidRDefault="00317DC1" w:rsidP="00D17C4F">
            <w:pPr>
              <w:spacing w:after="200" w:line="276" w:lineRule="auto"/>
              <w:cnfStyle w:val="000000000000" w:firstRow="0" w:lastRow="0" w:firstColumn="0" w:lastColumn="0" w:oddVBand="0" w:evenVBand="0" w:oddHBand="0" w:evenHBand="0" w:firstRowFirstColumn="0" w:firstRowLastColumn="0" w:lastRowFirstColumn="0" w:lastRowLastColumn="0"/>
            </w:pPr>
            <w:r>
              <w:t>Maarten Z.</w:t>
            </w:r>
          </w:p>
        </w:tc>
        <w:tc>
          <w:tcPr>
            <w:tcW w:w="1121" w:type="dxa"/>
          </w:tcPr>
          <w:p w14:paraId="0D6320D1" w14:textId="77777777" w:rsidR="00317DC1" w:rsidRDefault="00317DC1" w:rsidP="00D17C4F">
            <w:pPr>
              <w:spacing w:after="200" w:line="276" w:lineRule="auto"/>
              <w:cnfStyle w:val="000000000000" w:firstRow="0" w:lastRow="0" w:firstColumn="0" w:lastColumn="0" w:oddVBand="0" w:evenVBand="0" w:oddHBand="0" w:evenHBand="0" w:firstRowFirstColumn="0" w:firstRowLastColumn="0" w:lastRowFirstColumn="0" w:lastRowLastColumn="0"/>
            </w:pPr>
          </w:p>
        </w:tc>
      </w:tr>
      <w:tr w:rsidR="00317DC1" w:rsidRPr="006128B0" w14:paraId="6576F009" w14:textId="77777777" w:rsidTr="00D17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769843DC" w14:textId="0E106D40" w:rsidR="00317DC1" w:rsidRDefault="00317DC1" w:rsidP="00D17C4F">
            <w:pPr>
              <w:spacing w:after="200" w:line="276" w:lineRule="auto"/>
            </w:pPr>
            <w:r>
              <w:t>Zaaktypen</w:t>
            </w:r>
          </w:p>
        </w:tc>
        <w:tc>
          <w:tcPr>
            <w:tcW w:w="4820" w:type="dxa"/>
          </w:tcPr>
          <w:p w14:paraId="4A704529" w14:textId="27885305" w:rsidR="00317DC1" w:rsidRDefault="00317DC1" w:rsidP="00D17C4F">
            <w:pPr>
              <w:spacing w:after="200" w:line="276" w:lineRule="auto"/>
              <w:cnfStyle w:val="000000100000" w:firstRow="0" w:lastRow="0" w:firstColumn="0" w:lastColumn="0" w:oddVBand="0" w:evenVBand="0" w:oddHBand="1" w:evenHBand="0" w:firstRowFirstColumn="0" w:firstRowLastColumn="0" w:lastRowFirstColumn="0" w:lastRowLastColumn="0"/>
            </w:pPr>
            <w:r>
              <w:t xml:space="preserve">Stap 2: De </w:t>
            </w:r>
            <w:proofErr w:type="spellStart"/>
            <w:r>
              <w:t>mapping</w:t>
            </w:r>
            <w:proofErr w:type="spellEnd"/>
            <w:r>
              <w:t>/het overzicht die Maarten Z. rondstuurt aanvullen</w:t>
            </w:r>
          </w:p>
        </w:tc>
        <w:tc>
          <w:tcPr>
            <w:tcW w:w="1275" w:type="dxa"/>
          </w:tcPr>
          <w:p w14:paraId="501A01A5" w14:textId="30A67275" w:rsidR="00317DC1" w:rsidRDefault="00317DC1" w:rsidP="00D17C4F">
            <w:pPr>
              <w:spacing w:after="200" w:line="276" w:lineRule="auto"/>
              <w:cnfStyle w:val="000000100000" w:firstRow="0" w:lastRow="0" w:firstColumn="0" w:lastColumn="0" w:oddVBand="0" w:evenVBand="0" w:oddHBand="1" w:evenHBand="0" w:firstRowFirstColumn="0" w:firstRowLastColumn="0" w:lastRowFirstColumn="0" w:lastRowLastColumn="0"/>
            </w:pPr>
            <w:r>
              <w:t>Afdelingshoofden</w:t>
            </w:r>
          </w:p>
        </w:tc>
        <w:tc>
          <w:tcPr>
            <w:tcW w:w="1121" w:type="dxa"/>
          </w:tcPr>
          <w:p w14:paraId="10BE0949" w14:textId="77777777" w:rsidR="00317DC1" w:rsidRDefault="00317DC1" w:rsidP="00D17C4F">
            <w:pPr>
              <w:spacing w:after="200" w:line="276" w:lineRule="auto"/>
              <w:cnfStyle w:val="000000100000" w:firstRow="0" w:lastRow="0" w:firstColumn="0" w:lastColumn="0" w:oddVBand="0" w:evenVBand="0" w:oddHBand="1" w:evenHBand="0" w:firstRowFirstColumn="0" w:firstRowLastColumn="0" w:lastRowFirstColumn="0" w:lastRowLastColumn="0"/>
            </w:pPr>
          </w:p>
        </w:tc>
      </w:tr>
      <w:tr w:rsidR="00317DC1" w:rsidRPr="006128B0" w14:paraId="70ABA99B" w14:textId="77777777" w:rsidTr="00D17C4F">
        <w:tc>
          <w:tcPr>
            <w:cnfStyle w:val="001000000000" w:firstRow="0" w:lastRow="0" w:firstColumn="1" w:lastColumn="0" w:oddVBand="0" w:evenVBand="0" w:oddHBand="0" w:evenHBand="0" w:firstRowFirstColumn="0" w:firstRowLastColumn="0" w:lastRowFirstColumn="0" w:lastRowLastColumn="0"/>
            <w:tcW w:w="1271" w:type="dxa"/>
          </w:tcPr>
          <w:p w14:paraId="1C856927" w14:textId="325F4E14" w:rsidR="00317DC1" w:rsidRDefault="00317DC1" w:rsidP="00D17C4F">
            <w:pPr>
              <w:spacing w:after="200" w:line="276" w:lineRule="auto"/>
            </w:pPr>
            <w:r>
              <w:t>Zaaktypen</w:t>
            </w:r>
          </w:p>
        </w:tc>
        <w:tc>
          <w:tcPr>
            <w:tcW w:w="4820" w:type="dxa"/>
          </w:tcPr>
          <w:p w14:paraId="451FB19E" w14:textId="2E7B546B" w:rsidR="00317DC1" w:rsidRDefault="00317DC1" w:rsidP="00D17C4F">
            <w:pPr>
              <w:spacing w:after="200" w:line="276" w:lineRule="auto"/>
              <w:cnfStyle w:val="000000000000" w:firstRow="0" w:lastRow="0" w:firstColumn="0" w:lastColumn="0" w:oddVBand="0" w:evenVBand="0" w:oddHBand="0" w:evenHBand="0" w:firstRowFirstColumn="0" w:firstRowLastColumn="0" w:lastRowFirstColumn="0" w:lastRowLastColumn="0"/>
            </w:pPr>
            <w:r>
              <w:t>Stap 3: Afspraak maken met afdelingshoofden om de aanvullingen te bespreken</w:t>
            </w:r>
          </w:p>
        </w:tc>
        <w:tc>
          <w:tcPr>
            <w:tcW w:w="1275" w:type="dxa"/>
          </w:tcPr>
          <w:p w14:paraId="6BEDD9EE" w14:textId="475AD0CF" w:rsidR="00317DC1" w:rsidRDefault="00317DC1" w:rsidP="00D17C4F">
            <w:pPr>
              <w:spacing w:after="200" w:line="276" w:lineRule="auto"/>
              <w:cnfStyle w:val="000000000000" w:firstRow="0" w:lastRow="0" w:firstColumn="0" w:lastColumn="0" w:oddVBand="0" w:evenVBand="0" w:oddHBand="0" w:evenHBand="0" w:firstRowFirstColumn="0" w:firstRowLastColumn="0" w:lastRowFirstColumn="0" w:lastRowLastColumn="0"/>
            </w:pPr>
            <w:r>
              <w:t>Maarten Z.</w:t>
            </w:r>
          </w:p>
        </w:tc>
        <w:tc>
          <w:tcPr>
            <w:tcW w:w="1121" w:type="dxa"/>
          </w:tcPr>
          <w:p w14:paraId="1ECE7001" w14:textId="77777777" w:rsidR="00317DC1" w:rsidRDefault="00317DC1" w:rsidP="00D17C4F">
            <w:pPr>
              <w:spacing w:after="200" w:line="276" w:lineRule="auto"/>
              <w:cnfStyle w:val="000000000000" w:firstRow="0" w:lastRow="0" w:firstColumn="0" w:lastColumn="0" w:oddVBand="0" w:evenVBand="0" w:oddHBand="0" w:evenHBand="0" w:firstRowFirstColumn="0" w:firstRowLastColumn="0" w:lastRowFirstColumn="0" w:lastRowLastColumn="0"/>
            </w:pPr>
          </w:p>
        </w:tc>
      </w:tr>
    </w:tbl>
    <w:p w14:paraId="0105FEEF" w14:textId="77777777" w:rsidR="00433ABE" w:rsidRPr="00813A10" w:rsidRDefault="00433ABE" w:rsidP="0074177A"/>
    <w:sectPr w:rsidR="00433ABE" w:rsidRPr="00813A1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Unicode MS">
    <w:panose1 w:val="020B0604020202020204"/>
    <w:charset w:val="00"/>
    <w:family w:val="roman"/>
    <w:pitch w:val="default"/>
  </w:font>
  <w:font w:name="Netto Offc">
    <w:altName w:val="NettoOT"/>
    <w:charset w:val="00"/>
    <w:family w:val="auto"/>
    <w:pitch w:val="variable"/>
    <w:sig w:usb0="800000EF" w:usb1="4000E07B" w:usb2="00000008"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B9233E"/>
    <w:multiLevelType w:val="hybridMultilevel"/>
    <w:tmpl w:val="5DFAB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FD30AE"/>
    <w:multiLevelType w:val="hybridMultilevel"/>
    <w:tmpl w:val="2348FB22"/>
    <w:lvl w:ilvl="0" w:tplc="FCB42FB2">
      <w:start w:val="13"/>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5"/>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1CF7"/>
    <w:rsid w:val="00045D3D"/>
    <w:rsid w:val="000A6C51"/>
    <w:rsid w:val="000B1399"/>
    <w:rsid w:val="00100AB8"/>
    <w:rsid w:val="001011A0"/>
    <w:rsid w:val="00160BC1"/>
    <w:rsid w:val="001A0F08"/>
    <w:rsid w:val="002007CF"/>
    <w:rsid w:val="00207E7C"/>
    <w:rsid w:val="00223938"/>
    <w:rsid w:val="00273CEA"/>
    <w:rsid w:val="002841C5"/>
    <w:rsid w:val="002B486C"/>
    <w:rsid w:val="003073CC"/>
    <w:rsid w:val="00317DC1"/>
    <w:rsid w:val="00352851"/>
    <w:rsid w:val="0042787A"/>
    <w:rsid w:val="00433ABE"/>
    <w:rsid w:val="00445A03"/>
    <w:rsid w:val="004623CF"/>
    <w:rsid w:val="004A4A30"/>
    <w:rsid w:val="004E6D8E"/>
    <w:rsid w:val="00502430"/>
    <w:rsid w:val="00561C97"/>
    <w:rsid w:val="00565700"/>
    <w:rsid w:val="0056636E"/>
    <w:rsid w:val="00573961"/>
    <w:rsid w:val="005916E5"/>
    <w:rsid w:val="005C2C49"/>
    <w:rsid w:val="005C6AB7"/>
    <w:rsid w:val="005E22A3"/>
    <w:rsid w:val="00641BE6"/>
    <w:rsid w:val="006C5486"/>
    <w:rsid w:val="00721CF7"/>
    <w:rsid w:val="007256D6"/>
    <w:rsid w:val="0074177A"/>
    <w:rsid w:val="00794B5E"/>
    <w:rsid w:val="007A2774"/>
    <w:rsid w:val="007E0C65"/>
    <w:rsid w:val="00813A10"/>
    <w:rsid w:val="00827610"/>
    <w:rsid w:val="008558DD"/>
    <w:rsid w:val="00880F38"/>
    <w:rsid w:val="008969CC"/>
    <w:rsid w:val="008B46A5"/>
    <w:rsid w:val="008D34C3"/>
    <w:rsid w:val="009B19A3"/>
    <w:rsid w:val="009B512E"/>
    <w:rsid w:val="00A626A9"/>
    <w:rsid w:val="00A7262E"/>
    <w:rsid w:val="00A87AB7"/>
    <w:rsid w:val="00AC15B6"/>
    <w:rsid w:val="00AD02DC"/>
    <w:rsid w:val="00B0058B"/>
    <w:rsid w:val="00B0760F"/>
    <w:rsid w:val="00B42B68"/>
    <w:rsid w:val="00B87475"/>
    <w:rsid w:val="00B923F8"/>
    <w:rsid w:val="00BE241C"/>
    <w:rsid w:val="00C231F9"/>
    <w:rsid w:val="00CE13E0"/>
    <w:rsid w:val="00D15B06"/>
    <w:rsid w:val="00D17C4F"/>
    <w:rsid w:val="00D23277"/>
    <w:rsid w:val="00D45EFF"/>
    <w:rsid w:val="00D82907"/>
    <w:rsid w:val="00E54808"/>
    <w:rsid w:val="00E64F7E"/>
    <w:rsid w:val="00E932D8"/>
    <w:rsid w:val="00EE279B"/>
    <w:rsid w:val="00FC752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659F8"/>
  <w15:chartTrackingRefBased/>
  <w15:docId w15:val="{5D9901CA-9323-4813-86A5-9131B2407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5916E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5C6AB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Voetnoottekst">
    <w:name w:val="footnote text"/>
    <w:basedOn w:val="Standaard"/>
    <w:link w:val="VoetnoottekstChar"/>
    <w:uiPriority w:val="99"/>
    <w:unhideWhenUsed/>
    <w:rsid w:val="00B0058B"/>
    <w:pPr>
      <w:spacing w:after="0" w:line="240" w:lineRule="auto"/>
    </w:pPr>
    <w:rPr>
      <w:rFonts w:ascii="Times New Roman" w:hAnsi="Times New Roman" w:cs="Times New Roman"/>
      <w:sz w:val="24"/>
      <w:szCs w:val="24"/>
    </w:rPr>
  </w:style>
  <w:style w:type="character" w:customStyle="1" w:styleId="VoetnoottekstChar">
    <w:name w:val="Voetnoottekst Char"/>
    <w:basedOn w:val="Standaardalinea-lettertype"/>
    <w:link w:val="Voetnoottekst"/>
    <w:uiPriority w:val="99"/>
    <w:rsid w:val="00B0058B"/>
    <w:rPr>
      <w:rFonts w:ascii="Times New Roman" w:hAnsi="Times New Roman" w:cs="Times New Roman"/>
      <w:sz w:val="24"/>
      <w:szCs w:val="24"/>
    </w:rPr>
  </w:style>
  <w:style w:type="paragraph" w:styleId="Voettekst">
    <w:name w:val="footer"/>
    <w:basedOn w:val="Standaard"/>
    <w:link w:val="VoettekstChar"/>
    <w:uiPriority w:val="99"/>
    <w:unhideWhenUsed/>
    <w:rsid w:val="00B0058B"/>
    <w:pPr>
      <w:tabs>
        <w:tab w:val="center" w:pos="4536"/>
        <w:tab w:val="right" w:pos="9072"/>
      </w:tabs>
      <w:spacing w:after="0" w:line="240" w:lineRule="auto"/>
    </w:pPr>
    <w:rPr>
      <w:rFonts w:ascii="Times New Roman" w:hAnsi="Times New Roman" w:cs="Times New Roman"/>
      <w:sz w:val="24"/>
      <w:szCs w:val="24"/>
    </w:rPr>
  </w:style>
  <w:style w:type="character" w:customStyle="1" w:styleId="VoettekstChar">
    <w:name w:val="Voettekst Char"/>
    <w:basedOn w:val="Standaardalinea-lettertype"/>
    <w:link w:val="Voettekst"/>
    <w:uiPriority w:val="99"/>
    <w:rsid w:val="00B0058B"/>
    <w:rPr>
      <w:rFonts w:ascii="Times New Roman" w:hAnsi="Times New Roman" w:cs="Times New Roman"/>
      <w:sz w:val="24"/>
      <w:szCs w:val="24"/>
    </w:rPr>
  </w:style>
  <w:style w:type="paragraph" w:styleId="Titel">
    <w:name w:val="Title"/>
    <w:basedOn w:val="Standaard"/>
    <w:next w:val="Standaard"/>
    <w:link w:val="TitelChar"/>
    <w:uiPriority w:val="10"/>
    <w:qFormat/>
    <w:rsid w:val="00EE27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EE279B"/>
    <w:rPr>
      <w:rFonts w:asciiTheme="majorHAnsi" w:eastAsiaTheme="majorEastAsia" w:hAnsiTheme="majorHAnsi" w:cstheme="majorBidi"/>
      <w:spacing w:val="-10"/>
      <w:kern w:val="28"/>
      <w:sz w:val="56"/>
      <w:szCs w:val="56"/>
    </w:rPr>
  </w:style>
  <w:style w:type="table" w:styleId="Onopgemaaktetabel1">
    <w:name w:val="Plain Table 1"/>
    <w:basedOn w:val="Standaardtabel"/>
    <w:uiPriority w:val="41"/>
    <w:rsid w:val="00EE279B"/>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nl-NL"/>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Kop1Char">
    <w:name w:val="Kop 1 Char"/>
    <w:basedOn w:val="Standaardalinea-lettertype"/>
    <w:link w:val="Kop1"/>
    <w:uiPriority w:val="9"/>
    <w:rsid w:val="005916E5"/>
    <w:rPr>
      <w:rFonts w:asciiTheme="majorHAnsi" w:eastAsiaTheme="majorEastAsia" w:hAnsiTheme="majorHAnsi" w:cstheme="majorBidi"/>
      <w:color w:val="2E74B5" w:themeColor="accent1" w:themeShade="BF"/>
      <w:sz w:val="32"/>
      <w:szCs w:val="32"/>
    </w:rPr>
  </w:style>
  <w:style w:type="paragraph" w:customStyle="1" w:styleId="Broodtekst-Memo">
    <w:name w:val="Broodtekst-Memo"/>
    <w:next w:val="Standaard"/>
    <w:rsid w:val="005C6AB7"/>
    <w:pPr>
      <w:pBdr>
        <w:top w:val="nil"/>
        <w:left w:val="nil"/>
        <w:bottom w:val="nil"/>
        <w:right w:val="nil"/>
        <w:between w:val="nil"/>
        <w:bar w:val="nil"/>
      </w:pBdr>
      <w:spacing w:after="0" w:line="276" w:lineRule="auto"/>
    </w:pPr>
    <w:rPr>
      <w:rFonts w:ascii="Netto Offc" w:eastAsia="Netto Offc" w:hAnsi="Netto Offc" w:cs="Netto Offc"/>
      <w:color w:val="000000"/>
      <w:spacing w:val="2"/>
      <w:sz w:val="19"/>
      <w:szCs w:val="19"/>
      <w:u w:color="000000"/>
      <w:bdr w:val="nil"/>
      <w:lang w:val="en-US" w:eastAsia="nl-NL"/>
    </w:rPr>
  </w:style>
  <w:style w:type="character" w:customStyle="1" w:styleId="Kop2Char">
    <w:name w:val="Kop 2 Char"/>
    <w:basedOn w:val="Standaardalinea-lettertype"/>
    <w:link w:val="Kop2"/>
    <w:uiPriority w:val="9"/>
    <w:rsid w:val="005C6AB7"/>
    <w:rPr>
      <w:rFonts w:asciiTheme="majorHAnsi" w:eastAsiaTheme="majorEastAsia" w:hAnsiTheme="majorHAnsi" w:cstheme="majorBidi"/>
      <w:color w:val="2E74B5" w:themeColor="accent1" w:themeShade="BF"/>
      <w:sz w:val="26"/>
      <w:szCs w:val="26"/>
    </w:rPr>
  </w:style>
  <w:style w:type="paragraph" w:styleId="Lijstalinea">
    <w:name w:val="List Paragraph"/>
    <w:basedOn w:val="Standaard"/>
    <w:uiPriority w:val="34"/>
    <w:qFormat/>
    <w:rsid w:val="007256D6"/>
    <w:pPr>
      <w:ind w:left="720"/>
      <w:contextualSpacing/>
    </w:pPr>
  </w:style>
  <w:style w:type="character" w:styleId="Verwijzingopmerking">
    <w:name w:val="annotation reference"/>
    <w:basedOn w:val="Standaardalinea-lettertype"/>
    <w:uiPriority w:val="99"/>
    <w:semiHidden/>
    <w:unhideWhenUsed/>
    <w:rsid w:val="00FC7522"/>
    <w:rPr>
      <w:sz w:val="16"/>
      <w:szCs w:val="16"/>
    </w:rPr>
  </w:style>
  <w:style w:type="paragraph" w:styleId="Tekstopmerking">
    <w:name w:val="annotation text"/>
    <w:basedOn w:val="Standaard"/>
    <w:link w:val="TekstopmerkingChar"/>
    <w:uiPriority w:val="99"/>
    <w:semiHidden/>
    <w:unhideWhenUsed/>
    <w:rsid w:val="00FC7522"/>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FC7522"/>
    <w:rPr>
      <w:sz w:val="20"/>
      <w:szCs w:val="20"/>
    </w:rPr>
  </w:style>
  <w:style w:type="paragraph" w:styleId="Onderwerpvanopmerking">
    <w:name w:val="annotation subject"/>
    <w:basedOn w:val="Tekstopmerking"/>
    <w:next w:val="Tekstopmerking"/>
    <w:link w:val="OnderwerpvanopmerkingChar"/>
    <w:uiPriority w:val="99"/>
    <w:semiHidden/>
    <w:unhideWhenUsed/>
    <w:rsid w:val="00FC7522"/>
    <w:rPr>
      <w:b/>
      <w:bCs/>
    </w:rPr>
  </w:style>
  <w:style w:type="character" w:customStyle="1" w:styleId="OnderwerpvanopmerkingChar">
    <w:name w:val="Onderwerp van opmerking Char"/>
    <w:basedOn w:val="TekstopmerkingChar"/>
    <w:link w:val="Onderwerpvanopmerking"/>
    <w:uiPriority w:val="99"/>
    <w:semiHidden/>
    <w:rsid w:val="00FC7522"/>
    <w:rPr>
      <w:b/>
      <w:bCs/>
      <w:sz w:val="20"/>
      <w:szCs w:val="20"/>
    </w:rPr>
  </w:style>
  <w:style w:type="paragraph" w:styleId="Ballontekst">
    <w:name w:val="Balloon Text"/>
    <w:basedOn w:val="Standaard"/>
    <w:link w:val="BallontekstChar"/>
    <w:uiPriority w:val="99"/>
    <w:semiHidden/>
    <w:unhideWhenUsed/>
    <w:rsid w:val="00FC7522"/>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FC752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7888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5D72217</Template>
  <TotalTime>215</TotalTime>
  <Pages>4</Pages>
  <Words>1010</Words>
  <Characters>5560</Characters>
  <Application>Microsoft Office Word</Application>
  <DocSecurity>0</DocSecurity>
  <Lines>46</Lines>
  <Paragraphs>13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Maarten Zeinstra</dc:creator>
  <cp:keywords/>
  <dc:description/>
  <cp:lastModifiedBy>Valentina Infanti</cp:lastModifiedBy>
  <cp:revision>12</cp:revision>
  <dcterms:created xsi:type="dcterms:W3CDTF">2020-03-09T14:36:00Z</dcterms:created>
  <dcterms:modified xsi:type="dcterms:W3CDTF">2020-03-10T10:43:00Z</dcterms:modified>
</cp:coreProperties>
</file>