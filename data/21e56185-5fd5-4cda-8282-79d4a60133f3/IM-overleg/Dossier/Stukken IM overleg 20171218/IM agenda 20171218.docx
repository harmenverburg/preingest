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B66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ED424F">
        <w:rPr>
          <w:rFonts w:eastAsia="Dotum" w:cstheme="minorHAnsi"/>
          <w:color w:val="808080" w:themeColor="background1" w:themeShade="80"/>
          <w:sz w:val="24"/>
          <w:szCs w:val="24"/>
        </w:rPr>
        <w:t>18 december</w:t>
      </w:r>
      <w:r w:rsidR="00BB22AA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2017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: </w:t>
      </w:r>
      <w:r w:rsidR="006C39D2">
        <w:rPr>
          <w:rFonts w:eastAsia="Dotum" w:cstheme="minorHAnsi"/>
          <w:color w:val="808080" w:themeColor="background1" w:themeShade="80"/>
          <w:sz w:val="24"/>
          <w:szCs w:val="24"/>
        </w:rPr>
        <w:t>Roomyla Choenni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9D00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6C39D2" w:rsidRPr="006C39D2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Mededelingen</w:t>
      </w:r>
      <w:r w:rsidR="00B92B6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en agendapunten</w:t>
      </w:r>
      <w:r w:rsidR="0027763C" w:rsidRPr="009A5B57">
        <w:rPr>
          <w:rFonts w:eastAsia="Dotum" w:cstheme="minorHAnsi"/>
          <w:color w:val="808080" w:themeColor="background1" w:themeShade="80"/>
        </w:rPr>
        <w:t xml:space="preserve"> </w:t>
      </w:r>
      <w:r w:rsidR="00ED424F">
        <w:rPr>
          <w:rFonts w:eastAsia="Dotum" w:cstheme="minorHAnsi"/>
          <w:color w:val="808080" w:themeColor="background1" w:themeShade="80"/>
          <w:sz w:val="18"/>
          <w:szCs w:val="18"/>
        </w:rPr>
        <w:t xml:space="preserve"> Velsen</w:t>
      </w:r>
      <w:r w:rsidR="000C4269">
        <w:rPr>
          <w:rFonts w:eastAsia="Dotum" w:cstheme="minorHAnsi"/>
          <w:color w:val="808080" w:themeColor="background1" w:themeShade="80"/>
          <w:sz w:val="18"/>
          <w:szCs w:val="18"/>
        </w:rPr>
        <w:t>, uitloop PNH</w:t>
      </w:r>
    </w:p>
    <w:p w:rsidR="004B6D89" w:rsidRPr="009A5B57" w:rsidRDefault="004B6D89" w:rsidP="009E66B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4B6D89" w:rsidRDefault="009E66B0" w:rsidP="00ED424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Updates e-Depot overleggen</w:t>
      </w:r>
      <w:r w:rsidR="00A74EA2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A74EA2" w:rsidRPr="00A74EA2">
        <w:rPr>
          <w:rFonts w:eastAsia="Dotum" w:cstheme="minorHAnsi"/>
          <w:color w:val="808080" w:themeColor="background1" w:themeShade="80"/>
          <w:sz w:val="20"/>
          <w:szCs w:val="20"/>
        </w:rPr>
        <w:t>IMO en Gebruikersoverleg</w:t>
      </w:r>
    </w:p>
    <w:p w:rsidR="00A74EA2" w:rsidRPr="00A74EA2" w:rsidRDefault="00A74EA2" w:rsidP="00A74EA2">
      <w:pPr>
        <w:pStyle w:val="Lijstalinea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ED424F" w:rsidRDefault="00A74EA2" w:rsidP="00A74EA2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Status naamgeving mappen/documenten met ISIL codering</w:t>
      </w:r>
    </w:p>
    <w:p w:rsidR="00A74EA2" w:rsidRPr="00A74EA2" w:rsidRDefault="00A74EA2" w:rsidP="00A74EA2">
      <w:pPr>
        <w:pStyle w:val="Lijstalinea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A74EA2" w:rsidRPr="00A74EA2" w:rsidRDefault="00A74EA2" w:rsidP="00A74EA2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7A0784" w:rsidRPr="009A5B57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ICT projecten</w:t>
      </w:r>
    </w:p>
    <w:p w:rsidR="0014050A" w:rsidRPr="009A5B57" w:rsidRDefault="006C39D2" w:rsidP="00EB717F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4</w:t>
      </w:r>
      <w:r w:rsidR="0014050A" w:rsidRPr="009A5B57">
        <w:rPr>
          <w:rFonts w:eastAsia="Dotum" w:cstheme="minorHAnsi"/>
          <w:color w:val="808080" w:themeColor="background1" w:themeShade="80"/>
        </w:rPr>
        <w:t>.</w:t>
      </w:r>
      <w:r w:rsidR="00DD07C6" w:rsidRPr="009A5B57">
        <w:rPr>
          <w:rFonts w:eastAsia="Dotum" w:cstheme="minorHAnsi"/>
          <w:color w:val="808080" w:themeColor="background1" w:themeShade="80"/>
        </w:rPr>
        <w:t>1</w:t>
      </w:r>
      <w:r w:rsidR="0014050A" w:rsidRPr="009A5B57">
        <w:rPr>
          <w:rFonts w:eastAsia="Dotum" w:cstheme="minorHAnsi"/>
          <w:color w:val="808080" w:themeColor="background1" w:themeShade="80"/>
        </w:rPr>
        <w:t xml:space="preserve"> </w:t>
      </w:r>
      <w:r w:rsidR="00701F57" w:rsidRPr="009A5B57">
        <w:rPr>
          <w:rFonts w:eastAsia="Dotum" w:cstheme="minorHAnsi"/>
          <w:color w:val="808080" w:themeColor="background1" w:themeShade="80"/>
        </w:rPr>
        <w:t>Conversie Memorix</w:t>
      </w:r>
      <w:r w:rsidR="00781593" w:rsidRPr="009A5B57">
        <w:rPr>
          <w:rFonts w:eastAsia="Dotum" w:cstheme="minorHAnsi"/>
          <w:color w:val="808080" w:themeColor="background1" w:themeShade="80"/>
        </w:rPr>
        <w:t xml:space="preserve"> / Wie Was Wie</w:t>
      </w:r>
      <w:r w:rsidR="00223E15" w:rsidRPr="009A5B57">
        <w:rPr>
          <w:rFonts w:eastAsia="Dotum" w:cstheme="minorHAnsi"/>
          <w:color w:val="808080" w:themeColor="background1" w:themeShade="80"/>
        </w:rPr>
        <w:t xml:space="preserve"> / WorldCat</w:t>
      </w:r>
    </w:p>
    <w:p w:rsidR="004B6D89" w:rsidRPr="009A5B57" w:rsidRDefault="006C39D2" w:rsidP="009A5B57">
      <w:pPr>
        <w:ind w:left="1080"/>
        <w:rPr>
          <w:rFonts w:eastAsia="Dotum" w:cstheme="minorHAnsi"/>
          <w:color w:val="808080" w:themeColor="background1" w:themeShade="80"/>
          <w:lang w:val="en-US"/>
        </w:rPr>
      </w:pPr>
      <w:r>
        <w:rPr>
          <w:rFonts w:eastAsia="Dotum" w:cstheme="minorHAnsi"/>
          <w:color w:val="808080" w:themeColor="background1" w:themeShade="80"/>
          <w:lang w:val="en-US"/>
        </w:rPr>
        <w:t>4</w:t>
      </w:r>
      <w:r w:rsidR="00DD07C6" w:rsidRPr="009A5B57">
        <w:rPr>
          <w:rFonts w:eastAsia="Dotum" w:cstheme="minorHAnsi"/>
          <w:color w:val="808080" w:themeColor="background1" w:themeShade="80"/>
          <w:lang w:val="en-US"/>
        </w:rPr>
        <w:t>.2</w:t>
      </w:r>
      <w:r w:rsidR="00B92B67" w:rsidRPr="009A5B57">
        <w:rPr>
          <w:rFonts w:eastAsia="Dotum" w:cstheme="minorHAnsi"/>
          <w:color w:val="808080" w:themeColor="background1" w:themeShade="80"/>
          <w:lang w:val="en-US"/>
        </w:rPr>
        <w:t xml:space="preserve"> </w:t>
      </w:r>
      <w:r w:rsidR="00461B2B" w:rsidRPr="009A5B57">
        <w:rPr>
          <w:rFonts w:eastAsia="Dotum" w:cstheme="minorHAnsi"/>
          <w:color w:val="808080" w:themeColor="background1" w:themeShade="80"/>
          <w:lang w:val="en-US"/>
        </w:rPr>
        <w:t>CBS</w:t>
      </w:r>
    </w:p>
    <w:p w:rsidR="0078178E" w:rsidRPr="009A5B57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ICT dienstverlening</w:t>
      </w:r>
    </w:p>
    <w:p w:rsidR="00DD07C6" w:rsidRPr="009A5B57" w:rsidRDefault="006C39D2" w:rsidP="0078178E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78178E" w:rsidRPr="009A5B57">
        <w:rPr>
          <w:rFonts w:eastAsia="Dotum" w:cstheme="minorHAnsi"/>
          <w:color w:val="808080" w:themeColor="background1" w:themeShade="80"/>
        </w:rPr>
        <w:t xml:space="preserve">.1 </w:t>
      </w:r>
      <w:r w:rsidR="002B457F" w:rsidRPr="009A5B57">
        <w:rPr>
          <w:rFonts w:eastAsia="Dotum" w:cstheme="minorHAnsi"/>
          <w:color w:val="808080" w:themeColor="background1" w:themeShade="80"/>
        </w:rPr>
        <w:t>NA (</w:t>
      </w:r>
      <w:r w:rsidR="007A1935" w:rsidRPr="009A5B57">
        <w:rPr>
          <w:rFonts w:eastAsia="Dotum" w:cstheme="minorHAnsi"/>
          <w:color w:val="808080" w:themeColor="background1" w:themeShade="80"/>
        </w:rPr>
        <w:t>Preservica</w:t>
      </w:r>
      <w:r w:rsidR="00461B2B" w:rsidRPr="009A5B57">
        <w:rPr>
          <w:rFonts w:eastAsia="Dotum" w:cstheme="minorHAnsi"/>
          <w:color w:val="808080" w:themeColor="background1" w:themeShade="80"/>
        </w:rPr>
        <w:t>/Actorenregister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) - </w:t>
      </w:r>
      <w:r w:rsidR="00DD07C6" w:rsidRPr="009A5B57">
        <w:rPr>
          <w:rFonts w:eastAsia="Dotum" w:cstheme="minorHAnsi"/>
          <w:color w:val="808080" w:themeColor="background1" w:themeShade="80"/>
        </w:rPr>
        <w:t>De Ree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 – </w:t>
      </w:r>
      <w:r w:rsidR="00DD07C6" w:rsidRPr="009A5B57">
        <w:rPr>
          <w:rFonts w:eastAsia="Dotum" w:cstheme="minorHAnsi"/>
          <w:color w:val="808080" w:themeColor="background1" w:themeShade="80"/>
        </w:rPr>
        <w:t>Decos</w:t>
      </w:r>
    </w:p>
    <w:p w:rsidR="004B6D89" w:rsidRDefault="006C39D2" w:rsidP="009A5B57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DD07C6" w:rsidRPr="009A5B57">
        <w:rPr>
          <w:rFonts w:eastAsia="Dotum" w:cstheme="minorHAnsi"/>
          <w:color w:val="808080" w:themeColor="background1" w:themeShade="80"/>
        </w:rPr>
        <w:t xml:space="preserve">.2 </w:t>
      </w:r>
      <w:r w:rsidR="0078178E" w:rsidRPr="009A5B57">
        <w:rPr>
          <w:rFonts w:eastAsia="Dotum" w:cstheme="minorHAnsi"/>
          <w:color w:val="808080" w:themeColor="background1" w:themeShade="80"/>
        </w:rPr>
        <w:t>SET ICT</w:t>
      </w:r>
    </w:p>
    <w:p w:rsidR="00A74EA2" w:rsidRPr="009A5B57" w:rsidRDefault="00A74EA2" w:rsidP="009A5B57">
      <w:pPr>
        <w:ind w:left="1080"/>
        <w:rPr>
          <w:rFonts w:eastAsia="Dotum" w:cstheme="minorHAnsi"/>
          <w:color w:val="808080" w:themeColor="background1" w:themeShade="80"/>
        </w:rPr>
      </w:pP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Mylex</w:t>
      </w:r>
      <w:r w:rsidR="00A74EA2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bookmarkStart w:id="0" w:name="_GoBack"/>
      <w:bookmarkEnd w:id="0"/>
    </w:p>
    <w:p w:rsidR="004B6D89" w:rsidRPr="009A5B57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Informatiebeveiliging</w:t>
      </w:r>
    </w:p>
    <w:p w:rsidR="009A5B57" w:rsidRPr="009A5B57" w:rsidRDefault="009A5B57" w:rsidP="009A5B57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EB717F" w:rsidRPr="009A5B57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Verslag vorig overleg</w:t>
      </w:r>
    </w:p>
    <w:p w:rsidR="00EB717F" w:rsidRPr="009A5B57" w:rsidRDefault="004B6D89" w:rsidP="00EB717F">
      <w:pPr>
        <w:ind w:left="1080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8</w:t>
      </w:r>
      <w:r w:rsidR="00CA0645" w:rsidRPr="009A5B57">
        <w:rPr>
          <w:rFonts w:eastAsia="Dotum" w:cstheme="minorHAnsi"/>
          <w:color w:val="808080" w:themeColor="background1" w:themeShade="80"/>
        </w:rPr>
        <w:t>.1</w:t>
      </w:r>
      <w:r w:rsidR="00EB717F" w:rsidRPr="009A5B57">
        <w:rPr>
          <w:rFonts w:eastAsia="Dotum" w:cstheme="minorHAnsi"/>
          <w:color w:val="808080" w:themeColor="background1" w:themeShade="80"/>
        </w:rPr>
        <w:t xml:space="preserve"> Vaststelling verslag van </w:t>
      </w:r>
      <w:r w:rsidR="006C39D2">
        <w:rPr>
          <w:rFonts w:eastAsia="Dotum" w:cstheme="minorHAnsi"/>
          <w:color w:val="808080" w:themeColor="background1" w:themeShade="80"/>
        </w:rPr>
        <w:t>16-10</w:t>
      </w:r>
      <w:r w:rsidR="00DD07C6" w:rsidRPr="009A5B57">
        <w:rPr>
          <w:rFonts w:eastAsia="Dotum" w:cstheme="minorHAnsi"/>
          <w:color w:val="808080" w:themeColor="background1" w:themeShade="80"/>
        </w:rPr>
        <w:t>-201</w:t>
      </w:r>
      <w:r w:rsidR="00C912A8" w:rsidRPr="009A5B57">
        <w:rPr>
          <w:rFonts w:eastAsia="Dotum" w:cstheme="minorHAnsi"/>
          <w:color w:val="808080" w:themeColor="background1" w:themeShade="80"/>
        </w:rPr>
        <w:t>7</w:t>
      </w:r>
      <w:r w:rsidR="0028025C" w:rsidRPr="009A5B57">
        <w:rPr>
          <w:rFonts w:eastAsia="Dotum" w:cstheme="minorHAnsi"/>
          <w:color w:val="808080" w:themeColor="background1" w:themeShade="80"/>
        </w:rPr>
        <w:t xml:space="preserve"> (bijlage)</w:t>
      </w:r>
    </w:p>
    <w:p w:rsidR="004E0DC7" w:rsidRPr="009A5B57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Rondvraag en volgend</w:t>
      </w:r>
      <w:r w:rsidR="004B6D89" w:rsidRPr="009A5B57">
        <w:rPr>
          <w:rFonts w:eastAsia="Dotum" w:cstheme="minorHAnsi"/>
          <w:color w:val="808080" w:themeColor="background1" w:themeShade="80"/>
          <w:sz w:val="24"/>
          <w:szCs w:val="24"/>
        </w:rPr>
        <w:t>e vergadering</w:t>
      </w:r>
    </w:p>
    <w:sectPr w:rsidR="004E0DC7" w:rsidRPr="009A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58" w:rsidRDefault="000A5558" w:rsidP="00970D9F">
      <w:pPr>
        <w:spacing w:after="0" w:line="240" w:lineRule="auto"/>
      </w:pPr>
      <w:r>
        <w:separator/>
      </w:r>
    </w:p>
  </w:endnote>
  <w:end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altName w:val="Segoe Script"/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58" w:rsidRDefault="000A5558" w:rsidP="00970D9F">
      <w:pPr>
        <w:spacing w:after="0" w:line="240" w:lineRule="auto"/>
      </w:pPr>
      <w:r>
        <w:separator/>
      </w:r>
    </w:p>
  </w:footnote>
  <w:foot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C4269"/>
    <w:rsid w:val="000E3689"/>
    <w:rsid w:val="00117229"/>
    <w:rsid w:val="0014050A"/>
    <w:rsid w:val="0014436D"/>
    <w:rsid w:val="00150BDC"/>
    <w:rsid w:val="00195DBD"/>
    <w:rsid w:val="001E5B49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301FDE"/>
    <w:rsid w:val="0030572A"/>
    <w:rsid w:val="00315CCB"/>
    <w:rsid w:val="00380007"/>
    <w:rsid w:val="003E0173"/>
    <w:rsid w:val="004105B5"/>
    <w:rsid w:val="004306C5"/>
    <w:rsid w:val="00440227"/>
    <w:rsid w:val="00461B2B"/>
    <w:rsid w:val="004B6D89"/>
    <w:rsid w:val="004E0455"/>
    <w:rsid w:val="004E0DC7"/>
    <w:rsid w:val="005312BF"/>
    <w:rsid w:val="005651AF"/>
    <w:rsid w:val="0056696C"/>
    <w:rsid w:val="00592381"/>
    <w:rsid w:val="00592759"/>
    <w:rsid w:val="005F1F9B"/>
    <w:rsid w:val="005F2C65"/>
    <w:rsid w:val="0060617A"/>
    <w:rsid w:val="0063620B"/>
    <w:rsid w:val="00692FCF"/>
    <w:rsid w:val="006C329F"/>
    <w:rsid w:val="006C39D2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1605"/>
    <w:rsid w:val="008E20E4"/>
    <w:rsid w:val="00921978"/>
    <w:rsid w:val="00951CEF"/>
    <w:rsid w:val="00970D9F"/>
    <w:rsid w:val="00976A1E"/>
    <w:rsid w:val="009812B4"/>
    <w:rsid w:val="009A5B57"/>
    <w:rsid w:val="009D42E3"/>
    <w:rsid w:val="009E66B0"/>
    <w:rsid w:val="009F3183"/>
    <w:rsid w:val="00A20DE9"/>
    <w:rsid w:val="00A74EA2"/>
    <w:rsid w:val="00AC7782"/>
    <w:rsid w:val="00AD1C89"/>
    <w:rsid w:val="00AF431E"/>
    <w:rsid w:val="00B768FF"/>
    <w:rsid w:val="00B769E6"/>
    <w:rsid w:val="00B778C7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D07C6"/>
    <w:rsid w:val="00E26AF1"/>
    <w:rsid w:val="00E438B3"/>
    <w:rsid w:val="00E61D22"/>
    <w:rsid w:val="00EA27F8"/>
    <w:rsid w:val="00EA696E"/>
    <w:rsid w:val="00EB717F"/>
    <w:rsid w:val="00EC2191"/>
    <w:rsid w:val="00EC4100"/>
    <w:rsid w:val="00ED424F"/>
    <w:rsid w:val="00EF6FA5"/>
    <w:rsid w:val="00F14308"/>
    <w:rsid w:val="00F30FCE"/>
    <w:rsid w:val="00F36026"/>
    <w:rsid w:val="00F71F89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39E3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C1A4F-C993-420D-8CAB-C7847F7B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26D6B9C6</Template>
  <TotalTime>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3</cp:revision>
  <cp:lastPrinted>2016-01-18T13:49:00Z</cp:lastPrinted>
  <dcterms:created xsi:type="dcterms:W3CDTF">2017-12-14T13:34:00Z</dcterms:created>
  <dcterms:modified xsi:type="dcterms:W3CDTF">2017-12-14T13:42:00Z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