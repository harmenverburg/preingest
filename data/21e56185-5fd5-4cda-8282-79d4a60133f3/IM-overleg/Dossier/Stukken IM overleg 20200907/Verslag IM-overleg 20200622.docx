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36894AB4" w:rsidR="00A87AB7" w:rsidRDefault="00B90A74" w:rsidP="00EE279B">
      <w:pPr>
        <w:pStyle w:val="Titel"/>
      </w:pPr>
      <w:r>
        <w:t>Verslag</w:t>
      </w:r>
      <w:r w:rsidR="009D094C">
        <w:t xml:space="preserve"> IM-overleg 2020-06-22</w:t>
      </w:r>
    </w:p>
    <w:p w14:paraId="0C7DCFAA"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 Maarten Z., Valentina, Roomyla</w:t>
      </w:r>
      <w:r w:rsidRPr="003D55F5">
        <w:rPr>
          <w:rFonts w:ascii="Calibri" w:hAnsi="Calibri" w:cs="Calibri"/>
          <w:sz w:val="20"/>
          <w:szCs w:val="20"/>
          <w:lang w:val="nl-NL"/>
        </w:rPr>
        <w:t xml:space="preserve"> </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2F87A432"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14:paraId="5B0060F5" w14:textId="6D6AAA65" w:rsidR="007256D6" w:rsidRDefault="007256D6" w:rsidP="005C6AB7">
      <w:pPr>
        <w:pStyle w:val="Kop1"/>
      </w:pPr>
      <w:r>
        <w:t>Meegeleverde stukken</w:t>
      </w:r>
    </w:p>
    <w:p w14:paraId="2368699C" w14:textId="08870B15" w:rsidR="003F67BE" w:rsidRDefault="00D45EFF" w:rsidP="005E22A3">
      <w:pPr>
        <w:pStyle w:val="Lijstalinea"/>
        <w:numPr>
          <w:ilvl w:val="0"/>
          <w:numId w:val="1"/>
        </w:numPr>
      </w:pPr>
      <w:r>
        <w:t>Aandachtspunten ICT (Ed plaatst deze in</w:t>
      </w:r>
      <w:r w:rsidR="00045D3D">
        <w:t xml:space="preserve"> de</w:t>
      </w:r>
      <w:r>
        <w:t xml:space="preserve"> map voor het overleg)</w:t>
      </w:r>
    </w:p>
    <w:p w14:paraId="08B3605E" w14:textId="6AD0A7A0" w:rsidR="00230078" w:rsidRPr="00916120" w:rsidRDefault="00B87475" w:rsidP="00230078">
      <w:pPr>
        <w:pStyle w:val="Kop1"/>
        <w:rPr>
          <w:b/>
        </w:rPr>
      </w:pPr>
      <w:r>
        <w:t xml:space="preserve"> </w:t>
      </w:r>
      <w:r w:rsidR="009D094C">
        <w:t>A</w:t>
      </w:r>
      <w:r w:rsidR="00230078" w:rsidRPr="00916120">
        <w:t>ctielijst</w:t>
      </w:r>
      <w:r w:rsidR="007630AF">
        <w:t xml:space="preserve"> </w:t>
      </w:r>
      <w:r w:rsidR="00AC554E">
        <w:t>vorig overleg</w:t>
      </w:r>
    </w:p>
    <w:p w14:paraId="6484A833" w14:textId="77777777" w:rsidR="00230078" w:rsidRDefault="00230078" w:rsidP="00230078">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230078" w14:paraId="63E786E8"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0359341" w14:textId="77777777" w:rsidR="00230078" w:rsidRDefault="00230078" w:rsidP="000B147A">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25EFF94" w14:textId="77777777" w:rsidR="00230078" w:rsidRDefault="00230078" w:rsidP="000B147A">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17F97E0" w14:textId="77777777" w:rsidR="00230078" w:rsidRDefault="00230078" w:rsidP="000B147A">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6F22E51" w14:textId="77777777" w:rsidR="00230078" w:rsidRDefault="00230078" w:rsidP="000B147A">
            <w:pPr>
              <w:spacing w:after="200" w:line="276" w:lineRule="auto"/>
            </w:pPr>
            <w:r>
              <w:rPr>
                <w:b/>
                <w:bCs/>
              </w:rPr>
              <w:t>Status</w:t>
            </w:r>
          </w:p>
        </w:tc>
      </w:tr>
      <w:tr w:rsidR="00230078" w14:paraId="6A0B1D62"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42F6170" w14:textId="77777777" w:rsidR="00230078" w:rsidRDefault="00230078" w:rsidP="000B147A">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8B9DE1A" w14:textId="77777777" w:rsidR="00230078" w:rsidRDefault="00230078" w:rsidP="000B147A">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D8A722C"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34ADCF4" w14:textId="77777777" w:rsidR="00230078" w:rsidRDefault="00230078" w:rsidP="000B147A">
            <w:pPr>
              <w:spacing w:after="200" w:line="276" w:lineRule="auto"/>
            </w:pPr>
            <w:r>
              <w:t>On hold</w:t>
            </w:r>
          </w:p>
        </w:tc>
      </w:tr>
      <w:tr w:rsidR="00230078" w14:paraId="5418606B"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7320E7" w14:textId="77777777" w:rsidR="00230078" w:rsidRDefault="00230078" w:rsidP="000B147A">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6C228C4" w14:textId="77777777" w:rsidR="00230078" w:rsidRDefault="00230078" w:rsidP="000B147A">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1A2C1CC" w14:textId="77777777" w:rsidR="00230078" w:rsidRDefault="00230078" w:rsidP="000B147A">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BF15360" w14:textId="2DB10A88" w:rsidR="00230078" w:rsidRDefault="007C6E1E" w:rsidP="000B147A">
            <w:pPr>
              <w:spacing w:after="200" w:line="276" w:lineRule="auto"/>
            </w:pPr>
            <w:r>
              <w:t>On hold</w:t>
            </w:r>
          </w:p>
        </w:tc>
      </w:tr>
      <w:tr w:rsidR="00230078" w14:paraId="6319E0FE"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637C64E" w14:textId="77777777" w:rsidR="00230078" w:rsidRDefault="00230078" w:rsidP="000B147A">
            <w:pPr>
              <w:spacing w:after="200" w:line="276" w:lineRule="auto"/>
            </w:pPr>
            <w:r>
              <w:rPr>
                <w:b/>
                <w:bCs/>
              </w:rPr>
              <w:t>WorldCat</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4BF8B94" w14:textId="77777777" w:rsidR="00230078" w:rsidRDefault="00230078" w:rsidP="000B147A">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5AA687" w14:textId="77777777" w:rsidR="00230078" w:rsidRDefault="00230078" w:rsidP="000B147A">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7B342E3" w14:textId="77777777" w:rsidR="00230078" w:rsidRDefault="00230078" w:rsidP="000B147A">
            <w:pPr>
              <w:spacing w:after="200" w:line="276" w:lineRule="auto"/>
            </w:pPr>
          </w:p>
        </w:tc>
      </w:tr>
      <w:tr w:rsidR="00230078" w14:paraId="26C33841"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2D96B01" w14:textId="77777777" w:rsidR="00230078" w:rsidRDefault="00230078" w:rsidP="000B147A">
            <w:pPr>
              <w:spacing w:after="200" w:line="276" w:lineRule="auto"/>
            </w:pPr>
            <w:r>
              <w:rPr>
                <w:b/>
                <w:bCs/>
              </w:rPr>
              <w:t>Transitie beeldbank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9EAF370" w14:textId="77777777" w:rsidR="00230078" w:rsidRDefault="00230078" w:rsidP="000B147A">
            <w:pPr>
              <w:spacing w:after="200" w:line="276" w:lineRule="auto"/>
            </w:pPr>
            <w:r>
              <w:t>Records en handles matchen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589BCB8"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19BF0D" w14:textId="77777777" w:rsidR="00230078" w:rsidRDefault="00230078" w:rsidP="000B147A">
            <w:pPr>
              <w:spacing w:after="200" w:line="276" w:lineRule="auto"/>
            </w:pPr>
          </w:p>
        </w:tc>
      </w:tr>
      <w:tr w:rsidR="00230078" w14:paraId="4FD3E5D5"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A51EA0F" w14:textId="77777777" w:rsidR="00230078" w:rsidRDefault="00230078" w:rsidP="000B147A">
            <w:pPr>
              <w:spacing w:after="200" w:line="276" w:lineRule="auto"/>
            </w:pPr>
            <w:r>
              <w:rPr>
                <w:b/>
                <w:bCs/>
              </w:rPr>
              <w:t>AdWords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8D1020" w14:textId="77777777" w:rsidR="00230078" w:rsidRDefault="00230078" w:rsidP="000B147A">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5B06AD2"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BFEFA45" w14:textId="77777777" w:rsidR="00230078" w:rsidRDefault="00230078" w:rsidP="000B147A">
            <w:pPr>
              <w:spacing w:after="200" w:line="276" w:lineRule="auto"/>
            </w:pPr>
            <w:r>
              <w:t>On hold</w:t>
            </w:r>
          </w:p>
        </w:tc>
      </w:tr>
      <w:tr w:rsidR="00230078" w14:paraId="1D779E17" w14:textId="77777777" w:rsidTr="0052258C">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F250223" w14:textId="77777777" w:rsidR="00230078" w:rsidRDefault="00230078" w:rsidP="000B147A">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9CF9F75" w14:textId="77777777" w:rsidR="00230078" w:rsidRDefault="00230078" w:rsidP="000B147A">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D24FB75"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ECF9AF0" w14:textId="77777777" w:rsidR="00230078" w:rsidRDefault="00230078" w:rsidP="000B147A">
            <w:pPr>
              <w:spacing w:after="200" w:line="276" w:lineRule="auto"/>
            </w:pPr>
          </w:p>
        </w:tc>
      </w:tr>
      <w:tr w:rsidR="00230078" w14:paraId="0147CD9D"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0F894FA" w14:textId="77777777" w:rsidR="00230078" w:rsidRDefault="00230078" w:rsidP="000B147A">
            <w:pPr>
              <w:spacing w:after="200" w:line="276" w:lineRule="auto"/>
            </w:pPr>
            <w:r>
              <w:rPr>
                <w:b/>
                <w:bCs/>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B77EC46" w14:textId="77777777" w:rsidR="00230078" w:rsidRDefault="00230078" w:rsidP="000B147A">
            <w:pPr>
              <w:spacing w:after="200" w:line="276" w:lineRule="auto"/>
            </w:pPr>
            <w:r>
              <w:t>Procedure evalueren en ISMS rapportage van Q1 2020 maken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2B00EC6" w14:textId="77777777" w:rsidR="00230078" w:rsidRDefault="00230078" w:rsidP="000B147A">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7339780" w14:textId="77777777" w:rsidR="00230078" w:rsidRDefault="00230078" w:rsidP="000B147A">
            <w:pPr>
              <w:spacing w:after="200" w:line="276" w:lineRule="auto"/>
            </w:pPr>
          </w:p>
        </w:tc>
      </w:tr>
      <w:tr w:rsidR="00230078" w14:paraId="583CCEF3"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AA7B7C8" w14:textId="77777777" w:rsidR="00230078" w:rsidRDefault="00230078" w:rsidP="000B147A">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F4252E4" w14:textId="77777777" w:rsidR="00230078" w:rsidRDefault="00230078" w:rsidP="000B147A">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72D4F6"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60BCEE" w14:textId="77777777" w:rsidR="00230078" w:rsidRDefault="00230078" w:rsidP="000B147A">
            <w:pPr>
              <w:spacing w:after="200" w:line="276" w:lineRule="auto"/>
            </w:pPr>
            <w:r>
              <w:t>On Hold</w:t>
            </w:r>
          </w:p>
        </w:tc>
      </w:tr>
      <w:tr w:rsidR="00230078" w14:paraId="40C6A3F9"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FDC2DF9" w14:textId="77777777" w:rsidR="00230078" w:rsidRDefault="00230078" w:rsidP="000B147A">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CDC804D" w14:textId="77777777" w:rsidR="00230078" w:rsidRDefault="00230078" w:rsidP="000B147A">
            <w:pPr>
              <w:spacing w:after="200" w:line="276" w:lineRule="auto"/>
            </w:pPr>
            <w:r>
              <w:t>Maarten Z. en Valentina uitnodigen voor afdelingsoverleggen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232D175" w14:textId="77777777" w:rsidR="00230078" w:rsidRDefault="00230078" w:rsidP="000B147A">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29A33EC" w14:textId="77777777" w:rsidR="00230078" w:rsidRDefault="00230078" w:rsidP="000B147A">
            <w:pPr>
              <w:spacing w:after="200" w:line="276" w:lineRule="auto"/>
            </w:pPr>
            <w:r>
              <w:t>On Hold</w:t>
            </w:r>
          </w:p>
        </w:tc>
      </w:tr>
      <w:tr w:rsidR="00230078" w14:paraId="3E698F4F" w14:textId="77777777" w:rsidTr="0052258C">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F8D6CFD" w14:textId="77777777" w:rsidR="00230078" w:rsidRDefault="00230078" w:rsidP="000B147A">
            <w:pPr>
              <w:spacing w:after="200" w:line="276" w:lineRule="auto"/>
            </w:pPr>
            <w:r>
              <w:rPr>
                <w:b/>
                <w:bCs/>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F9ADE1C" w14:textId="77777777" w:rsidR="00230078" w:rsidRDefault="00230078" w:rsidP="000B147A">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347947D" w14:textId="77777777" w:rsidR="00230078" w:rsidRDefault="00230078" w:rsidP="000B147A">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C1861B8" w14:textId="77777777" w:rsidR="00230078" w:rsidRDefault="00230078" w:rsidP="000B147A">
            <w:pPr>
              <w:spacing w:after="200" w:line="276" w:lineRule="auto"/>
            </w:pPr>
          </w:p>
        </w:tc>
      </w:tr>
      <w:tr w:rsidR="00230078" w14:paraId="6366FAD7"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2AB9DC4" w14:textId="77777777" w:rsidR="00230078" w:rsidRDefault="00230078" w:rsidP="000B147A">
            <w:pPr>
              <w:spacing w:after="200" w:line="276" w:lineRule="auto"/>
            </w:pPr>
            <w:r>
              <w:rPr>
                <w:b/>
                <w:bCs/>
              </w:rPr>
              <w:lastRenderedPageBreak/>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CD060C3" w14:textId="77777777" w:rsidR="00230078" w:rsidRDefault="00230078" w:rsidP="000B147A">
            <w:pPr>
              <w:spacing w:after="200" w:line="276" w:lineRule="auto"/>
            </w:pPr>
            <w:r>
              <w:t>Sjabloon spreadsheet delen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11CFCB9" w14:textId="77777777" w:rsidR="00230078" w:rsidRDefault="00230078" w:rsidP="000B147A">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17FD8D" w14:textId="77777777" w:rsidR="00230078" w:rsidRDefault="00230078" w:rsidP="000B147A"/>
        </w:tc>
      </w:tr>
      <w:tr w:rsidR="00230078" w14:paraId="07C0EEF6" w14:textId="77777777" w:rsidTr="0052258C">
        <w:trPr>
          <w:trHeight w:val="725"/>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0B1E440" w14:textId="77777777" w:rsidR="00230078" w:rsidRDefault="00230078" w:rsidP="000B147A">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38E0C12" w14:textId="77777777" w:rsidR="00230078" w:rsidRDefault="00230078" w:rsidP="000B147A">
            <w:pPr>
              <w:spacing w:after="200" w:line="276" w:lineRule="auto"/>
            </w:pPr>
            <w:r>
              <w:t xml:space="preserve">Bij afdelingsoverleg inventariseren wat de toekomstverwachting is (hiervoor wordt een spreadsheet gedeeld)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B71D772" w14:textId="77777777" w:rsidR="00230078" w:rsidRDefault="00230078" w:rsidP="000B147A">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9630B9B" w14:textId="77777777" w:rsidR="00230078" w:rsidRDefault="00230078" w:rsidP="000B147A"/>
        </w:tc>
      </w:tr>
      <w:tr w:rsidR="00230078" w14:paraId="66113B3E" w14:textId="77777777" w:rsidTr="0052258C">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F9C08F2" w14:textId="77777777" w:rsidR="00230078" w:rsidRDefault="00230078" w:rsidP="000B147A">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00FDA84" w14:textId="77777777" w:rsidR="00230078" w:rsidRDefault="00230078" w:rsidP="000B147A">
            <w:pPr>
              <w:spacing w:after="200" w:line="276" w:lineRule="auto"/>
            </w:pPr>
            <w:r>
              <w:t>Ed vraagt de kosten/opties voor het uitbreiden van de storage na bij SET en deelt het antwoord met dit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B3EF968"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2E393" w14:textId="77777777" w:rsidR="00230078" w:rsidRDefault="00230078" w:rsidP="000B147A"/>
        </w:tc>
      </w:tr>
      <w:tr w:rsidR="00230078" w14:paraId="5DC5099C"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1AA63F" w14:textId="77777777" w:rsidR="00230078" w:rsidRDefault="00230078" w:rsidP="000B147A">
            <w:pPr>
              <w:spacing w:after="200" w:line="276" w:lineRule="auto"/>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F6887DF" w14:textId="77777777" w:rsidR="00230078" w:rsidRDefault="00230078" w:rsidP="000B147A">
            <w:pPr>
              <w:spacing w:after="200" w:line="276" w:lineRule="auto"/>
            </w:pPr>
            <w:r>
              <w:t>Memo voor het MT schrijven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8312658"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098B783" w14:textId="77777777" w:rsidR="00230078" w:rsidRDefault="00230078" w:rsidP="000B147A"/>
        </w:tc>
      </w:tr>
      <w:tr w:rsidR="00230078" w14:paraId="3A0F7673"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37AF0BC" w14:textId="77777777" w:rsidR="00230078" w:rsidRDefault="00230078" w:rsidP="000B147A">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E721A1D" w14:textId="6951356F" w:rsidR="00230078" w:rsidRDefault="00230078" w:rsidP="007C6E1E">
            <w:pPr>
              <w:spacing w:after="200" w:line="276" w:lineRule="auto"/>
            </w:pPr>
            <w:r>
              <w:t xml:space="preserve">Onderzoeksplan </w:t>
            </w:r>
            <w:r w:rsidR="007C6E1E">
              <w:t>verder aanpassen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A609EC1"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7B73240" w14:textId="77777777" w:rsidR="00230078" w:rsidRDefault="00230078" w:rsidP="000B147A">
            <w:pPr>
              <w:rPr>
                <w:rFonts w:ascii="Calibri" w:hAnsi="Calibri"/>
                <w:sz w:val="22"/>
                <w:szCs w:val="22"/>
              </w:rPr>
            </w:pPr>
          </w:p>
        </w:tc>
      </w:tr>
      <w:tr w:rsidR="00230078" w14:paraId="09027FEC"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E3FF244" w14:textId="77777777" w:rsidR="00230078" w:rsidRDefault="00230078" w:rsidP="000B147A">
            <w:pPr>
              <w:spacing w:after="200" w:line="276" w:lineRule="auto"/>
              <w:rPr>
                <w:b/>
                <w:bCs/>
              </w:rPr>
            </w:pPr>
            <w:r>
              <w:rPr>
                <w:b/>
                <w:bCs/>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63E0865" w14:textId="77777777" w:rsidR="00230078" w:rsidRDefault="00230078" w:rsidP="000B147A">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4D507E6" w14:textId="77777777" w:rsidR="00230078" w:rsidRDefault="00230078" w:rsidP="000B147A">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B9CCA1D" w14:textId="5756190D" w:rsidR="00230078" w:rsidRDefault="00230078" w:rsidP="000B147A">
            <w:pPr>
              <w:rPr>
                <w:rFonts w:ascii="Calibri" w:hAnsi="Calibri"/>
                <w:sz w:val="22"/>
                <w:szCs w:val="22"/>
              </w:rPr>
            </w:pPr>
          </w:p>
        </w:tc>
      </w:tr>
      <w:tr w:rsidR="00230078" w14:paraId="5B0DC56D" w14:textId="77777777" w:rsidTr="0052258C">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A609B73" w14:textId="77777777" w:rsidR="00230078" w:rsidRDefault="00230078" w:rsidP="000B147A">
            <w:pPr>
              <w:spacing w:after="200" w:line="276" w:lineRule="auto"/>
              <w:rPr>
                <w:b/>
                <w:bCs/>
              </w:rPr>
            </w:pPr>
            <w:r>
              <w:rPr>
                <w:b/>
                <w:bCs/>
              </w:rPr>
              <w:t>Gedeelde inboxen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7389146" w14:textId="77777777" w:rsidR="00230078" w:rsidRDefault="00230078" w:rsidP="000B147A">
            <w:pPr>
              <w:spacing w:after="200" w:line="276" w:lineRule="auto"/>
            </w:pPr>
            <w:r>
              <w:t>SET vragen om de oplossing voor het opslaan van uitgaande mail in de inlichtingen@ mailbox ook te gebruiken voor andere gedeelde inboxen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02A0612" w14:textId="77777777" w:rsidR="00230078" w:rsidRDefault="00230078" w:rsidP="000B147A">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73799A2" w14:textId="77777777" w:rsidR="00230078" w:rsidRDefault="00230078" w:rsidP="000B147A">
            <w:pPr>
              <w:rPr>
                <w:rFonts w:ascii="Calibri" w:hAnsi="Calibri"/>
                <w:sz w:val="22"/>
                <w:szCs w:val="22"/>
              </w:rPr>
            </w:pPr>
          </w:p>
        </w:tc>
      </w:tr>
    </w:tbl>
    <w:p w14:paraId="3548EA06" w14:textId="50D74561" w:rsidR="0074177A" w:rsidRDefault="0074177A" w:rsidP="0074177A"/>
    <w:p w14:paraId="6D8D7726" w14:textId="40E24441" w:rsidR="00B1166C" w:rsidRDefault="00B1166C" w:rsidP="0074177A">
      <w:r>
        <w:t xml:space="preserve">De actielijst wordt besproken. </w:t>
      </w:r>
    </w:p>
    <w:p w14:paraId="2BDF6ED4" w14:textId="77777777" w:rsidR="003617E7" w:rsidRDefault="00FD78CE" w:rsidP="0074177A">
      <w:pPr>
        <w:pStyle w:val="Lijstalinea"/>
        <w:numPr>
          <w:ilvl w:val="0"/>
          <w:numId w:val="5"/>
        </w:numPr>
      </w:pPr>
      <w:r>
        <w:t xml:space="preserve">Bij het bespreken van de ISMS rapportage komt de nieuwe FG ter sprake. Het zou fijn zijn als een een aanspreekpunt is die ook de interne organisatie kent. Wellicht dat er meer dan 2 uur per week nodig is voor deze functie. Het is goed om de introductie van Hans af te wachten, en misschien na de zomer te bekijken of de aanstelling van Hans voor 2 uur voldoende is. </w:t>
      </w:r>
    </w:p>
    <w:p w14:paraId="159D2F74" w14:textId="35AB8A5E" w:rsidR="003617E7" w:rsidRDefault="003617E7" w:rsidP="003617E7">
      <w:pPr>
        <w:pStyle w:val="Lijstalinea"/>
      </w:pPr>
      <w:r>
        <w:t xml:space="preserve">De ISMS rapportage van het tweede kwartaal zal ter informatie binnen het IM-overleg worden gedeeld. </w:t>
      </w:r>
    </w:p>
    <w:p w14:paraId="10E7F957" w14:textId="43C2813F" w:rsidR="003617E7" w:rsidRDefault="003617E7" w:rsidP="003617E7">
      <w:pPr>
        <w:pStyle w:val="Lijstalinea"/>
        <w:numPr>
          <w:ilvl w:val="0"/>
          <w:numId w:val="5"/>
        </w:numPr>
      </w:pPr>
      <w:r>
        <w:t xml:space="preserve">Het opstellen van een voorstel/advies voor het gebruik van Cloudservices stond on hold, omdat dit afhankelijk was van </w:t>
      </w:r>
      <w:r w:rsidR="000C0874">
        <w:t>toegang tot de beheeromgeving van Teams/Sharepoint</w:t>
      </w:r>
    </w:p>
    <w:p w14:paraId="2320FD69" w14:textId="77777777" w:rsidR="000A5C79" w:rsidRDefault="000A5C79" w:rsidP="009D094C">
      <w:pPr>
        <w:pStyle w:val="Kop1"/>
      </w:pPr>
    </w:p>
    <w:p w14:paraId="34613E0A" w14:textId="308616AF" w:rsidR="009D094C" w:rsidRDefault="000C0874" w:rsidP="009D094C">
      <w:pPr>
        <w:pStyle w:val="Kop1"/>
      </w:pPr>
      <w:r>
        <w:t>Bespreking a</w:t>
      </w:r>
      <w:r w:rsidR="009D094C">
        <w:t>genda</w:t>
      </w:r>
      <w:r>
        <w:t>punten</w:t>
      </w:r>
    </w:p>
    <w:p w14:paraId="57EA3632" w14:textId="52BEE724" w:rsidR="00AC554E" w:rsidRDefault="00AC554E" w:rsidP="00AC554E">
      <w:pPr>
        <w:pStyle w:val="Kop2"/>
        <w:numPr>
          <w:ilvl w:val="0"/>
          <w:numId w:val="2"/>
        </w:numPr>
      </w:pPr>
      <w:r>
        <w:t>Herijking Zaaktypen</w:t>
      </w:r>
    </w:p>
    <w:p w14:paraId="00B62401" w14:textId="14DDA832" w:rsidR="00AC554E" w:rsidRDefault="00965286" w:rsidP="00AC554E">
      <w:r>
        <w:t>De door Maarten Z. opgesteld memo is door het MT gegaan en met Simone besproken. Nick is bezig geweest met het doorvoeren van de nieuwe zaaktypen in Join. De volgende stap de communicatie van de nieuwe zaaktypen naar de medewerkers, wanneer de zaaktypen goed Join staan (omdat er nog geen grote veranderingen zijn gewee</w:t>
      </w:r>
      <w:r w:rsidR="00B00AF9">
        <w:t xml:space="preserve">st </w:t>
      </w:r>
      <w:r>
        <w:t xml:space="preserve">in het gebruik van de zaaktypen, is eerdere communicatie niet nodig). De daaropvolgende stap zal zijn het opruimen van de problematische zaaktypen. </w:t>
      </w:r>
    </w:p>
    <w:p w14:paraId="42050FDE" w14:textId="573E9F20" w:rsidR="00B90A74" w:rsidRDefault="00B90A74" w:rsidP="00AC554E"/>
    <w:p w14:paraId="186B628C" w14:textId="6AB0591E" w:rsidR="00B90A74" w:rsidRDefault="00B90A74" w:rsidP="00AC554E"/>
    <w:p w14:paraId="0A57BFF3" w14:textId="77777777" w:rsidR="00B90A74" w:rsidRPr="00AC554E" w:rsidRDefault="00B90A74" w:rsidP="00AC554E"/>
    <w:p w14:paraId="1195DB81" w14:textId="5A71593D" w:rsidR="009D094C" w:rsidRDefault="00AC554E" w:rsidP="009D094C">
      <w:pPr>
        <w:pStyle w:val="Kop2"/>
        <w:numPr>
          <w:ilvl w:val="0"/>
          <w:numId w:val="2"/>
        </w:numPr>
      </w:pPr>
      <w:r>
        <w:t>CMS</w:t>
      </w:r>
    </w:p>
    <w:p w14:paraId="0AFBF495" w14:textId="248BD19A" w:rsidR="009D094C" w:rsidRDefault="007C6E1E" w:rsidP="00965286">
      <w:r>
        <w:t>Het ond</w:t>
      </w:r>
      <w:r w:rsidR="00965286">
        <w:t>erzoek naar een CMS was</w:t>
      </w:r>
      <w:r>
        <w:t xml:space="preserve"> on hold. </w:t>
      </w:r>
      <w:r w:rsidR="00965286">
        <w:t>Om de mogelijkheden die</w:t>
      </w:r>
      <w:r>
        <w:t xml:space="preserve"> het O365/Sharepoint pakket </w:t>
      </w:r>
      <w:r w:rsidR="00965286">
        <w:t>mogelijk kan</w:t>
      </w:r>
      <w:r>
        <w:t xml:space="preserve"> biede</w:t>
      </w:r>
      <w:r w:rsidR="00965286">
        <w:t>n</w:t>
      </w:r>
      <w:r>
        <w:t xml:space="preserve"> </w:t>
      </w:r>
      <w:r w:rsidR="00965286">
        <w:t>was</w:t>
      </w:r>
      <w:r>
        <w:t xml:space="preserve"> toegang tot de beheeromgeving nodig. </w:t>
      </w:r>
      <w:r w:rsidR="00965286">
        <w:t>Dit is pas sind vandaag mogelijk.</w:t>
      </w:r>
    </w:p>
    <w:p w14:paraId="434737BB" w14:textId="77777777" w:rsidR="00965286" w:rsidRPr="006475F6" w:rsidRDefault="00965286" w:rsidP="00965286">
      <w:pPr>
        <w:rPr>
          <w:rStyle w:val="eop"/>
          <w:rFonts w:ascii="Calibri" w:hAnsi="Calibri" w:cs="Calibri"/>
        </w:rPr>
      </w:pPr>
    </w:p>
    <w:p w14:paraId="2D602F74" w14:textId="3C873BE7" w:rsidR="009D094C" w:rsidRDefault="0065020C" w:rsidP="009D094C">
      <w:pPr>
        <w:pStyle w:val="Kop2"/>
        <w:numPr>
          <w:ilvl w:val="0"/>
          <w:numId w:val="2"/>
        </w:numPr>
      </w:pPr>
      <w:r>
        <w:t>Beeldbank</w:t>
      </w:r>
    </w:p>
    <w:p w14:paraId="4413DF93" w14:textId="5AAEF7CE" w:rsidR="009D094C" w:rsidRDefault="0065020C" w:rsidP="009D094C">
      <w:r>
        <w:t>Fase 1 van de beeldbank is afgerond. De volgende werkzaamheden rondom de beeldbank gaan voornamelijk om de inrichting van Mais, het trainen van de medewerkers er het verhogen van de data kwaliteit.</w:t>
      </w:r>
      <w:r w:rsidR="00965286">
        <w:t xml:space="preserve"> </w:t>
      </w:r>
    </w:p>
    <w:p w14:paraId="05658417" w14:textId="3698CC63" w:rsidR="00965286" w:rsidRDefault="00965286" w:rsidP="009D094C">
      <w:r>
        <w:t xml:space="preserve">Over een paar dagen is er een accountoverleg met De Ree waar Ed, Helen en Marcel aan deel zullen nemen. Er wordt besproken of het misschien een idee is om een vraag over het herstructureren van Mais te stellen, of wellicht dat het handig is om ook Antoinet te vragen voor dit accountoverleg. Er wordt </w:t>
      </w:r>
      <w:r w:rsidR="00B12772">
        <w:t xml:space="preserve">besproken of het wel handig is om dit zo kortdag voor te bereiden en of het handig is om dit zo specifiek ter sprake te brengen bij De Ree. Ed zal dit morgen (dinsdag) bespreken met Antoinet. </w:t>
      </w:r>
    </w:p>
    <w:p w14:paraId="1EE5D21A" w14:textId="6FF7D6B3" w:rsidR="00B12772" w:rsidRDefault="00B12772" w:rsidP="009D094C">
      <w:r>
        <w:t xml:space="preserve">Ook wordt er gesproken over het functioneel beheer van Mais, en of het handig zou zijn om Antoinet deze rol te geven. Er wordt aangegeven dat het handig is om te kijken of het goed zit qua beheerders. Helen heeft bijvoorbeeld aangegeven dat het goed zou zijn om een extra beheerder voor Mais te hebben, ook voor de dagen dat zij niet aanwezig is. Ook de optie om een nieuw persoon hiervoor aan te stellen wordt besproken. Wellicht een functioneel beheerder die ook de preserveringsvoorziening op gaat pakken. Bij het evt. aanstellen van Antoinet als functioneel beheerder is het goed om te bekijken of zij niet harder nodig is bij andere projecten. </w:t>
      </w:r>
    </w:p>
    <w:p w14:paraId="41F00B0D" w14:textId="11F48E9C" w:rsidR="00B90A74" w:rsidRPr="00031803" w:rsidRDefault="00B90A74" w:rsidP="009D094C"/>
    <w:p w14:paraId="6907EF8F" w14:textId="6AC280E4" w:rsidR="0065020C" w:rsidRDefault="0065020C" w:rsidP="009D094C">
      <w:pPr>
        <w:pStyle w:val="Kop2"/>
        <w:numPr>
          <w:ilvl w:val="0"/>
          <w:numId w:val="2"/>
        </w:numPr>
      </w:pPr>
      <w:r>
        <w:t>Bibliotheek</w:t>
      </w:r>
    </w:p>
    <w:p w14:paraId="3B1ADDAD" w14:textId="5E9C70B8" w:rsidR="000638CD" w:rsidRDefault="000638CD" w:rsidP="0065020C">
      <w:r>
        <w:t>Anneke en Maarten hebben samen het project gereset en verkennen nu andere wegen om tot de gewenste oplossing te komen.</w:t>
      </w:r>
      <w:r w:rsidR="00FA2899">
        <w:t xml:space="preserve"> </w:t>
      </w:r>
    </w:p>
    <w:p w14:paraId="57C3A22D" w14:textId="1B0FCF6F" w:rsidR="00B46509" w:rsidRDefault="009B1455" w:rsidP="0065020C">
      <w:r>
        <w:t>In eerste instantie kwamen de collecties samen in Mais, waarna ze naar WorldCat zouden worden geexporteerd</w:t>
      </w:r>
      <w:r w:rsidR="00B46509">
        <w:t xml:space="preserve"> en aldaar aangepast</w:t>
      </w:r>
      <w:r>
        <w:t xml:space="preserve">, om dan terug te gaan naar Mais. </w:t>
      </w:r>
      <w:r w:rsidR="00B46509">
        <w:t xml:space="preserve">Er wordt nu uitgezocht of het nodig is om het eerst in Mais te zetten. Hiervoor vinden momenteel gesprekken plaats met OCLC. Er wordt aangegeven dat de werkzaamheden in oktober 2020 gereed kunnen zijn. </w:t>
      </w:r>
    </w:p>
    <w:p w14:paraId="729B042B" w14:textId="77777777" w:rsidR="003304D4" w:rsidRPr="00B46509" w:rsidRDefault="003304D4" w:rsidP="003304D4">
      <w:r>
        <w:t xml:space="preserve">Maarten Z zou graag Antoinet hierbij willen betrekken. Maarten Z zal hiervoor een afspraak inplannen met Klaartje, Patrick en Antoinet. </w:t>
      </w:r>
    </w:p>
    <w:p w14:paraId="7AFE6D23" w14:textId="0FA49A7E" w:rsidR="00B90A74" w:rsidRPr="0065020C" w:rsidRDefault="00B90A74" w:rsidP="0065020C"/>
    <w:p w14:paraId="4974F267" w14:textId="2B11E842" w:rsidR="009D094C" w:rsidRDefault="00AC554E" w:rsidP="009D094C">
      <w:pPr>
        <w:pStyle w:val="Kop2"/>
        <w:numPr>
          <w:ilvl w:val="0"/>
          <w:numId w:val="2"/>
        </w:numPr>
      </w:pPr>
      <w:r>
        <w:t>Wat verder ter tafel komt</w:t>
      </w:r>
    </w:p>
    <w:p w14:paraId="59D93964" w14:textId="0482FF3A" w:rsidR="000A5C79" w:rsidRPr="00B46509" w:rsidRDefault="000A5C79" w:rsidP="000A5C79">
      <w:r>
        <w:t xml:space="preserve">Het volgende IM-overleg zal na de zomervakanties plaatsvinden. </w:t>
      </w:r>
    </w:p>
    <w:p w14:paraId="0F8419AA" w14:textId="77777777" w:rsidR="000A5C79" w:rsidRDefault="000A5C79" w:rsidP="009D094C">
      <w:pPr>
        <w:pStyle w:val="Lijstalinea"/>
      </w:pPr>
    </w:p>
    <w:p w14:paraId="5BFCA15C" w14:textId="6927241E" w:rsidR="004459AC" w:rsidRPr="00916120" w:rsidRDefault="003304D4" w:rsidP="004459AC">
      <w:pPr>
        <w:pStyle w:val="Kop1"/>
        <w:rPr>
          <w:b/>
        </w:rPr>
      </w:pPr>
      <w:r>
        <w:lastRenderedPageBreak/>
        <w:br/>
      </w:r>
      <w:r w:rsidR="004459AC">
        <w:t>Nieuwe a</w:t>
      </w:r>
      <w:r w:rsidR="004459AC" w:rsidRPr="00916120">
        <w:t>ctielijst</w:t>
      </w:r>
    </w:p>
    <w:p w14:paraId="05C72117" w14:textId="77777777" w:rsidR="004459AC" w:rsidRDefault="004459AC" w:rsidP="004459AC">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4459AC" w14:paraId="7F54F4DC"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34D1A97" w14:textId="77777777" w:rsidR="004459AC" w:rsidRDefault="004459AC" w:rsidP="00965286">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001E548" w14:textId="77777777" w:rsidR="004459AC" w:rsidRDefault="004459AC" w:rsidP="00965286">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3C5A723" w14:textId="77777777" w:rsidR="004459AC" w:rsidRDefault="004459AC" w:rsidP="00965286">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0A9DB75" w14:textId="77777777" w:rsidR="004459AC" w:rsidRDefault="004459AC" w:rsidP="00965286">
            <w:pPr>
              <w:spacing w:after="200" w:line="276" w:lineRule="auto"/>
            </w:pPr>
            <w:r>
              <w:rPr>
                <w:b/>
                <w:bCs/>
              </w:rPr>
              <w:t>Status</w:t>
            </w:r>
          </w:p>
        </w:tc>
      </w:tr>
      <w:tr w:rsidR="004459AC" w14:paraId="3E65062C" w14:textId="77777777" w:rsidTr="00965286">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942A88F" w14:textId="77777777" w:rsidR="004459AC" w:rsidRDefault="004459AC" w:rsidP="00965286">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D4973E8" w14:textId="77777777" w:rsidR="004459AC" w:rsidRDefault="004459AC" w:rsidP="00965286">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5F04BCB" w14:textId="77777777" w:rsidR="004459AC" w:rsidRDefault="004459AC" w:rsidP="00965286">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E9893A4" w14:textId="77777777" w:rsidR="004459AC" w:rsidRDefault="004459AC" w:rsidP="00965286">
            <w:pPr>
              <w:spacing w:after="200" w:line="276" w:lineRule="auto"/>
            </w:pPr>
            <w:r>
              <w:t>On hold</w:t>
            </w:r>
          </w:p>
        </w:tc>
      </w:tr>
      <w:tr w:rsidR="004459AC" w14:paraId="084B9150"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4AA88BF" w14:textId="77777777" w:rsidR="004459AC" w:rsidRDefault="004459AC" w:rsidP="00965286">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D4CDB28" w14:textId="77777777" w:rsidR="004459AC" w:rsidRDefault="004459AC" w:rsidP="00965286">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8806A37" w14:textId="77777777" w:rsidR="004459AC" w:rsidRDefault="004459AC" w:rsidP="00965286">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177B445" w14:textId="594DFEF5" w:rsidR="004459AC" w:rsidRDefault="004459AC" w:rsidP="00965286">
            <w:pPr>
              <w:spacing w:after="200" w:line="276" w:lineRule="auto"/>
            </w:pPr>
          </w:p>
        </w:tc>
      </w:tr>
      <w:tr w:rsidR="004459AC" w14:paraId="1732A448"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126029" w14:textId="77777777" w:rsidR="004459AC" w:rsidRDefault="004459AC" w:rsidP="00965286">
            <w:pPr>
              <w:spacing w:after="200" w:line="276" w:lineRule="auto"/>
            </w:pPr>
            <w:r>
              <w:rPr>
                <w:b/>
                <w:bCs/>
              </w:rPr>
              <w:t>WorldCat</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9FFE448" w14:textId="77777777" w:rsidR="004459AC" w:rsidRDefault="004459AC" w:rsidP="00965286">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8E55A67" w14:textId="77777777" w:rsidR="004459AC" w:rsidRDefault="004459AC" w:rsidP="00965286">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1C9D664" w14:textId="77777777" w:rsidR="004459AC" w:rsidRDefault="004459AC" w:rsidP="00965286">
            <w:pPr>
              <w:spacing w:after="200" w:line="276" w:lineRule="auto"/>
            </w:pPr>
          </w:p>
        </w:tc>
      </w:tr>
      <w:tr w:rsidR="004459AC" w14:paraId="05AEA1CC" w14:textId="77777777" w:rsidTr="00965286">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4EAD1A8" w14:textId="77777777" w:rsidR="004459AC" w:rsidRDefault="004459AC" w:rsidP="00965286">
            <w:pPr>
              <w:spacing w:after="200" w:line="276" w:lineRule="auto"/>
            </w:pPr>
            <w:r>
              <w:rPr>
                <w:b/>
                <w:bCs/>
              </w:rPr>
              <w:t>AdWords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F79D466" w14:textId="77777777" w:rsidR="004459AC" w:rsidRDefault="004459AC" w:rsidP="00965286">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FD63A00" w14:textId="77777777" w:rsidR="004459AC" w:rsidRDefault="004459AC" w:rsidP="00965286">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87BEFE3" w14:textId="77777777" w:rsidR="004459AC" w:rsidRDefault="004459AC" w:rsidP="00965286">
            <w:pPr>
              <w:spacing w:after="200" w:line="276" w:lineRule="auto"/>
            </w:pPr>
            <w:r>
              <w:t>On hold</w:t>
            </w:r>
          </w:p>
        </w:tc>
      </w:tr>
      <w:tr w:rsidR="004459AC" w14:paraId="309F4895" w14:textId="77777777" w:rsidTr="00965286">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781C9C8" w14:textId="77777777" w:rsidR="004459AC" w:rsidRDefault="004459AC" w:rsidP="00965286">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926B9BF" w14:textId="77777777" w:rsidR="004459AC" w:rsidRDefault="004459AC" w:rsidP="00965286">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DB0C828" w14:textId="77777777" w:rsidR="004459AC" w:rsidRDefault="004459AC" w:rsidP="00965286">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1FB4BFF" w14:textId="77777777" w:rsidR="004459AC" w:rsidRDefault="004459AC" w:rsidP="00965286">
            <w:pPr>
              <w:spacing w:after="200" w:line="276" w:lineRule="auto"/>
            </w:pPr>
          </w:p>
        </w:tc>
      </w:tr>
      <w:tr w:rsidR="004459AC" w14:paraId="5962158E" w14:textId="77777777" w:rsidTr="00965286">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9B058E3" w14:textId="77777777" w:rsidR="004459AC" w:rsidRDefault="004459AC" w:rsidP="00965286">
            <w:pPr>
              <w:spacing w:after="200" w:line="276" w:lineRule="auto"/>
            </w:pPr>
            <w:r>
              <w:rPr>
                <w:b/>
                <w:bCs/>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D4EF7B9" w14:textId="0F19CE12" w:rsidR="004459AC" w:rsidRDefault="004459AC" w:rsidP="00965286">
            <w:pPr>
              <w:spacing w:after="200" w:line="276" w:lineRule="auto"/>
            </w:pPr>
            <w:r>
              <w:t xml:space="preserve"> ISMS rapportage van Q</w:t>
            </w:r>
            <w:r w:rsidR="003617E7">
              <w:t>2</w:t>
            </w:r>
            <w:r>
              <w:t xml:space="preserve"> 2020 maken</w:t>
            </w:r>
            <w:r w:rsidR="003304D4">
              <w:t xml:space="preserve">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9824654" w14:textId="77777777" w:rsidR="004459AC" w:rsidRDefault="004459AC" w:rsidP="00965286">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5D0E15B" w14:textId="77777777" w:rsidR="004459AC" w:rsidRDefault="004459AC" w:rsidP="00965286">
            <w:pPr>
              <w:spacing w:after="200" w:line="276" w:lineRule="auto"/>
            </w:pPr>
          </w:p>
        </w:tc>
      </w:tr>
      <w:tr w:rsidR="004459AC" w14:paraId="5667B54F" w14:textId="77777777" w:rsidTr="00965286">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2E1DCF4" w14:textId="77777777" w:rsidR="004459AC" w:rsidRDefault="004459AC" w:rsidP="00965286">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DE6337D" w14:textId="77777777" w:rsidR="004459AC" w:rsidRDefault="004459AC" w:rsidP="00965286">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3521AC1" w14:textId="77777777" w:rsidR="004459AC" w:rsidRDefault="004459AC" w:rsidP="00965286">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FD91782" w14:textId="77777777" w:rsidR="004459AC" w:rsidRDefault="004459AC" w:rsidP="00965286">
            <w:pPr>
              <w:spacing w:after="200" w:line="276" w:lineRule="auto"/>
            </w:pPr>
            <w:r>
              <w:t>On Hold</w:t>
            </w:r>
          </w:p>
        </w:tc>
      </w:tr>
      <w:tr w:rsidR="004459AC" w14:paraId="492ABC32" w14:textId="77777777" w:rsidTr="00965286">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3A384CB" w14:textId="77777777" w:rsidR="004459AC" w:rsidRDefault="004459AC" w:rsidP="00965286">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32A4B92" w14:textId="77777777" w:rsidR="004459AC" w:rsidRDefault="004459AC" w:rsidP="00965286">
            <w:pPr>
              <w:spacing w:after="200" w:line="276" w:lineRule="auto"/>
            </w:pPr>
            <w:r>
              <w:t>Maarten Z. en Valentina uitnodigen voor afdelingsoverleggen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8A1E220" w14:textId="77777777" w:rsidR="004459AC" w:rsidRDefault="004459AC" w:rsidP="00965286">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56CC768" w14:textId="77777777" w:rsidR="004459AC" w:rsidRDefault="004459AC" w:rsidP="00965286">
            <w:pPr>
              <w:spacing w:after="200" w:line="276" w:lineRule="auto"/>
            </w:pPr>
            <w:r>
              <w:t>On Hold</w:t>
            </w:r>
          </w:p>
        </w:tc>
      </w:tr>
      <w:tr w:rsidR="004459AC" w14:paraId="226CFB3E" w14:textId="77777777" w:rsidTr="00965286">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78294B9" w14:textId="77777777" w:rsidR="004459AC" w:rsidRDefault="004459AC" w:rsidP="00965286">
            <w:pPr>
              <w:spacing w:after="200" w:line="276" w:lineRule="auto"/>
            </w:pPr>
            <w:r>
              <w:rPr>
                <w:b/>
                <w:bCs/>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790266B" w14:textId="77777777" w:rsidR="004459AC" w:rsidRDefault="004459AC" w:rsidP="00965286">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01EACF7" w14:textId="77777777" w:rsidR="004459AC" w:rsidRDefault="004459AC" w:rsidP="00965286">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3DE4E42" w14:textId="77777777" w:rsidR="004459AC" w:rsidRDefault="004459AC" w:rsidP="00965286">
            <w:pPr>
              <w:spacing w:after="200" w:line="276" w:lineRule="auto"/>
            </w:pPr>
          </w:p>
        </w:tc>
      </w:tr>
      <w:tr w:rsidR="003304D4" w14:paraId="506E9555"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68AA542" w14:textId="46C7E16E" w:rsidR="003304D4" w:rsidRDefault="003304D4" w:rsidP="00965286">
            <w:pPr>
              <w:spacing w:after="200" w:line="276" w:lineRule="auto"/>
              <w:rPr>
                <w:b/>
                <w:bCs/>
              </w:rPr>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FF29FE7" w14:textId="5F9C6AB0" w:rsidR="003304D4" w:rsidRDefault="003304D4" w:rsidP="00965286">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9ED5356" w14:textId="2C7E6748" w:rsidR="003304D4" w:rsidRDefault="003304D4" w:rsidP="00965286">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0A2CBBC" w14:textId="77777777" w:rsidR="003304D4" w:rsidRDefault="003304D4" w:rsidP="00965286">
            <w:pPr>
              <w:rPr>
                <w:rFonts w:ascii="Calibri" w:hAnsi="Calibri"/>
              </w:rPr>
            </w:pPr>
          </w:p>
        </w:tc>
      </w:tr>
      <w:tr w:rsidR="003304D4" w14:paraId="2DB5837A"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1344AEE" w14:textId="6744B05D" w:rsidR="003304D4" w:rsidRDefault="003304D4" w:rsidP="00965286">
            <w:pPr>
              <w:spacing w:after="200" w:line="276" w:lineRule="auto"/>
              <w:rPr>
                <w:b/>
                <w:bCs/>
              </w:rPr>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E2B42F0" w14:textId="389621CA" w:rsidR="003304D4" w:rsidRDefault="003304D4" w:rsidP="00965286">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CB3A6AF" w14:textId="47EF0690" w:rsidR="003304D4" w:rsidRDefault="003304D4" w:rsidP="00965286">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0E7BF1" w14:textId="77777777" w:rsidR="003304D4" w:rsidRDefault="003304D4" w:rsidP="00965286">
            <w:pPr>
              <w:rPr>
                <w:rFonts w:ascii="Calibri" w:hAnsi="Calibri"/>
              </w:rPr>
            </w:pPr>
          </w:p>
        </w:tc>
      </w:tr>
      <w:tr w:rsidR="004459AC" w14:paraId="670A1166"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3ADCA68" w14:textId="77777777" w:rsidR="004459AC" w:rsidRDefault="004459AC" w:rsidP="00965286">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D3AD9A3" w14:textId="77777777" w:rsidR="004459AC" w:rsidRDefault="004459AC" w:rsidP="00965286">
            <w:pPr>
              <w:spacing w:after="200" w:line="276" w:lineRule="auto"/>
            </w:pPr>
            <w:r>
              <w:t>Onderzoeksplan verder aanpassen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5BC2498" w14:textId="77777777" w:rsidR="004459AC" w:rsidRDefault="004459AC" w:rsidP="00965286">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DD4C803" w14:textId="77777777" w:rsidR="004459AC" w:rsidRDefault="004459AC" w:rsidP="00965286">
            <w:pPr>
              <w:rPr>
                <w:rFonts w:ascii="Calibri" w:hAnsi="Calibri"/>
                <w:sz w:val="22"/>
                <w:szCs w:val="22"/>
              </w:rPr>
            </w:pPr>
          </w:p>
        </w:tc>
      </w:tr>
      <w:tr w:rsidR="004459AC" w14:paraId="77A2A527"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84A6F11" w14:textId="77777777" w:rsidR="004459AC" w:rsidRDefault="004459AC" w:rsidP="00965286">
            <w:pPr>
              <w:spacing w:after="200" w:line="276" w:lineRule="auto"/>
              <w:rPr>
                <w:b/>
                <w:bCs/>
              </w:rPr>
            </w:pPr>
            <w:r>
              <w:rPr>
                <w:b/>
                <w:bCs/>
              </w:rPr>
              <w:lastRenderedPageBreak/>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A93A011" w14:textId="77777777" w:rsidR="004459AC" w:rsidRDefault="004459AC" w:rsidP="00965286">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C706B30" w14:textId="77777777" w:rsidR="004459AC" w:rsidRDefault="004459AC" w:rsidP="00965286">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CD076C" w14:textId="77777777" w:rsidR="004459AC" w:rsidRDefault="004459AC" w:rsidP="00965286">
            <w:pPr>
              <w:rPr>
                <w:rFonts w:ascii="Calibri" w:hAnsi="Calibri"/>
                <w:sz w:val="22"/>
                <w:szCs w:val="22"/>
              </w:rPr>
            </w:pPr>
          </w:p>
        </w:tc>
      </w:tr>
      <w:tr w:rsidR="004459AC" w14:paraId="0087BCEA"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5A6D12A" w14:textId="77777777" w:rsidR="004459AC" w:rsidRDefault="004459AC" w:rsidP="00965286">
            <w:pPr>
              <w:spacing w:after="200" w:line="276" w:lineRule="auto"/>
              <w:rPr>
                <w:b/>
                <w:bCs/>
              </w:rPr>
            </w:pPr>
            <w:r>
              <w:rPr>
                <w:b/>
                <w:bCs/>
              </w:rPr>
              <w:t>Gedeelde inboxen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BB305CF" w14:textId="77777777" w:rsidR="004459AC" w:rsidRDefault="004459AC" w:rsidP="00965286">
            <w:pPr>
              <w:spacing w:after="200" w:line="276" w:lineRule="auto"/>
            </w:pPr>
            <w:r>
              <w:t>SET vragen om de oplossing voor het opslaan van uitgaande mail in de inlichtingen@ mailbox ook te gebruiken voor andere gedeelde inboxen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DF2AFF6" w14:textId="77777777" w:rsidR="004459AC" w:rsidRDefault="004459AC" w:rsidP="00965286">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255616F" w14:textId="77777777" w:rsidR="004459AC" w:rsidRDefault="004459AC" w:rsidP="00965286">
            <w:pPr>
              <w:rPr>
                <w:rFonts w:ascii="Calibri" w:hAnsi="Calibri"/>
                <w:sz w:val="22"/>
                <w:szCs w:val="22"/>
              </w:rPr>
            </w:pPr>
          </w:p>
        </w:tc>
      </w:tr>
      <w:tr w:rsidR="003304D4" w14:paraId="0BDE440C" w14:textId="77777777" w:rsidTr="00965286">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B1FFF9A" w14:textId="4F81B4E0" w:rsidR="003304D4" w:rsidRDefault="00B00AF9" w:rsidP="00965286">
            <w:pPr>
              <w:spacing w:after="200" w:line="276" w:lineRule="auto"/>
              <w:rPr>
                <w:b/>
                <w:bCs/>
              </w:rPr>
            </w:pPr>
            <w:r>
              <w:rPr>
                <w:b/>
                <w:bCs/>
              </w:rPr>
              <w:t>Bi</w:t>
            </w:r>
            <w:r w:rsidR="003304D4">
              <w:rPr>
                <w:b/>
                <w:bCs/>
              </w:rPr>
              <w:t>bliotheek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59D83AD" w14:textId="10C2CE51" w:rsidR="003304D4" w:rsidRDefault="003304D4" w:rsidP="00965286">
            <w:pPr>
              <w:spacing w:after="200" w:line="276" w:lineRule="auto"/>
            </w:pPr>
            <w:r>
              <w:t>A</w:t>
            </w:r>
            <w:r w:rsidRPr="003304D4">
              <w:t>fspraak inplannen me</w:t>
            </w:r>
            <w:r>
              <w:t>t Klaartje, Patrick en Antoinet om de deelname van Antoinet aan dit project te bespreken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6D13754" w14:textId="02729DBA" w:rsidR="003304D4" w:rsidRDefault="003304D4" w:rsidP="00965286">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3443CD4" w14:textId="77777777" w:rsidR="003304D4" w:rsidRDefault="003304D4" w:rsidP="00965286">
            <w:pPr>
              <w:rPr>
                <w:rFonts w:ascii="Calibri" w:hAnsi="Calibri"/>
              </w:rPr>
            </w:pPr>
          </w:p>
        </w:tc>
      </w:tr>
    </w:tbl>
    <w:p w14:paraId="6343A015" w14:textId="77777777" w:rsidR="009D094C" w:rsidRPr="00813A10" w:rsidRDefault="009D094C" w:rsidP="0074177A">
      <w:bookmarkStart w:id="0" w:name="_GoBack"/>
      <w:bookmarkEnd w:id="0"/>
    </w:p>
    <w:sectPr w:rsidR="009D094C"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C63"/>
    <w:multiLevelType w:val="hybridMultilevel"/>
    <w:tmpl w:val="8EFA974E"/>
    <w:lvl w:ilvl="0" w:tplc="554223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6504C9"/>
    <w:multiLevelType w:val="hybridMultilevel"/>
    <w:tmpl w:val="C3A89062"/>
    <w:lvl w:ilvl="0" w:tplc="616839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3797"/>
    <w:multiLevelType w:val="hybridMultilevel"/>
    <w:tmpl w:val="4FFABE98"/>
    <w:lvl w:ilvl="0" w:tplc="4EA2085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31803"/>
    <w:rsid w:val="00045D3D"/>
    <w:rsid w:val="000638CD"/>
    <w:rsid w:val="000961A4"/>
    <w:rsid w:val="000A5C79"/>
    <w:rsid w:val="000A69EA"/>
    <w:rsid w:val="000A6C51"/>
    <w:rsid w:val="000B147A"/>
    <w:rsid w:val="000C0874"/>
    <w:rsid w:val="000C5FB2"/>
    <w:rsid w:val="00160BC1"/>
    <w:rsid w:val="00173504"/>
    <w:rsid w:val="001A358E"/>
    <w:rsid w:val="001B3EAF"/>
    <w:rsid w:val="001C567F"/>
    <w:rsid w:val="001E417D"/>
    <w:rsid w:val="001F1993"/>
    <w:rsid w:val="002007CF"/>
    <w:rsid w:val="00207E7C"/>
    <w:rsid w:val="00210C4A"/>
    <w:rsid w:val="0021442B"/>
    <w:rsid w:val="00223938"/>
    <w:rsid w:val="00223C42"/>
    <w:rsid w:val="00230078"/>
    <w:rsid w:val="002404A7"/>
    <w:rsid w:val="002B486C"/>
    <w:rsid w:val="002D0FB9"/>
    <w:rsid w:val="002D6152"/>
    <w:rsid w:val="002E72F4"/>
    <w:rsid w:val="0030753A"/>
    <w:rsid w:val="00316B6F"/>
    <w:rsid w:val="00321AAB"/>
    <w:rsid w:val="003304D4"/>
    <w:rsid w:val="00333544"/>
    <w:rsid w:val="00342A76"/>
    <w:rsid w:val="00352851"/>
    <w:rsid w:val="003617E7"/>
    <w:rsid w:val="003B57A0"/>
    <w:rsid w:val="003C3806"/>
    <w:rsid w:val="003F4E34"/>
    <w:rsid w:val="003F5B17"/>
    <w:rsid w:val="003F67BE"/>
    <w:rsid w:val="004459AC"/>
    <w:rsid w:val="00445A03"/>
    <w:rsid w:val="00454DC7"/>
    <w:rsid w:val="00462026"/>
    <w:rsid w:val="004623CF"/>
    <w:rsid w:val="00463997"/>
    <w:rsid w:val="004A4A30"/>
    <w:rsid w:val="00502430"/>
    <w:rsid w:val="0052258C"/>
    <w:rsid w:val="00561C97"/>
    <w:rsid w:val="00573961"/>
    <w:rsid w:val="005916E5"/>
    <w:rsid w:val="005A1EA1"/>
    <w:rsid w:val="005C6AB7"/>
    <w:rsid w:val="005E22A3"/>
    <w:rsid w:val="00616B07"/>
    <w:rsid w:val="006475F6"/>
    <w:rsid w:val="0065020C"/>
    <w:rsid w:val="006856D9"/>
    <w:rsid w:val="006C463F"/>
    <w:rsid w:val="006F6365"/>
    <w:rsid w:val="00707381"/>
    <w:rsid w:val="00707537"/>
    <w:rsid w:val="00712B9D"/>
    <w:rsid w:val="00721CF7"/>
    <w:rsid w:val="007256D6"/>
    <w:rsid w:val="0074177A"/>
    <w:rsid w:val="007630AF"/>
    <w:rsid w:val="00771ACF"/>
    <w:rsid w:val="00794B5E"/>
    <w:rsid w:val="007A2774"/>
    <w:rsid w:val="007C6E1E"/>
    <w:rsid w:val="007F0E53"/>
    <w:rsid w:val="008054A3"/>
    <w:rsid w:val="008108FF"/>
    <w:rsid w:val="00813A10"/>
    <w:rsid w:val="0084274B"/>
    <w:rsid w:val="00885BA8"/>
    <w:rsid w:val="00890E39"/>
    <w:rsid w:val="008B46A5"/>
    <w:rsid w:val="008D34C3"/>
    <w:rsid w:val="008D49E4"/>
    <w:rsid w:val="008E7635"/>
    <w:rsid w:val="0090002C"/>
    <w:rsid w:val="00926C12"/>
    <w:rsid w:val="00965286"/>
    <w:rsid w:val="0097173B"/>
    <w:rsid w:val="00974531"/>
    <w:rsid w:val="009B1455"/>
    <w:rsid w:val="009C5248"/>
    <w:rsid w:val="009D094C"/>
    <w:rsid w:val="009D5157"/>
    <w:rsid w:val="009F0878"/>
    <w:rsid w:val="00A3198B"/>
    <w:rsid w:val="00A46DE9"/>
    <w:rsid w:val="00A7262E"/>
    <w:rsid w:val="00A87AB7"/>
    <w:rsid w:val="00AC554E"/>
    <w:rsid w:val="00AD02DC"/>
    <w:rsid w:val="00AF3261"/>
    <w:rsid w:val="00B0058B"/>
    <w:rsid w:val="00B00AF9"/>
    <w:rsid w:val="00B0760F"/>
    <w:rsid w:val="00B1166C"/>
    <w:rsid w:val="00B12772"/>
    <w:rsid w:val="00B31208"/>
    <w:rsid w:val="00B46509"/>
    <w:rsid w:val="00B873DC"/>
    <w:rsid w:val="00B87475"/>
    <w:rsid w:val="00B90A74"/>
    <w:rsid w:val="00B923F8"/>
    <w:rsid w:val="00BB3ADC"/>
    <w:rsid w:val="00BE3E14"/>
    <w:rsid w:val="00C07709"/>
    <w:rsid w:val="00C53794"/>
    <w:rsid w:val="00C631FA"/>
    <w:rsid w:val="00C87725"/>
    <w:rsid w:val="00C87A45"/>
    <w:rsid w:val="00CE13E0"/>
    <w:rsid w:val="00CE50D5"/>
    <w:rsid w:val="00CF2219"/>
    <w:rsid w:val="00D45EFF"/>
    <w:rsid w:val="00D84AE2"/>
    <w:rsid w:val="00DB1CEE"/>
    <w:rsid w:val="00E54AE2"/>
    <w:rsid w:val="00E64F7E"/>
    <w:rsid w:val="00EB60E9"/>
    <w:rsid w:val="00EC2618"/>
    <w:rsid w:val="00ED688F"/>
    <w:rsid w:val="00EE279B"/>
    <w:rsid w:val="00EF08B6"/>
    <w:rsid w:val="00F05A5B"/>
    <w:rsid w:val="00F07110"/>
    <w:rsid w:val="00F70145"/>
    <w:rsid w:val="00FA2899"/>
    <w:rsid w:val="00FC7522"/>
    <w:rsid w:val="00FD78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 w:type="character" w:styleId="Hyperlink">
    <w:name w:val="Hyperlink"/>
    <w:basedOn w:val="Standaardalinea-lettertype"/>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Standaard"/>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31803"/>
  </w:style>
  <w:style w:type="character" w:customStyle="1" w:styleId="eop">
    <w:name w:val="eop"/>
    <w:basedOn w:val="Standaardalinea-lettertype"/>
    <w:rsid w:val="0003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79CE-5FA8-43F5-B554-D438C4E7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6AB77B1D</Template>
  <TotalTime>91</TotalTime>
  <Pages>5</Pages>
  <Words>1037</Words>
  <Characters>5706</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13</cp:revision>
  <dcterms:created xsi:type="dcterms:W3CDTF">2020-06-22T13:59:00Z</dcterms:created>
  <dcterms:modified xsi:type="dcterms:W3CDTF">2020-08-26T12:33:00Z</dcterms:modified>
</cp:coreProperties>
</file>